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77777777" w:rsidR="004D36D7" w:rsidRPr="00FD4A68" w:rsidRDefault="00AE6C9B" w:rsidP="00180EB3">
      <w:pPr>
        <w:pStyle w:val="AnswerLineL25"/>
        <w:rPr>
          <w:rStyle w:val="LabTitleInstVersred"/>
          <w:b/>
          <w:color w:val="auto"/>
        </w:rPr>
      </w:pPr>
      <w:sdt>
        <w:sdtPr>
          <w:rPr>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color w:val="002060"/>
          </w:rPr>
        </w:sdtEndPr>
        <w:sdtContent>
          <w:r w:rsidR="00041A2F">
            <w:t>Lab - View Network Device MAC Addresses</w:t>
          </w:r>
        </w:sdtContent>
      </w:sdt>
      <w:r w:rsidR="004D36D7" w:rsidRPr="00FD4A68">
        <w:t xml:space="preserve"> </w:t>
      </w:r>
      <w:r w:rsidR="00D84BDA" w:rsidRPr="00FD4A68">
        <w:rPr>
          <w:rStyle w:val="LabTitleInstVersred"/>
        </w:rPr>
        <w:t>(Instructor Version)</w:t>
      </w:r>
    </w:p>
    <w:p w14:paraId="1F5893F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013B57A8" w14:textId="77777777" w:rsidR="00D306D3" w:rsidRPr="00DE6F44" w:rsidRDefault="00D306D3" w:rsidP="00D306D3">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033BCE16" w14:textId="28797A43" w:rsidR="00D306D3" w:rsidRPr="00180EB3" w:rsidRDefault="00D306D3" w:rsidP="00180EB3">
      <w:pPr>
        <w:pStyle w:val="BodyTextL50"/>
        <w:spacing w:before="0"/>
      </w:pPr>
      <w:r>
        <w:t>Were the pings successful? Explain.</w:t>
      </w:r>
    </w:p>
    <w:p w14:paraId="285DE129" w14:textId="6673B181" w:rsidR="00D306D3" w:rsidRPr="00180EB3" w:rsidRDefault="00D306D3" w:rsidP="00180EB3">
      <w:pPr>
        <w:pStyle w:val="AnswerLineL25"/>
      </w:pPr>
      <w:r w:rsidRPr="00180EB3">
        <w:t>No.</w:t>
      </w:r>
      <w:r w:rsidR="00180EB3">
        <w:t xml:space="preserve"> Because</w:t>
      </w:r>
      <w:r w:rsidRPr="00180EB3">
        <w:t xml:space="preserve"> </w:t>
      </w:r>
      <w:r w:rsidR="00180EB3">
        <w:t>t</w:t>
      </w:r>
      <w:r w:rsidRPr="00180EB3">
        <w:t>he switch has not been configured yet.</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741778FC" w14:textId="77777777" w:rsidR="00D306D3" w:rsidRDefault="00D306D3" w:rsidP="00D306D3">
      <w:pPr>
        <w:pStyle w:val="CMDOutput"/>
      </w:pPr>
      <w:r w:rsidRPr="00BE4737">
        <w:t>*</w:t>
      </w:r>
      <w:proofErr w:type="gramStart"/>
      <w:r w:rsidRPr="00BE4737">
        <w:t>Mar  1</w:t>
      </w:r>
      <w:proofErr w:type="gramEnd"/>
      <w:r w:rsidRPr="00BE4737">
        <w:t xml:space="preserve">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t>Question:</w:t>
      </w:r>
    </w:p>
    <w:p w14:paraId="16891536" w14:textId="7DB8AD25" w:rsidR="004F7CFF" w:rsidRDefault="00D306D3" w:rsidP="00F40890">
      <w:pPr>
        <w:pStyle w:val="BodyTextL25"/>
        <w:spacing w:before="0"/>
      </w:pPr>
      <w:r>
        <w:t>Were the pings successful?</w:t>
      </w:r>
    </w:p>
    <w:p w14:paraId="1C665DEA" w14:textId="13FFF793" w:rsidR="00D306D3" w:rsidRPr="00180EB3" w:rsidRDefault="00180EB3" w:rsidP="00180EB3">
      <w:pPr>
        <w:pStyle w:val="AnswerLineL25"/>
      </w:pPr>
      <w:r w:rsidRPr="00180EB3">
        <w:t>Yes,</w:t>
      </w:r>
      <w:r>
        <w:t xml:space="preserve"> </w:t>
      </w:r>
      <w:r w:rsidR="00D306D3" w:rsidRPr="00180EB3">
        <w:t>successful.</w:t>
      </w:r>
    </w:p>
    <w:p w14:paraId="1E2D9B7F" w14:textId="77777777" w:rsidR="004F7CFF" w:rsidRDefault="004F7CFF" w:rsidP="004F7CFF">
      <w:pPr>
        <w:pStyle w:val="ConfigWindow"/>
        <w:rPr>
          <w:rStyle w:val="AnswerGray"/>
        </w:rPr>
      </w:pPr>
      <w:r>
        <w:t>Close a Windows command prompt.</w:t>
      </w:r>
    </w:p>
    <w:p w14:paraId="56B32789" w14:textId="77777777" w:rsidR="00D306D3" w:rsidRDefault="00D306D3" w:rsidP="004F7CFF">
      <w:pPr>
        <w:pStyle w:val="Heading2"/>
      </w:pPr>
      <w:r>
        <w:lastRenderedPageBreak/>
        <w:t>Display, Describe, and Analyze Ethernet MAC Addresses</w:t>
      </w:r>
    </w:p>
    <w:p w14:paraId="320088CA" w14:textId="77777777" w:rsidR="00D306D3" w:rsidRDefault="00D306D3" w:rsidP="00D306D3">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r>
        <w:t>switch, and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link"/>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w:t>
      </w:r>
      <w:proofErr w:type="gramStart"/>
      <w:r w:rsidRPr="00CD25CF">
        <w:t>. . . .</w:t>
      </w:r>
      <w:proofErr w:type="gramEnd"/>
      <w:r w:rsidRPr="00CD25CF">
        <w:t xml:space="preserve">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w:t>
      </w:r>
      <w:proofErr w:type="gramStart"/>
      <w:r w:rsidRPr="00CD25CF">
        <w:t>. . . .</w:t>
      </w:r>
      <w:proofErr w:type="gramEnd"/>
      <w:r w:rsidRPr="00CD25CF">
        <w:t xml:space="preserve"> . : Yes</w:t>
      </w:r>
    </w:p>
    <w:p w14:paraId="289F95E3" w14:textId="77777777" w:rsidR="00CD25CF" w:rsidRPr="00CD25CF" w:rsidRDefault="00CD25CF" w:rsidP="00CD25CF">
      <w:pPr>
        <w:pStyle w:val="CMDOutput"/>
      </w:pPr>
      <w:r w:rsidRPr="00CD25CF">
        <w:t xml:space="preserve">   Autoconfiguration Enabled </w:t>
      </w:r>
      <w:proofErr w:type="gramStart"/>
      <w:r w:rsidRPr="00CD25CF">
        <w:t>. . . .</w:t>
      </w:r>
      <w:proofErr w:type="gramEnd"/>
      <w:r w:rsidRPr="00CD25CF">
        <w:t xml:space="preserve">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w:t>
      </w:r>
      <w:proofErr w:type="gramStart"/>
      <w:r w:rsidRPr="00CD25CF">
        <w:t>. . . .</w:t>
      </w:r>
      <w:proofErr w:type="gramEnd"/>
      <w:r w:rsidRPr="00CD25CF">
        <w:t xml:space="preserve"> . : 192.168.1.147(Preferred)</w:t>
      </w:r>
    </w:p>
    <w:p w14:paraId="0DF8DCEF" w14:textId="77777777" w:rsidR="00CD25CF" w:rsidRPr="00CD25CF" w:rsidRDefault="00CD25CF" w:rsidP="00CD25CF">
      <w:pPr>
        <w:pStyle w:val="CMDOutput"/>
      </w:pPr>
      <w:r w:rsidRPr="00CD25CF">
        <w:t xml:space="preserve">   Subnet Mask . . . . . . </w:t>
      </w:r>
      <w:proofErr w:type="gramStart"/>
      <w:r w:rsidRPr="00CD25CF">
        <w:t>. . . .</w:t>
      </w:r>
      <w:proofErr w:type="gramEnd"/>
      <w:r w:rsidRPr="00CD25CF">
        <w:t xml:space="preserve">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1627BDB7" w14:textId="77777777" w:rsidR="00D306D3" w:rsidRPr="00180EB3" w:rsidRDefault="00D306D3" w:rsidP="00180EB3">
      <w:pPr>
        <w:pStyle w:val="AnswerLineL25"/>
        <w:ind w:firstLine="360"/>
      </w:pPr>
      <w:r w:rsidRPr="00180EB3">
        <w:t>5C-26-0A</w:t>
      </w:r>
    </w:p>
    <w:p w14:paraId="0DA5C7E9" w14:textId="77777777" w:rsidR="00D306D3" w:rsidRDefault="00D306D3" w:rsidP="00D306D3">
      <w:pPr>
        <w:pStyle w:val="BodyTextL50"/>
      </w:pPr>
      <w:r>
        <w:t>What is the serial number portion of the MAC address for this device?</w:t>
      </w:r>
    </w:p>
    <w:p w14:paraId="0F2C2D8D" w14:textId="77777777" w:rsidR="00D306D3" w:rsidRPr="00C80533" w:rsidRDefault="00D306D3" w:rsidP="00C80533">
      <w:pPr>
        <w:pStyle w:val="AnswerLineL25"/>
        <w:ind w:firstLine="360"/>
        <w:rPr>
          <w:rStyle w:val="AnswerGray"/>
          <w:rFonts w:ascii="Times New Roman" w:hAnsi="Times New Roman"/>
          <w:b/>
          <w:sz w:val="28"/>
          <w:shd w:val="clear" w:color="auto" w:fill="auto"/>
        </w:rPr>
      </w:pPr>
      <w:r w:rsidRPr="00C80533">
        <w:rPr>
          <w:rStyle w:val="AnswerGray"/>
          <w:rFonts w:ascii="Times New Roman" w:hAnsi="Times New Roman"/>
          <w:b/>
          <w:sz w:val="28"/>
          <w:shd w:val="clear" w:color="auto" w:fill="auto"/>
        </w:rPr>
        <w:t>24-2A-60</w:t>
      </w:r>
    </w:p>
    <w:p w14:paraId="2CDC2A8E" w14:textId="77777777" w:rsidR="00D306D3" w:rsidRDefault="00D306D3" w:rsidP="00D306D3">
      <w:pPr>
        <w:pStyle w:val="BodyTextL50"/>
      </w:pPr>
      <w:r>
        <w:t>Using the example above, find the name of the vendor that manufactured this NIC.</w:t>
      </w:r>
    </w:p>
    <w:p w14:paraId="3E31CF95" w14:textId="77777777" w:rsidR="00D306D3" w:rsidRPr="00C80533" w:rsidRDefault="00D306D3" w:rsidP="00C80533">
      <w:pPr>
        <w:pStyle w:val="AnswerLineL25"/>
        <w:ind w:firstLine="360"/>
        <w:rPr>
          <w:rStyle w:val="AnswerGray"/>
          <w:rFonts w:ascii="Times New Roman" w:hAnsi="Times New Roman"/>
          <w:b/>
          <w:sz w:val="28"/>
          <w:shd w:val="clear" w:color="auto" w:fill="auto"/>
        </w:rPr>
      </w:pPr>
      <w:r w:rsidRPr="00C80533">
        <w:rPr>
          <w:rStyle w:val="AnswerGray"/>
          <w:rFonts w:ascii="Times New Roman" w:hAnsi="Times New Roman"/>
          <w:b/>
          <w:sz w:val="28"/>
          <w:shd w:val="clear" w:color="auto" w:fill="auto"/>
        </w:rPr>
        <w:t>Dell Inc.</w:t>
      </w:r>
    </w:p>
    <w:p w14:paraId="17F54D57" w14:textId="77777777" w:rsidR="00D306D3" w:rsidRDefault="00D306D3" w:rsidP="00995A31">
      <w:pPr>
        <w:pStyle w:val="SubStepAlpha"/>
      </w:pPr>
      <w:r>
        <w:lastRenderedPageBreak/>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66F4B9C9" w14:textId="77777777" w:rsidR="00C80533" w:rsidRDefault="00C80533" w:rsidP="00995A31">
      <w:pPr>
        <w:pStyle w:val="BodyTextL50"/>
        <w:rPr>
          <w:rFonts w:ascii="Times New Roman" w:hAnsi="Times New Roman"/>
          <w:b/>
          <w:i/>
          <w:color w:val="002060"/>
          <w:sz w:val="28"/>
        </w:rPr>
      </w:pPr>
      <w:r w:rsidRPr="00C80533">
        <w:rPr>
          <w:rFonts w:ascii="Times New Roman" w:hAnsi="Times New Roman"/>
          <w:b/>
          <w:i/>
          <w:color w:val="002060"/>
          <w:sz w:val="28"/>
        </w:rPr>
        <w:t>00-15-5D</w:t>
      </w:r>
      <w:r w:rsidRPr="00C80533">
        <w:rPr>
          <w:rFonts w:ascii="Times New Roman" w:hAnsi="Times New Roman"/>
          <w:b/>
          <w:i/>
          <w:color w:val="002060"/>
          <w:sz w:val="28"/>
        </w:rPr>
        <w:t xml:space="preserve"> </w:t>
      </w:r>
    </w:p>
    <w:p w14:paraId="7C0FD67D" w14:textId="2F8A47E4" w:rsidR="00D306D3" w:rsidRPr="00F40890" w:rsidRDefault="00D306D3" w:rsidP="00995A31">
      <w:pPr>
        <w:pStyle w:val="BodyTextL50"/>
      </w:pPr>
      <w:r w:rsidRPr="00F40890">
        <w:t>Identify the serial number portion of the MAC address for the NIC of PC-A.</w:t>
      </w:r>
    </w:p>
    <w:p w14:paraId="66A212FE" w14:textId="77777777" w:rsidR="00C80533" w:rsidRDefault="00C80533" w:rsidP="00D306D3">
      <w:pPr>
        <w:pStyle w:val="BodyTextL50"/>
        <w:rPr>
          <w:rFonts w:ascii="Times New Roman" w:hAnsi="Times New Roman"/>
          <w:b/>
          <w:i/>
          <w:color w:val="002060"/>
          <w:sz w:val="28"/>
        </w:rPr>
      </w:pPr>
      <w:r w:rsidRPr="00C80533">
        <w:rPr>
          <w:rFonts w:ascii="Times New Roman" w:hAnsi="Times New Roman"/>
          <w:b/>
          <w:i/>
          <w:color w:val="002060"/>
          <w:sz w:val="28"/>
        </w:rPr>
        <w:t>AA-D0-DD</w:t>
      </w:r>
      <w:r w:rsidRPr="00C80533">
        <w:rPr>
          <w:rFonts w:ascii="Times New Roman" w:hAnsi="Times New Roman"/>
          <w:b/>
          <w:i/>
          <w:color w:val="002060"/>
          <w:sz w:val="28"/>
        </w:rPr>
        <w:t xml:space="preserve"> </w:t>
      </w:r>
    </w:p>
    <w:p w14:paraId="5852D183" w14:textId="65C8F7A7" w:rsidR="00D306D3" w:rsidRDefault="00D306D3" w:rsidP="00D306D3">
      <w:pPr>
        <w:pStyle w:val="BodyTextL50"/>
      </w:pPr>
      <w:r>
        <w:t>Identify the name of the vendor that manufactured the NIC of PC-A.</w:t>
      </w:r>
    </w:p>
    <w:p w14:paraId="5004E310" w14:textId="77777777" w:rsidR="00C346C1" w:rsidRPr="00C346C1" w:rsidRDefault="00C346C1" w:rsidP="00C346C1">
      <w:pPr>
        <w:pStyle w:val="AnswerLineL25"/>
        <w:ind w:firstLine="360"/>
      </w:pPr>
      <w:r w:rsidRPr="00C346C1">
        <w:t>Microsoft Corporation</w:t>
      </w:r>
    </w:p>
    <w:p w14:paraId="69D1A0E6" w14:textId="77777777" w:rsidR="00C346C1" w:rsidRDefault="00C346C1" w:rsidP="00C346C1">
      <w:pPr>
        <w:pStyle w:val="AnswerLineL25"/>
      </w:pPr>
    </w:p>
    <w:p w14:paraId="4A03771D" w14:textId="77777777" w:rsidR="00D306D3" w:rsidRDefault="00D306D3" w:rsidP="004F7CFF">
      <w:pPr>
        <w:pStyle w:val="Heading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 xml:space="preserve">show interfaces </w:t>
      </w:r>
      <w:proofErr w:type="spellStart"/>
      <w:r>
        <w:rPr>
          <w:b/>
        </w:rPr>
        <w:t>vlan</w:t>
      </w:r>
      <w:proofErr w:type="spellEnd"/>
      <w:r>
        <w:rPr>
          <w:b/>
        </w:rPr>
        <w:t xml:space="preserve">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w:t>
      </w:r>
      <w:proofErr w:type="spellStart"/>
      <w:r>
        <w:t>EtherSVI</w:t>
      </w:r>
      <w:proofErr w:type="spellEnd"/>
      <w:r>
        <w:t>, address is 001b.0c6d.8f40 (</w:t>
      </w:r>
      <w:proofErr w:type="spellStart"/>
      <w:r>
        <w:t>bia</w:t>
      </w:r>
      <w:proofErr w:type="spellEnd"/>
      <w:r>
        <w:t xml:space="preserve">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w:t>
      </w:r>
      <w:proofErr w:type="spellStart"/>
      <w:r>
        <w:t>usec</w:t>
      </w:r>
      <w:proofErr w:type="spellEnd"/>
      <w:r>
        <w:t xml:space="preserve">, </w:t>
      </w:r>
    </w:p>
    <w:p w14:paraId="368734B9" w14:textId="77777777" w:rsidR="00D306D3" w:rsidRDefault="00D306D3" w:rsidP="00D306D3">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w:t>
      </w:r>
      <w:proofErr w:type="spellStart"/>
      <w:r>
        <w:t>fifo</w:t>
      </w:r>
      <w:proofErr w:type="spellEnd"/>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w:t>
      </w:r>
      <w:proofErr w:type="gramStart"/>
      <w:r>
        <w:t>5 minute</w:t>
      </w:r>
      <w:proofErr w:type="gramEnd"/>
      <w:r>
        <w:t xml:space="preserve"> input rate 0 bits/sec, 0 packets/sec</w:t>
      </w:r>
    </w:p>
    <w:p w14:paraId="001ACAB8" w14:textId="77777777" w:rsidR="00D306D3" w:rsidRDefault="00D306D3" w:rsidP="00D306D3">
      <w:pPr>
        <w:pStyle w:val="CMDOutput"/>
      </w:pPr>
      <w:r>
        <w:t xml:space="preserve">  </w:t>
      </w:r>
      <w:proofErr w:type="gramStart"/>
      <w:r>
        <w:t>5 minute</w:t>
      </w:r>
      <w:proofErr w:type="gramEnd"/>
      <w:r>
        <w:t xml:space="preserv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Heading4"/>
      </w:pPr>
      <w:r>
        <w:t>Question:</w:t>
      </w:r>
    </w:p>
    <w:p w14:paraId="41CBB8EC" w14:textId="77777777" w:rsidR="00D306D3" w:rsidRDefault="00D306D3" w:rsidP="00F40890">
      <w:pPr>
        <w:pStyle w:val="BodyTextL50"/>
        <w:spacing w:before="0"/>
      </w:pPr>
      <w:r>
        <w:t>What is the MAC address for VLAN 1 on S1?</w:t>
      </w:r>
    </w:p>
    <w:p w14:paraId="7C1E0745" w14:textId="79AB018F" w:rsidR="00E81484" w:rsidRDefault="00E81484" w:rsidP="00E81484">
      <w:pPr>
        <w:pStyle w:val="AnswerLineL25"/>
        <w:ind w:firstLine="360"/>
      </w:pPr>
      <w:r>
        <w:t>000a.f3</w:t>
      </w:r>
      <w:r w:rsidRPr="00E81484">
        <w:t xml:space="preserve"> </w:t>
      </w:r>
      <w:r>
        <w:t>be.2c12</w:t>
      </w:r>
    </w:p>
    <w:p w14:paraId="74CE84F0" w14:textId="77777777" w:rsidR="00D306D3" w:rsidRPr="00F40890" w:rsidRDefault="00D306D3" w:rsidP="00995A31">
      <w:pPr>
        <w:pStyle w:val="BodyTextL50"/>
      </w:pPr>
      <w:r w:rsidRPr="00F40890">
        <w:t>What is the MAC serial number for VLAN 1?</w:t>
      </w:r>
    </w:p>
    <w:p w14:paraId="6CB71BFC" w14:textId="6A0298BC" w:rsidR="00E81484" w:rsidRDefault="00E81484" w:rsidP="00E81484">
      <w:pPr>
        <w:pStyle w:val="AnswerLineL25"/>
        <w:ind w:firstLine="360"/>
      </w:pPr>
      <w:r>
        <w:t>be.2c12</w:t>
      </w:r>
    </w:p>
    <w:p w14:paraId="55C4E33C" w14:textId="77777777" w:rsidR="00D306D3" w:rsidRPr="00F40890" w:rsidRDefault="00D306D3" w:rsidP="00995A31">
      <w:pPr>
        <w:pStyle w:val="BodyTextL50"/>
        <w:rPr>
          <w:rStyle w:val="AnswerGray"/>
          <w:b w:val="0"/>
          <w:shd w:val="clear" w:color="auto" w:fill="auto"/>
        </w:rPr>
      </w:pPr>
      <w:r w:rsidRPr="00F40890">
        <w:rPr>
          <w:rStyle w:val="AnswerGray"/>
          <w:b w:val="0"/>
          <w:shd w:val="clear" w:color="auto" w:fill="auto"/>
        </w:rPr>
        <w:t>What is the OUI for VLAN 1?</w:t>
      </w:r>
    </w:p>
    <w:p w14:paraId="7B953F70" w14:textId="3ED4E354" w:rsidR="00E81484" w:rsidRDefault="00E81484" w:rsidP="00E81484">
      <w:pPr>
        <w:pStyle w:val="AnswerLineL25"/>
        <w:ind w:firstLine="360"/>
      </w:pPr>
      <w:r>
        <w:lastRenderedPageBreak/>
        <w:t>000a.f3</w:t>
      </w:r>
    </w:p>
    <w:p w14:paraId="32294F18" w14:textId="7708F817" w:rsidR="000755B5" w:rsidRDefault="00D306D3" w:rsidP="00E81484">
      <w:pPr>
        <w:pStyle w:val="BodyTextL50"/>
      </w:pPr>
      <w:r w:rsidRPr="00F40890">
        <w:rPr>
          <w:rStyle w:val="AnswerGray"/>
          <w:b w:val="0"/>
          <w:shd w:val="clear" w:color="auto" w:fill="auto"/>
        </w:rPr>
        <w:t xml:space="preserve">Based on this OUI, </w:t>
      </w:r>
      <w:r w:rsidRPr="00995A31">
        <w:t>what</w:t>
      </w:r>
      <w:r w:rsidRPr="00F40890">
        <w:rPr>
          <w:rStyle w:val="AnswerGray"/>
          <w:b w:val="0"/>
          <w:shd w:val="clear" w:color="auto" w:fill="auto"/>
        </w:rPr>
        <w:t xml:space="preserve"> is the name of the vendor?</w:t>
      </w:r>
    </w:p>
    <w:p w14:paraId="33EF0EF1" w14:textId="77777777" w:rsidR="00D306D3" w:rsidRPr="00E81484" w:rsidRDefault="00D306D3" w:rsidP="00E81484">
      <w:pPr>
        <w:pStyle w:val="AnswerLineL25"/>
        <w:ind w:firstLine="360"/>
      </w:pPr>
      <w:r w:rsidRPr="00E81484">
        <w:t>Cisco Systems</w:t>
      </w:r>
    </w:p>
    <w:p w14:paraId="751CFDCD" w14:textId="77777777" w:rsidR="00D306D3" w:rsidRDefault="00D306D3" w:rsidP="00D306D3">
      <w:pPr>
        <w:pStyle w:val="BodyTextL50"/>
      </w:pPr>
      <w:r>
        <w:t xml:space="preserve">What does </w:t>
      </w:r>
      <w:proofErr w:type="spellStart"/>
      <w:r w:rsidRPr="00D527ED">
        <w:t>bia</w:t>
      </w:r>
      <w:proofErr w:type="spellEnd"/>
      <w:r>
        <w:t xml:space="preserve"> stand for?</w:t>
      </w:r>
    </w:p>
    <w:p w14:paraId="5DA53431" w14:textId="7FCF538B" w:rsidR="00D306D3" w:rsidRPr="00E81484" w:rsidRDefault="00D306D3" w:rsidP="00E81484">
      <w:pPr>
        <w:pStyle w:val="AnswerLineL25"/>
        <w:ind w:firstLine="360"/>
        <w:rPr>
          <w:rStyle w:val="AnswerGray"/>
          <w:rFonts w:ascii="Times New Roman" w:hAnsi="Times New Roman"/>
          <w:b/>
          <w:sz w:val="28"/>
          <w:shd w:val="clear" w:color="auto" w:fill="auto"/>
        </w:rPr>
      </w:pPr>
      <w:r w:rsidRPr="00E81484">
        <w:rPr>
          <w:rStyle w:val="AnswerGray"/>
          <w:rFonts w:ascii="Times New Roman" w:hAnsi="Times New Roman"/>
          <w:b/>
          <w:sz w:val="28"/>
          <w:shd w:val="clear" w:color="auto" w:fill="auto"/>
        </w:rPr>
        <w:t>Burned in address.</w:t>
      </w:r>
    </w:p>
    <w:p w14:paraId="25D0303E" w14:textId="77777777" w:rsidR="00D306D3" w:rsidRDefault="00D306D3" w:rsidP="00D306D3">
      <w:pPr>
        <w:pStyle w:val="BodyTextL50"/>
      </w:pPr>
      <w:r>
        <w:t>Why does the output show the same MAC address twice?</w:t>
      </w:r>
    </w:p>
    <w:p w14:paraId="3D24FFC9" w14:textId="77777777" w:rsidR="00D306D3" w:rsidRPr="003144C4" w:rsidRDefault="00D306D3" w:rsidP="003144C4">
      <w:pPr>
        <w:pStyle w:val="AnswerLineL25"/>
        <w:ind w:left="720"/>
      </w:pPr>
      <w:r w:rsidRPr="003144C4">
        <w:t>The MAC address can be changed via a software command. The actual address (</w:t>
      </w:r>
      <w:proofErr w:type="spellStart"/>
      <w:r w:rsidRPr="003144C4">
        <w:t>bia</w:t>
      </w:r>
      <w:proofErr w:type="spellEnd"/>
      <w:r w:rsidRPr="003144C4">
        <w:t>) will still be there. It is shown in the parenthesis.</w:t>
      </w:r>
    </w:p>
    <w:p w14:paraId="4F759DA8" w14:textId="77777777" w:rsidR="00D306D3" w:rsidRDefault="00D306D3" w:rsidP="00995A31">
      <w:pPr>
        <w:pStyle w:val="SubStepAlpha"/>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 xml:space="preserve">show </w:t>
      </w:r>
      <w:proofErr w:type="spellStart"/>
      <w:r>
        <w:rPr>
          <w:b/>
        </w:rPr>
        <w:t>arp</w:t>
      </w:r>
      <w:proofErr w:type="spellEnd"/>
    </w:p>
    <w:p w14:paraId="78FB45FB" w14:textId="77777777" w:rsidR="00D306D3" w:rsidRDefault="00D306D3" w:rsidP="00D306D3">
      <w:pPr>
        <w:pStyle w:val="CMDOutput"/>
      </w:pPr>
      <w:proofErr w:type="gramStart"/>
      <w:r>
        <w:t>Protocol  Address</w:t>
      </w:r>
      <w:proofErr w:type="gramEnd"/>
      <w:r>
        <w:t xml:space="preserve">          Age (min)  Hardware </w:t>
      </w:r>
      <w:proofErr w:type="spellStart"/>
      <w:r>
        <w:t>Addr</w:t>
      </w:r>
      <w:proofErr w:type="spellEnd"/>
      <w:r>
        <w:t xml:space="preserve">   Type   Interface</w:t>
      </w:r>
    </w:p>
    <w:p w14:paraId="5AB8ABD6" w14:textId="307274C6" w:rsidR="00D306D3" w:rsidRDefault="00D306D3" w:rsidP="00D306D3">
      <w:pPr>
        <w:pStyle w:val="CMDOutput"/>
      </w:pPr>
      <w:proofErr w:type="gramStart"/>
      <w:r>
        <w:t>Internet  192.168.1.</w:t>
      </w:r>
      <w:r w:rsidR="00657FB8">
        <w:t>2</w:t>
      </w:r>
      <w:proofErr w:type="gramEnd"/>
      <w:r>
        <w:t xml:space="preserve">             -   001b.0c6d.8f40  ARPA   Vlan1</w:t>
      </w:r>
    </w:p>
    <w:p w14:paraId="79A5221B" w14:textId="77777777" w:rsidR="00D306D3" w:rsidRPr="00BE4737" w:rsidRDefault="00D306D3" w:rsidP="00D306D3">
      <w:pPr>
        <w:pStyle w:val="CMDOutput"/>
      </w:pPr>
      <w:proofErr w:type="gramStart"/>
      <w:r w:rsidRPr="00BE4737">
        <w:t>Internet  192.168.1.3</w:t>
      </w:r>
      <w:proofErr w:type="gramEnd"/>
      <w:r w:rsidRPr="00BE4737">
        <w:t xml:space="preserve">             0   5c26.0a24.2a60  ARPA   Vlan1</w:t>
      </w:r>
    </w:p>
    <w:p w14:paraId="4F1A5F31" w14:textId="77777777" w:rsidR="00D306D3" w:rsidRDefault="00D306D3" w:rsidP="00D306D3">
      <w:pPr>
        <w:pStyle w:val="BodyTextL50"/>
      </w:pPr>
      <w:r>
        <w:t>What Layer 2 addresses are displayed on S1?</w:t>
      </w:r>
    </w:p>
    <w:p w14:paraId="0DBC0F36" w14:textId="3C7DDE81" w:rsidR="00D306D3" w:rsidRPr="003144C4" w:rsidRDefault="00D306D3" w:rsidP="003144C4">
      <w:pPr>
        <w:pStyle w:val="AnswerLineL25"/>
        <w:ind w:left="720"/>
        <w:rPr>
          <w:rStyle w:val="AnswerGray"/>
          <w:rFonts w:ascii="Times New Roman" w:hAnsi="Times New Roman"/>
          <w:b/>
          <w:sz w:val="28"/>
          <w:shd w:val="clear" w:color="auto" w:fill="auto"/>
        </w:rPr>
      </w:pPr>
      <w:r w:rsidRPr="003144C4">
        <w:rPr>
          <w:rStyle w:val="AnswerGray"/>
          <w:rFonts w:ascii="Times New Roman" w:hAnsi="Times New Roman"/>
          <w:b/>
          <w:sz w:val="28"/>
          <w:shd w:val="clear" w:color="auto" w:fill="auto"/>
        </w:rPr>
        <w:t>S1 VLAN 1 and PC-A MAC addresses. If the student also records the MAC addresses, their answers will vary.</w:t>
      </w:r>
    </w:p>
    <w:p w14:paraId="02A03D93" w14:textId="77777777" w:rsidR="00D306D3" w:rsidRPr="003144C4" w:rsidRDefault="00D306D3" w:rsidP="003144C4">
      <w:pPr>
        <w:ind w:firstLine="720"/>
      </w:pPr>
      <w:r w:rsidRPr="003144C4">
        <w:t>What Layer 3 addresses are displayed on S1?</w:t>
      </w:r>
    </w:p>
    <w:p w14:paraId="4A8317A7" w14:textId="0DBF7A9C" w:rsidR="00D306D3" w:rsidRPr="003144C4" w:rsidRDefault="00D306D3" w:rsidP="003144C4">
      <w:pPr>
        <w:pStyle w:val="AnswerLineL25"/>
        <w:ind w:firstLine="360"/>
      </w:pPr>
      <w:r w:rsidRPr="003144C4">
        <w:t>S1 and PC-A IP addresses</w:t>
      </w: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195785C3" w14:textId="77777777" w:rsidR="00D306D3" w:rsidRPr="00C521A0" w:rsidRDefault="00D306D3" w:rsidP="00D306D3">
      <w:pPr>
        <w:pStyle w:val="InstNoteRedL25"/>
        <w:rPr>
          <w:b/>
        </w:rPr>
      </w:pPr>
      <w:r w:rsidRPr="001D1051">
        <w:rPr>
          <w:b/>
        </w:rPr>
        <w:t>Instructor Note</w:t>
      </w:r>
      <w:r>
        <w:t xml:space="preserve">: The </w:t>
      </w:r>
      <w:r>
        <w:rPr>
          <w:b/>
        </w:rPr>
        <w:t xml:space="preserve">show mac address-table </w:t>
      </w:r>
      <w:r>
        <w:t xml:space="preserve">command can vary based on the model switch you are using. For example, the </w:t>
      </w:r>
      <w:r w:rsidRPr="008E6D2B">
        <w:t>syntax</w:t>
      </w:r>
      <w:r>
        <w:t xml:space="preserve"> on some switches is </w:t>
      </w:r>
      <w:r>
        <w:rPr>
          <w:b/>
        </w:rPr>
        <w:t>show mac-address-table.</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proofErr w:type="spellStart"/>
      <w:r>
        <w:t>Vlan</w:t>
      </w:r>
      <w:proofErr w:type="spellEnd"/>
      <w:r>
        <w:t xml:space="preserve">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w:t>
      </w:r>
      <w:proofErr w:type="gramStart"/>
      <w:r>
        <w:t>0100.0ccc.cccc</w:t>
      </w:r>
      <w:proofErr w:type="gramEnd"/>
      <w:r>
        <w:t xml:space="preserve">    STATIC      CPU</w:t>
      </w:r>
    </w:p>
    <w:p w14:paraId="1B663464" w14:textId="77777777" w:rsidR="00D306D3" w:rsidRDefault="00D306D3" w:rsidP="00D306D3">
      <w:pPr>
        <w:pStyle w:val="CMDOutput"/>
      </w:pPr>
      <w:r>
        <w:t xml:space="preserve"> All    </w:t>
      </w:r>
      <w:proofErr w:type="gramStart"/>
      <w:r>
        <w:t>0100.0ccc.cccd</w:t>
      </w:r>
      <w:proofErr w:type="gramEnd"/>
      <w:r>
        <w:t xml:space="preserve">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lastRenderedPageBreak/>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w:t>
      </w:r>
      <w:proofErr w:type="spellStart"/>
      <w:proofErr w:type="gramStart"/>
      <w:r>
        <w:t>ffff.ffff</w:t>
      </w:r>
      <w:proofErr w:type="gramEnd"/>
      <w:r>
        <w:t>.ffff</w:t>
      </w:r>
      <w:proofErr w:type="spellEnd"/>
      <w:r>
        <w:t xml:space="preserve">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Heading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090AA16F" w14:textId="77D21B59" w:rsidR="00D306D3" w:rsidRPr="003144C4" w:rsidRDefault="00D306D3" w:rsidP="003144C4">
      <w:pPr>
        <w:pStyle w:val="AnswerLineL50"/>
      </w:pPr>
      <w:r w:rsidRPr="003144C4">
        <w:t>Yes. Port should be F0/6. Answers will vary for the MAC address. In the example above, the MAC address would be 5c26.0a24.2a60.</w:t>
      </w:r>
    </w:p>
    <w:p w14:paraId="77DFE215" w14:textId="77777777" w:rsidR="00D306D3" w:rsidRPr="00596998" w:rsidRDefault="00D306D3" w:rsidP="00D306D3">
      <w:pPr>
        <w:pStyle w:val="Heading1"/>
        <w:rPr>
          <w:rStyle w:val="AnswerGray"/>
        </w:rPr>
      </w:pPr>
      <w:r>
        <w:t>Reflection</w:t>
      </w:r>
      <w:r w:rsidR="004F7CFF">
        <w:t xml:space="preserve"> Questions</w:t>
      </w:r>
    </w:p>
    <w:p w14:paraId="62F139C3" w14:textId="77777777" w:rsidR="00D306D3" w:rsidRDefault="00D306D3" w:rsidP="00F40890">
      <w:pPr>
        <w:pStyle w:val="ReflectionQ"/>
      </w:pPr>
      <w:r>
        <w:t>Can you have broadcasts at the Layer 2 level? If so, what would the MAC address be?</w:t>
      </w:r>
    </w:p>
    <w:p w14:paraId="28B8561F" w14:textId="076D84F8" w:rsidR="00D306D3" w:rsidRPr="003144C4" w:rsidRDefault="00D306D3" w:rsidP="003144C4">
      <w:pPr>
        <w:pStyle w:val="AnswerLineL25"/>
        <w:rPr>
          <w:rStyle w:val="AnswerGray"/>
          <w:rFonts w:ascii="Times New Roman" w:hAnsi="Times New Roman"/>
          <w:b/>
          <w:sz w:val="28"/>
          <w:shd w:val="clear" w:color="auto" w:fill="auto"/>
        </w:rPr>
      </w:pPr>
      <w:r w:rsidRPr="003144C4">
        <w:rPr>
          <w:rStyle w:val="AnswerGray"/>
          <w:rFonts w:ascii="Times New Roman" w:hAnsi="Times New Roman"/>
          <w:b/>
          <w:sz w:val="28"/>
          <w:shd w:val="clear" w:color="auto" w:fill="auto"/>
        </w:rPr>
        <w:t>You can have broadcasts at Layer 2. ARP will use broadcasts to find MAC address information. The broadcast address is FF.FF.FF.FF.FF.FF.</w:t>
      </w:r>
    </w:p>
    <w:p w14:paraId="42CC9A1C" w14:textId="77777777" w:rsidR="00D306D3" w:rsidRPr="00F40890" w:rsidRDefault="00D306D3" w:rsidP="00F40890">
      <w:pPr>
        <w:pStyle w:val="ReflectionQ"/>
      </w:pPr>
      <w:r w:rsidRPr="00F40890">
        <w:t>Why would you need to know the MAC address of a device?</w:t>
      </w:r>
    </w:p>
    <w:p w14:paraId="2820EE6B" w14:textId="3CEDC7FA" w:rsidR="00D306D3" w:rsidRPr="003144C4" w:rsidRDefault="00D306D3" w:rsidP="003144C4">
      <w:pPr>
        <w:pStyle w:val="AnswerLineL25"/>
        <w:rPr>
          <w:rStyle w:val="AnswerGray"/>
          <w:rFonts w:ascii="Times New Roman" w:hAnsi="Times New Roman"/>
          <w:b/>
          <w:sz w:val="28"/>
          <w:shd w:val="clear" w:color="auto" w:fill="auto"/>
        </w:rPr>
      </w:pPr>
      <w:r w:rsidRPr="003144C4">
        <w:rPr>
          <w:rStyle w:val="AnswerGray"/>
          <w:rFonts w:ascii="Times New Roman" w:hAnsi="Times New Roman"/>
          <w:b/>
          <w:sz w:val="28"/>
          <w:shd w:val="clear" w:color="auto" w:fill="auto"/>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5CA923C3" w14:textId="4A705E2B" w:rsidR="00F40890" w:rsidRPr="00F40890" w:rsidRDefault="00F40890" w:rsidP="00F40890">
      <w:pPr>
        <w:pStyle w:val="ConfigWindow"/>
      </w:pPr>
      <w:r w:rsidRPr="00F40890">
        <w:t>End of Document</w:t>
      </w:r>
    </w:p>
    <w:p w14:paraId="1267459B" w14:textId="77777777" w:rsidR="00D306D3" w:rsidRPr="00F27963" w:rsidRDefault="00D306D3" w:rsidP="004F7CFF">
      <w:pPr>
        <w:pStyle w:val="Heading1"/>
        <w:rPr>
          <w:rStyle w:val="LabSectionGray"/>
        </w:rPr>
      </w:pPr>
      <w:r>
        <w:rPr>
          <w:rStyle w:val="LabSectionGray"/>
        </w:rPr>
        <w:t>Device Config</w:t>
      </w:r>
    </w:p>
    <w:p w14:paraId="1EE610C5" w14:textId="77777777" w:rsidR="00D306D3" w:rsidRPr="003559CC" w:rsidRDefault="00D306D3" w:rsidP="00D306D3">
      <w:pPr>
        <w:pStyle w:val="Heading1"/>
        <w:rPr>
          <w:rStyle w:val="DevConfigGray"/>
          <w:sz w:val="24"/>
        </w:rPr>
      </w:pPr>
      <w:r>
        <w:rPr>
          <w:rStyle w:val="LabSectionGray"/>
        </w:rPr>
        <w:t>Switch</w:t>
      </w:r>
      <w:r w:rsidRPr="003B7605">
        <w:rPr>
          <w:rStyle w:val="LabSectionGray"/>
        </w:rPr>
        <w:t xml:space="preserve"> </w:t>
      </w:r>
      <w:r>
        <w:rPr>
          <w:rStyle w:val="LabSectionGray"/>
        </w:rPr>
        <w:t>S</w:t>
      </w:r>
      <w:r w:rsidRPr="003B7605">
        <w:rPr>
          <w:rStyle w:val="LabSectionGray"/>
        </w:rPr>
        <w:t>1</w:t>
      </w:r>
    </w:p>
    <w:p w14:paraId="7B1E17A6" w14:textId="77777777" w:rsidR="00D306D3" w:rsidRPr="00F27963" w:rsidRDefault="00D306D3" w:rsidP="00D306D3">
      <w:pPr>
        <w:pStyle w:val="DevConfigs"/>
        <w:rPr>
          <w:rStyle w:val="DevConfigGray"/>
        </w:rPr>
      </w:pPr>
      <w:r>
        <w:rPr>
          <w:rStyle w:val="DevConfigGray"/>
        </w:rPr>
        <w:t xml:space="preserve">S1# </w:t>
      </w:r>
      <w:r w:rsidRPr="00BE4737">
        <w:rPr>
          <w:rStyle w:val="DevConfigGray"/>
          <w:b/>
        </w:rPr>
        <w:t>show run</w:t>
      </w:r>
    </w:p>
    <w:p w14:paraId="4C7E437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Building </w:t>
      </w:r>
      <w:r w:rsidRPr="00BE4737">
        <w:rPr>
          <w:rStyle w:val="DevConfigGray"/>
          <w:noProof/>
        </w:rPr>
        <w:t>configuration...</w:t>
      </w:r>
    </w:p>
    <w:p w14:paraId="22EE6E4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
    <w:p w14:paraId="3008F83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Current </w:t>
      </w:r>
      <w:r w:rsidRPr="00BE4737">
        <w:rPr>
          <w:rStyle w:val="DevConfigGray"/>
          <w:noProof/>
        </w:rPr>
        <w:t>configuration :</w:t>
      </w:r>
      <w:r w:rsidRPr="00BE4737">
        <w:rPr>
          <w:rStyle w:val="DevConfigGray"/>
        </w:rPr>
        <w:t xml:space="preserve"> 1335 bytes</w:t>
      </w:r>
    </w:p>
    <w:p w14:paraId="63279485"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079AF27" w14:textId="6F4AE854"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version 15.</w:t>
      </w:r>
      <w:r w:rsidR="00657FB8">
        <w:rPr>
          <w:rStyle w:val="DevConfigGray"/>
        </w:rPr>
        <w:t>2</w:t>
      </w:r>
    </w:p>
    <w:p w14:paraId="57410FC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service </w:t>
      </w:r>
      <w:proofErr w:type="gramStart"/>
      <w:r w:rsidRPr="00BE4737">
        <w:rPr>
          <w:rStyle w:val="DevConfigGray"/>
        </w:rPr>
        <w:t>pad</w:t>
      </w:r>
      <w:proofErr w:type="gramEnd"/>
    </w:p>
    <w:p w14:paraId="76084B3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service timestamps debug datetime msec</w:t>
      </w:r>
    </w:p>
    <w:p w14:paraId="373A928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service timestamps log datetime msec</w:t>
      </w:r>
    </w:p>
    <w:p w14:paraId="5D1480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no service password-encryption</w:t>
      </w:r>
    </w:p>
    <w:p w14:paraId="76A16C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9D0A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hostname S1</w:t>
      </w:r>
    </w:p>
    <w:p w14:paraId="45E22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13DB9B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boot-start-marker</w:t>
      </w:r>
    </w:p>
    <w:p w14:paraId="080AC7C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boot-end-marker</w:t>
      </w:r>
    </w:p>
    <w:p w14:paraId="209DC68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lastRenderedPageBreak/>
        <w:t>!</w:t>
      </w:r>
    </w:p>
    <w:p w14:paraId="5FD6D2B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aaa</w:t>
      </w:r>
      <w:proofErr w:type="spellEnd"/>
      <w:r w:rsidRPr="00BE4737">
        <w:rPr>
          <w:rStyle w:val="DevConfigGray"/>
        </w:rPr>
        <w:t xml:space="preserve"> new-model</w:t>
      </w:r>
    </w:p>
    <w:p w14:paraId="4F5F43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system </w:t>
      </w:r>
      <w:proofErr w:type="spellStart"/>
      <w:r w:rsidRPr="00BE4737">
        <w:rPr>
          <w:rStyle w:val="DevConfigGray"/>
        </w:rPr>
        <w:t>mtu</w:t>
      </w:r>
      <w:proofErr w:type="spellEnd"/>
      <w:r w:rsidRPr="00BE4737">
        <w:rPr>
          <w:rStyle w:val="DevConfigGray"/>
        </w:rPr>
        <w:t xml:space="preserve"> routing 1500</w:t>
      </w:r>
    </w:p>
    <w:p w14:paraId="149B17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CEEC7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ip</w:t>
      </w:r>
      <w:proofErr w:type="spellEnd"/>
      <w:r w:rsidRPr="00BE4737">
        <w:rPr>
          <w:rStyle w:val="DevConfigGray"/>
        </w:rPr>
        <w:t xml:space="preserve"> domain-lookup</w:t>
      </w:r>
    </w:p>
    <w:p w14:paraId="495350C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4F96B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spanning-tree mode </w:t>
      </w:r>
      <w:proofErr w:type="spellStart"/>
      <w:r w:rsidRPr="00BE4737">
        <w:rPr>
          <w:rStyle w:val="DevConfigGray"/>
        </w:rPr>
        <w:t>pvst</w:t>
      </w:r>
      <w:proofErr w:type="spellEnd"/>
    </w:p>
    <w:p w14:paraId="34551CC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spanning-tree extend system-id</w:t>
      </w:r>
    </w:p>
    <w:p w14:paraId="403DF0A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34557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vlan</w:t>
      </w:r>
      <w:proofErr w:type="spellEnd"/>
      <w:r w:rsidRPr="00BE4737">
        <w:rPr>
          <w:rStyle w:val="DevConfigGray"/>
        </w:rPr>
        <w:t xml:space="preserve"> internal allocation policy ascending</w:t>
      </w:r>
    </w:p>
    <w:p w14:paraId="36439BD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ABD769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w:t>
      </w:r>
    </w:p>
    <w:p w14:paraId="317A8A1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5117A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w:t>
      </w:r>
    </w:p>
    <w:p w14:paraId="4AA4361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8BB480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FastEthernet0/3</w:t>
      </w:r>
    </w:p>
    <w:p w14:paraId="63C7E9B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75D3CB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FastEthernet0/4</w:t>
      </w:r>
    </w:p>
    <w:p w14:paraId="1EEFE7C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49C150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FastEthernet0/5</w:t>
      </w:r>
    </w:p>
    <w:p w14:paraId="22DEEBC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D07390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FastEthernet0/6</w:t>
      </w:r>
    </w:p>
    <w:p w14:paraId="7923D3A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E7B8F2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FastEthernet0/7</w:t>
      </w:r>
    </w:p>
    <w:p w14:paraId="152F8AC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EBFC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FastEthernet0/8</w:t>
      </w:r>
    </w:p>
    <w:p w14:paraId="074BAF9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D9BC78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FastEthernet0/9</w:t>
      </w:r>
    </w:p>
    <w:p w14:paraId="5C43B06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BD28E1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FastEthernet0/10</w:t>
      </w:r>
    </w:p>
    <w:p w14:paraId="47A31207"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5F77D6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FastEthernet0/11</w:t>
      </w:r>
    </w:p>
    <w:p w14:paraId="12935AC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A0E1C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FastEthernet0/12</w:t>
      </w:r>
    </w:p>
    <w:p w14:paraId="4A7380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C20DEE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FastEthernet0/13</w:t>
      </w:r>
    </w:p>
    <w:p w14:paraId="2414717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F513CB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FastEthernet0/14</w:t>
      </w:r>
    </w:p>
    <w:p w14:paraId="2A922C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4B152E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FastEthernet0/15</w:t>
      </w:r>
    </w:p>
    <w:p w14:paraId="61C55F3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BE3E81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FastEthernet0/16</w:t>
      </w:r>
    </w:p>
    <w:p w14:paraId="214BFCB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B2AFF9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FastEthernet0/17</w:t>
      </w:r>
    </w:p>
    <w:p w14:paraId="3B9B975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0A0F5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FastEthernet0/18</w:t>
      </w:r>
    </w:p>
    <w:p w14:paraId="2BFC616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31F84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FastEthernet0/19</w:t>
      </w:r>
    </w:p>
    <w:p w14:paraId="740F5ED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B53E4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FastEthernet0/20</w:t>
      </w:r>
    </w:p>
    <w:p w14:paraId="20233F9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34AC8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FastEthernet0/21</w:t>
      </w:r>
    </w:p>
    <w:p w14:paraId="66E9E99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6B37FF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FastEthernet0/22</w:t>
      </w:r>
    </w:p>
    <w:p w14:paraId="1F41922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190D76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FastEthernet0/23</w:t>
      </w:r>
    </w:p>
    <w:p w14:paraId="1CA57B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36F086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lastRenderedPageBreak/>
        <w:t>interface FastEthernet0/24</w:t>
      </w:r>
    </w:p>
    <w:p w14:paraId="25A321D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E56836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GigabitEthernet0/1</w:t>
      </w:r>
    </w:p>
    <w:p w14:paraId="57FB22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86BBCF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GigabitEthernet0/2</w:t>
      </w:r>
    </w:p>
    <w:p w14:paraId="383D716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8353BB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Vlan1</w:t>
      </w:r>
    </w:p>
    <w:p w14:paraId="1D3FA7A8" w14:textId="0C75FDC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 </w:t>
      </w:r>
      <w:proofErr w:type="spellStart"/>
      <w:r w:rsidRPr="00BE4737">
        <w:rPr>
          <w:rStyle w:val="DevConfigGray"/>
        </w:rPr>
        <w:t>ip</w:t>
      </w:r>
      <w:proofErr w:type="spellEnd"/>
      <w:r w:rsidRPr="00BE4737">
        <w:rPr>
          <w:rStyle w:val="DevConfigGray"/>
        </w:rPr>
        <w:t xml:space="preserve"> address 192.168.1.</w:t>
      </w:r>
      <w:r w:rsidR="00995A31">
        <w:rPr>
          <w:rStyle w:val="DevConfigGray"/>
        </w:rPr>
        <w:t>2</w:t>
      </w:r>
      <w:r w:rsidRPr="00BE4737">
        <w:rPr>
          <w:rStyle w:val="DevConfigGray"/>
        </w:rPr>
        <w:t xml:space="preserve"> 255.255.255.0</w:t>
      </w:r>
    </w:p>
    <w:p w14:paraId="2E0F8DE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5C3C7C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server</w:t>
      </w:r>
    </w:p>
    <w:p w14:paraId="62D34C7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secure-server</w:t>
      </w:r>
    </w:p>
    <w:p w14:paraId="5F288BA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logging </w:t>
      </w:r>
      <w:proofErr w:type="spellStart"/>
      <w:r w:rsidRPr="00BE4737">
        <w:rPr>
          <w:rStyle w:val="DevConfigGray"/>
        </w:rPr>
        <w:t>esm</w:t>
      </w:r>
      <w:proofErr w:type="spellEnd"/>
      <w:r w:rsidRPr="00BE4737">
        <w:rPr>
          <w:rStyle w:val="DevConfigGray"/>
        </w:rPr>
        <w:t xml:space="preserve"> config</w:t>
      </w:r>
    </w:p>
    <w:p w14:paraId="31816DA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Pr>
          <w:rStyle w:val="DevConfigGray"/>
        </w:rPr>
        <w:t>!</w:t>
      </w:r>
    </w:p>
    <w:p w14:paraId="4D57F15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line con 0</w:t>
      </w:r>
    </w:p>
    <w:p w14:paraId="41D34CE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line </w:t>
      </w:r>
      <w:proofErr w:type="spellStart"/>
      <w:r w:rsidRPr="00BE4737">
        <w:rPr>
          <w:rStyle w:val="DevConfigGray"/>
        </w:rPr>
        <w:t>vty</w:t>
      </w:r>
      <w:proofErr w:type="spellEnd"/>
      <w:r w:rsidRPr="00BE4737">
        <w:rPr>
          <w:rStyle w:val="DevConfigGray"/>
        </w:rPr>
        <w:t xml:space="preserve"> 5 15</w:t>
      </w:r>
    </w:p>
    <w:p w14:paraId="62395A9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D55EAB6" w14:textId="77777777" w:rsidR="00C162C0" w:rsidRPr="00D306D3" w:rsidRDefault="00D306D3" w:rsidP="00D306D3">
      <w:pPr>
        <w:pStyle w:val="DevConfigs"/>
      </w:pPr>
      <w:r w:rsidRPr="00BE4737">
        <w:rPr>
          <w:rStyle w:val="DevConfigGray"/>
        </w:rPr>
        <w:t>end</w:t>
      </w:r>
    </w:p>
    <w:sectPr w:rsidR="00C162C0" w:rsidRPr="00D306D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EDC8" w14:textId="77777777" w:rsidR="00AE6C9B" w:rsidRDefault="00AE6C9B" w:rsidP="00710659">
      <w:pPr>
        <w:spacing w:after="0" w:line="240" w:lineRule="auto"/>
      </w:pPr>
      <w:r>
        <w:separator/>
      </w:r>
    </w:p>
    <w:p w14:paraId="0440E49B" w14:textId="77777777" w:rsidR="00AE6C9B" w:rsidRDefault="00AE6C9B"/>
  </w:endnote>
  <w:endnote w:type="continuationSeparator" w:id="0">
    <w:p w14:paraId="281D28A6" w14:textId="77777777" w:rsidR="00AE6C9B" w:rsidRDefault="00AE6C9B" w:rsidP="00710659">
      <w:pPr>
        <w:spacing w:after="0" w:line="240" w:lineRule="auto"/>
      </w:pPr>
      <w:r>
        <w:continuationSeparator/>
      </w:r>
    </w:p>
    <w:p w14:paraId="01AD3A6E" w14:textId="77777777" w:rsidR="00AE6C9B" w:rsidRDefault="00AE6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7BCE350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180E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1AF17C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80EB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0F31" w14:textId="77777777" w:rsidR="00AE6C9B" w:rsidRDefault="00AE6C9B" w:rsidP="00710659">
      <w:pPr>
        <w:spacing w:after="0" w:line="240" w:lineRule="auto"/>
      </w:pPr>
      <w:r>
        <w:separator/>
      </w:r>
    </w:p>
    <w:p w14:paraId="4BA4A8AF" w14:textId="77777777" w:rsidR="00AE6C9B" w:rsidRDefault="00AE6C9B"/>
  </w:footnote>
  <w:footnote w:type="continuationSeparator" w:id="0">
    <w:p w14:paraId="14DD3BBD" w14:textId="77777777" w:rsidR="00AE6C9B" w:rsidRDefault="00AE6C9B" w:rsidP="00710659">
      <w:pPr>
        <w:spacing w:after="0" w:line="240" w:lineRule="auto"/>
      </w:pPr>
      <w:r>
        <w:continuationSeparator/>
      </w:r>
    </w:p>
    <w:p w14:paraId="06497DC2" w14:textId="77777777" w:rsidR="00AE6C9B" w:rsidRDefault="00AE6C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EB3"/>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4C4"/>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6C9B"/>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6C1"/>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533"/>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484"/>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80EB3"/>
    <w:rPr>
      <w:rFonts w:ascii="Times New Roman" w:hAnsi="Times New Roman"/>
      <w:b/>
      <w:i/>
      <w:color w:val="002060"/>
      <w:sz w:val="28"/>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0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817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984544"/>
    <w:rsid w:val="00A644F8"/>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076C49-A357-4A05-A3BD-4932B038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33</TotalTime>
  <Pages>8</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Sadia Farjana Mouly</cp:lastModifiedBy>
  <cp:revision>2</cp:revision>
  <cp:lastPrinted>2019-10-04T14:10:00Z</cp:lastPrinted>
  <dcterms:created xsi:type="dcterms:W3CDTF">2024-07-25T01:27:00Z</dcterms:created>
  <dcterms:modified xsi:type="dcterms:W3CDTF">2024-07-25T01:27:00Z</dcterms:modified>
</cp:coreProperties>
</file>