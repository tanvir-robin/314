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CDC4" w14:textId="77777777" w:rsidR="004D36D7" w:rsidRPr="00FD4A68" w:rsidRDefault="009D6BBD"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r w:rsidR="00D84BDA" w:rsidRPr="00FD4A68">
        <w:rPr>
          <w:rStyle w:val="LabTitleInstVersred"/>
        </w:rPr>
        <w:t>(Instructor Version)</w:t>
      </w:r>
    </w:p>
    <w:p w14:paraId="2B89D90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42FE6FE1" w14:textId="77777777" w:rsidR="00C547A4" w:rsidRDefault="00C547A4" w:rsidP="00C547A4">
      <w:pPr>
        <w:pStyle w:val="InstNoteRedL25"/>
      </w:pPr>
      <w:r>
        <w:rPr>
          <w:b/>
        </w:rPr>
        <w:t>Instructor N</w:t>
      </w:r>
      <w:r w:rsidRPr="00683036">
        <w:rPr>
          <w:b/>
        </w:rPr>
        <w:t>ote</w:t>
      </w:r>
      <w:r w:rsidRPr="00683036">
        <w:t>: Refer to the Instructor Lab Manual for the procedures to initialize and reload devices.</w:t>
      </w:r>
    </w:p>
    <w:p w14:paraId="3616E806" w14:textId="77777777" w:rsidR="00C547A4" w:rsidRDefault="00C547A4" w:rsidP="00C547A4">
      <w:pPr>
        <w:pStyle w:val="BodyTextL25"/>
        <w:rPr>
          <w:color w:val="FF0000"/>
        </w:rPr>
      </w:pPr>
      <w:r>
        <w:rPr>
          <w:color w:val="FF0000"/>
        </w:rPr>
        <w:t>This lab can be performed in multiple sessions if time is an issue. Parts 1 and 2 are paper based and can be assigned as homework. Part 3 is Hands-on and requires lab equipment.</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lastRenderedPageBreak/>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3F0E48E5" w14:textId="342AF362" w:rsidR="004E7AAF" w:rsidRPr="00525499" w:rsidRDefault="004E7AAF" w:rsidP="004E7AAF">
      <w:pPr>
        <w:rPr>
          <w:color w:val="7030A0"/>
        </w:rPr>
      </w:pPr>
      <w:r w:rsidRPr="00525499">
        <w:rPr>
          <w:color w:val="7030A0"/>
        </w:rPr>
        <w:t xml:space="preserve">      2</w:t>
      </w:r>
      <w:r w:rsidRPr="00525499">
        <w:rPr>
          <w:color w:val="7030A0"/>
          <w:vertAlign w:val="superscript"/>
        </w:rPr>
        <w:t>32-25</w:t>
      </w:r>
      <w:r w:rsidRPr="00525499">
        <w:rPr>
          <w:color w:val="7030A0"/>
        </w:rPr>
        <w:t xml:space="preserve"> - 2= 126</w:t>
      </w:r>
    </w:p>
    <w:p w14:paraId="063DDEE8" w14:textId="420AEA31" w:rsidR="00C547A4" w:rsidRDefault="00C547A4" w:rsidP="004E7AAF">
      <w:pPr>
        <w:pStyle w:val="BodyTextL25"/>
        <w:ind w:left="0"/>
      </w:pPr>
    </w:p>
    <w:p w14:paraId="2043CCDE" w14:textId="77777777" w:rsidR="001C04B5" w:rsidRDefault="00C547A4" w:rsidP="00C547A4">
      <w:pPr>
        <w:pStyle w:val="BodyTextL25"/>
      </w:pPr>
      <w:r>
        <w:t>What is the total number of host addresses needed in the topology diagram?</w:t>
      </w:r>
    </w:p>
    <w:p w14:paraId="0E9D2255" w14:textId="32AA32FD" w:rsidR="00C547A4" w:rsidRPr="00525499" w:rsidRDefault="003630C4" w:rsidP="003630C4">
      <w:pPr>
        <w:ind w:firstLine="360"/>
        <w:rPr>
          <w:color w:val="7030A0"/>
        </w:rPr>
      </w:pPr>
      <w:r w:rsidRPr="00525499">
        <w:rPr>
          <w:color w:val="7030A0"/>
        </w:rPr>
        <w:t xml:space="preserve">40+2+25+5+4+4 = </w:t>
      </w:r>
      <w:r w:rsidR="00C547A4" w:rsidRPr="00525499">
        <w:rPr>
          <w:color w:val="7030A0"/>
        </w:rPr>
        <w:t>80</w:t>
      </w:r>
    </w:p>
    <w:p w14:paraId="3D8F4511" w14:textId="77777777" w:rsidR="001C04B5" w:rsidRDefault="00C547A4" w:rsidP="00C547A4">
      <w:pPr>
        <w:pStyle w:val="BodyTextL25"/>
      </w:pPr>
      <w:r>
        <w:t>How many subnets are needed in the network topology?</w:t>
      </w:r>
    </w:p>
    <w:p w14:paraId="3D3AC543" w14:textId="3F519D0A" w:rsidR="00C547A4" w:rsidRPr="00525499" w:rsidRDefault="00C547A4" w:rsidP="003630C4">
      <w:pPr>
        <w:ind w:firstLine="360"/>
        <w:rPr>
          <w:color w:val="7030A0"/>
        </w:rPr>
      </w:pPr>
      <w:r w:rsidRPr="00525499">
        <w:rPr>
          <w:color w:val="7030A0"/>
        </w:rPr>
        <w:t>6</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46937CC2" w14:textId="6EE98559" w:rsidR="00C547A4" w:rsidRPr="00525499" w:rsidRDefault="00C547A4" w:rsidP="00221FC5">
      <w:pPr>
        <w:ind w:firstLine="360"/>
        <w:rPr>
          <w:color w:val="7030A0"/>
        </w:rPr>
      </w:pPr>
      <w:r w:rsidRPr="00525499">
        <w:rPr>
          <w:color w:val="7030A0"/>
        </w:rPr>
        <w:t>BR1 LAN</w:t>
      </w:r>
    </w:p>
    <w:p w14:paraId="75E19EB4" w14:textId="77777777" w:rsidR="001C04B5" w:rsidRDefault="00C547A4" w:rsidP="00C547A4">
      <w:pPr>
        <w:pStyle w:val="BodyTextL25"/>
      </w:pPr>
      <w:r>
        <w:t>How many IP addresses are required in the largest subnet?</w:t>
      </w:r>
    </w:p>
    <w:p w14:paraId="2325F997" w14:textId="282C57CA" w:rsidR="00C547A4" w:rsidRPr="00525499" w:rsidRDefault="00C547A4" w:rsidP="00221FC5">
      <w:pPr>
        <w:ind w:firstLine="360"/>
        <w:rPr>
          <w:color w:val="7030A0"/>
        </w:rPr>
      </w:pPr>
      <w:r w:rsidRPr="00525499">
        <w:rPr>
          <w:color w:val="7030A0"/>
        </w:rPr>
        <w:t>40</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2314599D" w14:textId="46E8D2CB" w:rsidR="00C547A4" w:rsidRPr="00525499" w:rsidRDefault="00221FC5" w:rsidP="00221FC5">
      <w:pPr>
        <w:ind w:left="360"/>
        <w:rPr>
          <w:color w:val="7030A0"/>
        </w:rPr>
      </w:pPr>
      <w:r w:rsidRPr="00525499">
        <w:rPr>
          <w:color w:val="7030A0"/>
        </w:rPr>
        <w:t>40 / 64 = 2</w:t>
      </w:r>
      <w:r w:rsidRPr="00525499">
        <w:rPr>
          <w:color w:val="7030A0"/>
          <w:vertAlign w:val="superscript"/>
        </w:rPr>
        <w:t>6</w:t>
      </w:r>
      <w:r w:rsidRPr="00525499">
        <w:rPr>
          <w:color w:val="7030A0"/>
        </w:rPr>
        <w:br/>
        <w:t xml:space="preserve">32-6=26 | </w:t>
      </w:r>
      <w:r w:rsidR="00C547A4" w:rsidRPr="00525499">
        <w:rPr>
          <w:color w:val="7030A0"/>
        </w:rPr>
        <w:t>/26 or 255.255.255.192</w:t>
      </w:r>
    </w:p>
    <w:p w14:paraId="4045EF41" w14:textId="77777777" w:rsidR="00EF671C" w:rsidRPr="00221FC5" w:rsidRDefault="00EF671C" w:rsidP="00221FC5">
      <w:pPr>
        <w:ind w:left="360"/>
      </w:pPr>
    </w:p>
    <w:p w14:paraId="2F97E8F9" w14:textId="77777777" w:rsidR="001C04B5" w:rsidRDefault="00C547A4" w:rsidP="00C547A4">
      <w:pPr>
        <w:pStyle w:val="BodyTextL25"/>
      </w:pPr>
      <w:r w:rsidRPr="00BA202C">
        <w:t>How many total host addresses can that subnet mask support?</w:t>
      </w:r>
    </w:p>
    <w:p w14:paraId="5EBEB0A1" w14:textId="463F24EA" w:rsidR="00C547A4" w:rsidRPr="00525499" w:rsidRDefault="00C547A4" w:rsidP="002A49CD">
      <w:pPr>
        <w:ind w:firstLine="360"/>
        <w:rPr>
          <w:color w:val="7030A0"/>
        </w:rPr>
      </w:pPr>
      <w:r w:rsidRPr="00525499">
        <w:rPr>
          <w:color w:val="7030A0"/>
        </w:rPr>
        <w:t>62</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548B041A" w14:textId="0B41BCBE" w:rsidR="00C547A4" w:rsidRDefault="00525499" w:rsidP="00C547A4">
      <w:pPr>
        <w:pStyle w:val="BodyTextL25"/>
        <w:rPr>
          <w:rStyle w:val="AnswerGray"/>
          <w:color w:val="7030A0"/>
        </w:rPr>
      </w:pPr>
      <w:r w:rsidRPr="00525499">
        <w:rPr>
          <w:rStyle w:val="AnswerGray"/>
          <w:color w:val="7030A0"/>
        </w:rPr>
        <w:t>Y</w:t>
      </w:r>
      <w:r w:rsidR="00C547A4" w:rsidRPr="00525499">
        <w:rPr>
          <w:rStyle w:val="AnswerGray"/>
          <w:color w:val="7030A0"/>
        </w:rPr>
        <w:t>es</w:t>
      </w:r>
    </w:p>
    <w:p w14:paraId="22581188" w14:textId="73F26BC2" w:rsidR="00525499" w:rsidRDefault="00525499" w:rsidP="00C547A4">
      <w:pPr>
        <w:pStyle w:val="BodyTextL25"/>
        <w:rPr>
          <w:rStyle w:val="AnswerGray"/>
          <w:color w:val="7030A0"/>
        </w:rPr>
      </w:pPr>
    </w:p>
    <w:p w14:paraId="361CEE28" w14:textId="77777777" w:rsidR="00525499" w:rsidRPr="00525499" w:rsidRDefault="00525499" w:rsidP="00C547A4">
      <w:pPr>
        <w:pStyle w:val="BodyTextL25"/>
        <w:rPr>
          <w:rStyle w:val="AnswerGray"/>
          <w:color w:val="7030A0"/>
        </w:rPr>
      </w:pPr>
    </w:p>
    <w:p w14:paraId="47B31060" w14:textId="516363E4" w:rsidR="001C04B5" w:rsidRDefault="00C547A4" w:rsidP="00C547A4">
      <w:pPr>
        <w:pStyle w:val="BodyTextL25"/>
      </w:pPr>
      <w:r>
        <w:t>What are the network addresses that would result from this subnetting?</w:t>
      </w:r>
    </w:p>
    <w:p w14:paraId="3B6B71EF" w14:textId="70F7F3E5" w:rsidR="00EF6C33" w:rsidRPr="00525499" w:rsidRDefault="00C547A4" w:rsidP="00C547A4">
      <w:pPr>
        <w:pStyle w:val="BodyTextL25"/>
        <w:rPr>
          <w:rStyle w:val="AnswerGray"/>
          <w:color w:val="7030A0"/>
        </w:rPr>
      </w:pPr>
      <w:r w:rsidRPr="00525499">
        <w:rPr>
          <w:rStyle w:val="AnswerGray"/>
          <w:color w:val="7030A0"/>
        </w:rPr>
        <w:t>192.168.33.128/26</w:t>
      </w:r>
      <w:r w:rsidR="00EF6C33" w:rsidRPr="00525499">
        <w:rPr>
          <w:rStyle w:val="AnswerGray"/>
          <w:color w:val="7030A0"/>
        </w:rPr>
        <w:t xml:space="preserve"> and </w:t>
      </w:r>
      <w:r w:rsidRPr="00525499">
        <w:rPr>
          <w:rStyle w:val="AnswerGray"/>
          <w:color w:val="7030A0"/>
        </w:rPr>
        <w:t>192.168.33.192/26</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76D7C658" w14:textId="3AC9B4E3" w:rsidR="00C547A4" w:rsidRPr="00525499" w:rsidRDefault="00C547A4" w:rsidP="006152EF">
      <w:pPr>
        <w:ind w:firstLine="360"/>
        <w:rPr>
          <w:color w:val="7030A0"/>
        </w:rPr>
      </w:pPr>
      <w:r w:rsidRPr="00525499">
        <w:rPr>
          <w:color w:val="7030A0"/>
        </w:rPr>
        <w:t>BR2 LAN</w:t>
      </w:r>
    </w:p>
    <w:p w14:paraId="0BC15DF2" w14:textId="77777777" w:rsidR="00EF6C33" w:rsidRDefault="00C547A4" w:rsidP="00C547A4">
      <w:pPr>
        <w:pStyle w:val="BodyTextL25"/>
      </w:pPr>
      <w:r>
        <w:t>How many IP addresses are required for the second largest subnet?</w:t>
      </w:r>
    </w:p>
    <w:p w14:paraId="4EE119AD" w14:textId="1B53D985" w:rsidR="00C547A4" w:rsidRPr="00525499" w:rsidRDefault="00C547A4" w:rsidP="006152EF">
      <w:pPr>
        <w:ind w:firstLine="360"/>
        <w:rPr>
          <w:color w:val="7030A0"/>
        </w:rPr>
      </w:pPr>
      <w:r w:rsidRPr="00525499">
        <w:rPr>
          <w:color w:val="7030A0"/>
        </w:rPr>
        <w:t>25</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7E31C7D9" w14:textId="368A2141" w:rsidR="00C547A4" w:rsidRPr="00525499" w:rsidRDefault="00C547A4" w:rsidP="006152EF">
      <w:pPr>
        <w:ind w:firstLine="360"/>
        <w:rPr>
          <w:color w:val="7030A0"/>
        </w:rPr>
      </w:pPr>
      <w:r w:rsidRPr="00525499">
        <w:rPr>
          <w:color w:val="7030A0"/>
        </w:rPr>
        <w:t>/27 or 255.255.255.224</w:t>
      </w:r>
    </w:p>
    <w:p w14:paraId="7659EE8E" w14:textId="77777777" w:rsidR="00EF6C33" w:rsidRDefault="00C547A4" w:rsidP="00C547A4">
      <w:pPr>
        <w:pStyle w:val="BodyTextL25"/>
      </w:pPr>
      <w:r w:rsidRPr="00BA202C">
        <w:t>How many total host addresses can that subnet mask support?</w:t>
      </w:r>
    </w:p>
    <w:p w14:paraId="56CCD02F" w14:textId="7FCE013D" w:rsidR="00C547A4" w:rsidRPr="00525499" w:rsidRDefault="00C547A4" w:rsidP="006152EF">
      <w:pPr>
        <w:ind w:firstLine="360"/>
        <w:rPr>
          <w:color w:val="7030A0"/>
        </w:rPr>
      </w:pPr>
      <w:r w:rsidRPr="00525499">
        <w:rPr>
          <w:color w:val="7030A0"/>
        </w:rPr>
        <w:t>30</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A5B7AC3" w14:textId="22B011EE" w:rsidR="00C547A4" w:rsidRPr="00525499" w:rsidRDefault="00C547A4" w:rsidP="00C547A4">
      <w:pPr>
        <w:pStyle w:val="BodyTextL25"/>
        <w:rPr>
          <w:color w:val="7030A0"/>
        </w:rPr>
      </w:pPr>
      <w:r w:rsidRPr="00525499">
        <w:rPr>
          <w:rStyle w:val="AnswerGray"/>
          <w:color w:val="7030A0"/>
        </w:rPr>
        <w:t>yes</w:t>
      </w:r>
    </w:p>
    <w:p w14:paraId="72813C97" w14:textId="77777777" w:rsidR="00C547A4" w:rsidRDefault="00C547A4" w:rsidP="00C547A4">
      <w:pPr>
        <w:pStyle w:val="BodyTextL25"/>
      </w:pPr>
      <w:r>
        <w:t>What are the network addresses that would result from this subnetting?</w:t>
      </w:r>
    </w:p>
    <w:p w14:paraId="536BC40F" w14:textId="136F3CEC" w:rsidR="00C547A4" w:rsidRPr="00525499" w:rsidRDefault="00C547A4" w:rsidP="00C547A4">
      <w:pPr>
        <w:pStyle w:val="BodyTextL25"/>
        <w:rPr>
          <w:rStyle w:val="AnswerGray"/>
          <w:color w:val="7030A0"/>
        </w:rPr>
      </w:pPr>
      <w:r w:rsidRPr="00525499">
        <w:rPr>
          <w:rStyle w:val="AnswerGray"/>
          <w:color w:val="7030A0"/>
        </w:rPr>
        <w:t>192.168.33.192/27</w:t>
      </w:r>
      <w:r w:rsidR="00EF6C33" w:rsidRPr="00525499">
        <w:rPr>
          <w:rStyle w:val="AnswerGray"/>
          <w:color w:val="7030A0"/>
        </w:rPr>
        <w:t xml:space="preserve"> and </w:t>
      </w:r>
      <w:r w:rsidRPr="00525499">
        <w:rPr>
          <w:rStyle w:val="AnswerGray"/>
          <w:color w:val="7030A0"/>
        </w:rPr>
        <w:t>192.168.33.224/27</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36F06F59" w14:textId="55CF47D8" w:rsidR="00C547A4" w:rsidRPr="00525499" w:rsidRDefault="00C547A4" w:rsidP="006152EF">
      <w:pPr>
        <w:ind w:firstLine="360"/>
        <w:rPr>
          <w:color w:val="7030A0"/>
        </w:rPr>
      </w:pPr>
      <w:r w:rsidRPr="00525499">
        <w:rPr>
          <w:color w:val="7030A0"/>
        </w:rPr>
        <w:t>BR2 IoT LAN</w:t>
      </w:r>
    </w:p>
    <w:p w14:paraId="0C041DE9" w14:textId="77777777" w:rsidR="006152EF" w:rsidRPr="006152EF" w:rsidRDefault="006152EF" w:rsidP="006152EF">
      <w:pPr>
        <w:ind w:firstLine="360"/>
      </w:pPr>
    </w:p>
    <w:p w14:paraId="68664147" w14:textId="77777777" w:rsidR="00EF6C33" w:rsidRDefault="00C547A4" w:rsidP="00C547A4">
      <w:pPr>
        <w:pStyle w:val="BodyTextL25"/>
      </w:pPr>
      <w:r>
        <w:t>How many IP addresses are required for the next largest subnet?</w:t>
      </w:r>
    </w:p>
    <w:p w14:paraId="40EC81F9" w14:textId="0F4335D2" w:rsidR="00C547A4" w:rsidRPr="00525499" w:rsidRDefault="00C547A4" w:rsidP="008615F5">
      <w:pPr>
        <w:ind w:firstLine="360"/>
        <w:rPr>
          <w:color w:val="7030A0"/>
        </w:rPr>
      </w:pPr>
      <w:r w:rsidRPr="00525499">
        <w:rPr>
          <w:color w:val="7030A0"/>
        </w:rPr>
        <w:t>5</w:t>
      </w:r>
    </w:p>
    <w:p w14:paraId="4C4302BA" w14:textId="77777777" w:rsidR="00C547A4" w:rsidRDefault="00C547A4" w:rsidP="00C547A4">
      <w:pPr>
        <w:pStyle w:val="BodyTextL25"/>
      </w:pPr>
      <w:r w:rsidRPr="00BA202C">
        <w:t>What subnet mask can support that many host addresses?</w:t>
      </w:r>
    </w:p>
    <w:p w14:paraId="41CC682C" w14:textId="1833A3D3" w:rsidR="00C547A4" w:rsidRPr="00525499" w:rsidRDefault="00C547A4" w:rsidP="008615F5">
      <w:pPr>
        <w:ind w:firstLine="360"/>
        <w:rPr>
          <w:color w:val="7030A0"/>
        </w:rPr>
      </w:pPr>
      <w:r w:rsidRPr="00525499">
        <w:rPr>
          <w:color w:val="7030A0"/>
        </w:rPr>
        <w:t>/29 or 255.255.255.248</w:t>
      </w:r>
    </w:p>
    <w:p w14:paraId="732841FA" w14:textId="77777777" w:rsidR="00EF6C33" w:rsidRDefault="00C547A4" w:rsidP="00C547A4">
      <w:pPr>
        <w:pStyle w:val="BodyTextL25"/>
      </w:pPr>
      <w:r w:rsidRPr="00BA202C">
        <w:t>How many total host addresses can that subnet mask support?</w:t>
      </w:r>
    </w:p>
    <w:p w14:paraId="59C52837" w14:textId="1BB1A486" w:rsidR="00C547A4" w:rsidRPr="00525499" w:rsidRDefault="00C547A4" w:rsidP="008615F5">
      <w:pPr>
        <w:ind w:firstLine="360"/>
        <w:rPr>
          <w:color w:val="7030A0"/>
        </w:rPr>
      </w:pPr>
      <w:r w:rsidRPr="00525499">
        <w:rPr>
          <w:color w:val="7030A0"/>
        </w:rPr>
        <w:t>6</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7BA4A3B6" w14:textId="6734E955" w:rsidR="00C547A4" w:rsidRPr="00525499" w:rsidRDefault="00C547A4" w:rsidP="00C547A4">
      <w:pPr>
        <w:pStyle w:val="BodyTextL25"/>
        <w:rPr>
          <w:color w:val="7030A0"/>
        </w:rPr>
      </w:pPr>
      <w:r w:rsidRPr="00525499">
        <w:rPr>
          <w:rStyle w:val="AnswerGray"/>
          <w:color w:val="7030A0"/>
        </w:rPr>
        <w:t>yes</w:t>
      </w:r>
    </w:p>
    <w:p w14:paraId="7629863C" w14:textId="6FDF3EB3" w:rsidR="00C547A4" w:rsidRDefault="00C547A4" w:rsidP="00C547A4">
      <w:pPr>
        <w:pStyle w:val="BodyTextL25"/>
      </w:pPr>
      <w:r>
        <w:t>What are the network addresses that would result from this subnetting?</w:t>
      </w:r>
    </w:p>
    <w:p w14:paraId="5682C3D9" w14:textId="484DB270" w:rsidR="00C547A4" w:rsidRPr="00525499" w:rsidRDefault="00C547A4" w:rsidP="00C547A4">
      <w:pPr>
        <w:pStyle w:val="BodyTextL25"/>
        <w:rPr>
          <w:rStyle w:val="AnswerGray"/>
          <w:color w:val="7030A0"/>
        </w:rPr>
      </w:pPr>
      <w:r w:rsidRPr="00525499">
        <w:rPr>
          <w:rStyle w:val="AnswerGray"/>
          <w:color w:val="7030A0"/>
        </w:rPr>
        <w:t>192.168.33.224/29</w:t>
      </w:r>
      <w:r w:rsidR="00EF6C33" w:rsidRPr="00525499">
        <w:rPr>
          <w:rStyle w:val="AnswerGray"/>
          <w:color w:val="7030A0"/>
        </w:rPr>
        <w:t xml:space="preserve">, </w:t>
      </w:r>
      <w:r w:rsidRPr="00525499">
        <w:rPr>
          <w:rStyle w:val="AnswerGray"/>
          <w:color w:val="7030A0"/>
        </w:rPr>
        <w:t>192.168.33.232/29</w:t>
      </w:r>
      <w:r w:rsidR="00EF6C33" w:rsidRPr="00525499">
        <w:rPr>
          <w:rStyle w:val="AnswerGray"/>
          <w:color w:val="7030A0"/>
        </w:rPr>
        <w:t>,</w:t>
      </w:r>
      <w:r w:rsidR="001C04B5" w:rsidRPr="00525499">
        <w:rPr>
          <w:rStyle w:val="AnswerGray"/>
          <w:color w:val="7030A0"/>
        </w:rPr>
        <w:t xml:space="preserve"> </w:t>
      </w:r>
      <w:r w:rsidRPr="00525499">
        <w:rPr>
          <w:rStyle w:val="AnswerGray"/>
          <w:color w:val="7030A0"/>
        </w:rPr>
        <w:t>192.168.33.240/29</w:t>
      </w:r>
      <w:r w:rsidR="00EF6C33" w:rsidRPr="00525499">
        <w:rPr>
          <w:rStyle w:val="AnswerGray"/>
          <w:color w:val="7030A0"/>
        </w:rPr>
        <w:t xml:space="preserve">, and </w:t>
      </w:r>
      <w:r w:rsidRPr="00525499">
        <w:rPr>
          <w:rStyle w:val="AnswerGray"/>
          <w:color w:val="7030A0"/>
        </w:rPr>
        <w:t>192.168.33.248/29</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452BB2E0" w14:textId="60DF225F" w:rsidR="001C04B5" w:rsidRPr="00525499" w:rsidRDefault="00C547A4" w:rsidP="008615F5">
      <w:pPr>
        <w:ind w:firstLine="360"/>
        <w:rPr>
          <w:color w:val="7030A0"/>
        </w:rPr>
      </w:pPr>
      <w:r w:rsidRPr="00525499">
        <w:rPr>
          <w:color w:val="7030A0"/>
        </w:rPr>
        <w:t>BR1-BR2 Link</w:t>
      </w:r>
    </w:p>
    <w:p w14:paraId="4C55B3BC" w14:textId="77777777" w:rsidR="00EF6C33" w:rsidRDefault="00C547A4" w:rsidP="00C547A4">
      <w:pPr>
        <w:pStyle w:val="BodyTextL25"/>
      </w:pPr>
      <w:r>
        <w:t>How many IP addresses are required for the next largest subnet?</w:t>
      </w:r>
    </w:p>
    <w:p w14:paraId="3A0B24B3" w14:textId="57954476" w:rsidR="00C547A4" w:rsidRPr="00525499" w:rsidRDefault="00C547A4" w:rsidP="008615F5">
      <w:pPr>
        <w:ind w:firstLine="360"/>
        <w:rPr>
          <w:color w:val="7030A0"/>
        </w:rPr>
      </w:pPr>
      <w:r w:rsidRPr="00525499">
        <w:rPr>
          <w:color w:val="7030A0"/>
        </w:rPr>
        <w:t>2</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02D7C8D1" w14:textId="06FFFAA5" w:rsidR="00C547A4" w:rsidRPr="00525499" w:rsidRDefault="00C547A4" w:rsidP="008615F5">
      <w:pPr>
        <w:ind w:firstLine="360"/>
        <w:rPr>
          <w:color w:val="7030A0"/>
        </w:rPr>
      </w:pPr>
      <w:r w:rsidRPr="00525499">
        <w:rPr>
          <w:color w:val="7030A0"/>
        </w:rPr>
        <w:t>/30 or 255.255.255.252</w:t>
      </w:r>
    </w:p>
    <w:p w14:paraId="5DDAD528" w14:textId="77777777" w:rsidR="00EF6C33" w:rsidRDefault="00C547A4" w:rsidP="00C547A4">
      <w:pPr>
        <w:pStyle w:val="BodyTextL25"/>
      </w:pPr>
      <w:r w:rsidRPr="00BA202C">
        <w:t>How many total host addresses can that subnet mask support?</w:t>
      </w:r>
    </w:p>
    <w:p w14:paraId="2B3FBAD1" w14:textId="6BA4CECD" w:rsidR="00C547A4" w:rsidRPr="00525499" w:rsidRDefault="00C547A4" w:rsidP="008615F5">
      <w:pPr>
        <w:ind w:firstLine="360"/>
        <w:rPr>
          <w:color w:val="7030A0"/>
        </w:rPr>
      </w:pPr>
      <w:r w:rsidRPr="00525499">
        <w:rPr>
          <w:color w:val="7030A0"/>
        </w:rPr>
        <w:t>2</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46EEA2F1" w14:textId="211CF603" w:rsidR="00C547A4" w:rsidRPr="00525499" w:rsidRDefault="00C547A4" w:rsidP="00C547A4">
      <w:pPr>
        <w:pStyle w:val="BodyTextL25"/>
        <w:rPr>
          <w:color w:val="7030A0"/>
        </w:rPr>
      </w:pPr>
      <w:r w:rsidRPr="00525499">
        <w:rPr>
          <w:rStyle w:val="AnswerGray"/>
          <w:color w:val="7030A0"/>
        </w:rPr>
        <w:t>yes</w:t>
      </w:r>
    </w:p>
    <w:p w14:paraId="4BEDDF2D" w14:textId="1D715F81" w:rsidR="00C547A4" w:rsidRDefault="00C547A4" w:rsidP="00C547A4">
      <w:pPr>
        <w:pStyle w:val="BodyTextL25"/>
      </w:pPr>
      <w:r>
        <w:t>What are the network addresses that would result from this subnetting?</w:t>
      </w:r>
    </w:p>
    <w:p w14:paraId="775CE445" w14:textId="4BD537A8" w:rsidR="00C547A4" w:rsidRPr="00525499" w:rsidRDefault="00C547A4" w:rsidP="00C547A4">
      <w:pPr>
        <w:pStyle w:val="BodyTextL25"/>
        <w:rPr>
          <w:rStyle w:val="AnswerGray"/>
          <w:color w:val="7030A0"/>
        </w:rPr>
      </w:pPr>
      <w:r w:rsidRPr="00525499">
        <w:rPr>
          <w:rStyle w:val="AnswerGray"/>
          <w:color w:val="7030A0"/>
        </w:rPr>
        <w:t>192.168.33.248/30</w:t>
      </w:r>
      <w:r w:rsidR="00EF6C33" w:rsidRPr="00525499">
        <w:rPr>
          <w:rStyle w:val="AnswerGray"/>
          <w:color w:val="7030A0"/>
        </w:rPr>
        <w:t xml:space="preserve"> and </w:t>
      </w:r>
      <w:r w:rsidRPr="00525499">
        <w:rPr>
          <w:rStyle w:val="AnswerGray"/>
          <w:color w:val="7030A0"/>
        </w:rPr>
        <w:t>192.168.33.252/30</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63DE53F0" w:rsidR="00C547A4" w:rsidRPr="00525499" w:rsidDel="00615849" w:rsidRDefault="00C547A4" w:rsidP="00915E09">
            <w:pPr>
              <w:rPr>
                <w:color w:val="7030A0"/>
              </w:rPr>
            </w:pPr>
            <w:r w:rsidRPr="00525499">
              <w:rPr>
                <w:color w:val="7030A0"/>
              </w:rPr>
              <w:t>192.168.33.128/2</w:t>
            </w:r>
            <w:r w:rsidR="00B67B93" w:rsidRPr="00525499">
              <w:rPr>
                <w:color w:val="7030A0"/>
              </w:rPr>
              <w:t>6</w:t>
            </w:r>
          </w:p>
        </w:tc>
        <w:tc>
          <w:tcPr>
            <w:tcW w:w="1856" w:type="dxa"/>
            <w:vAlign w:val="bottom"/>
          </w:tcPr>
          <w:p w14:paraId="39336C90" w14:textId="77777777" w:rsidR="00C547A4" w:rsidRPr="00525499" w:rsidDel="00615849" w:rsidRDefault="00C547A4" w:rsidP="00915E09">
            <w:pPr>
              <w:rPr>
                <w:color w:val="7030A0"/>
              </w:rPr>
            </w:pPr>
            <w:r w:rsidRPr="00525499">
              <w:rPr>
                <w:color w:val="7030A0"/>
              </w:rPr>
              <w:t>192.168.33.129</w:t>
            </w:r>
          </w:p>
        </w:tc>
        <w:tc>
          <w:tcPr>
            <w:tcW w:w="1924" w:type="dxa"/>
            <w:vAlign w:val="bottom"/>
          </w:tcPr>
          <w:p w14:paraId="04D89C4B" w14:textId="77777777" w:rsidR="00C547A4" w:rsidRPr="00525499" w:rsidDel="00615849" w:rsidRDefault="00C547A4" w:rsidP="00915E09">
            <w:pPr>
              <w:rPr>
                <w:color w:val="7030A0"/>
              </w:rPr>
            </w:pPr>
            <w:r w:rsidRPr="00525499">
              <w:rPr>
                <w:color w:val="7030A0"/>
              </w:rPr>
              <w:t>192.168.33.191</w:t>
            </w: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77777777" w:rsidR="00C547A4" w:rsidRPr="00525499" w:rsidRDefault="00C547A4" w:rsidP="00915E09">
            <w:pPr>
              <w:rPr>
                <w:color w:val="7030A0"/>
              </w:rPr>
            </w:pPr>
            <w:r w:rsidRPr="00525499">
              <w:rPr>
                <w:color w:val="7030A0"/>
              </w:rPr>
              <w:t>192.168.33.192/27</w:t>
            </w:r>
          </w:p>
        </w:tc>
        <w:tc>
          <w:tcPr>
            <w:tcW w:w="1856" w:type="dxa"/>
            <w:vAlign w:val="bottom"/>
          </w:tcPr>
          <w:p w14:paraId="3281C56B" w14:textId="77777777" w:rsidR="00C547A4" w:rsidRPr="00525499" w:rsidRDefault="00C547A4" w:rsidP="00915E09">
            <w:pPr>
              <w:rPr>
                <w:color w:val="7030A0"/>
              </w:rPr>
            </w:pPr>
            <w:r w:rsidRPr="00525499">
              <w:rPr>
                <w:color w:val="7030A0"/>
              </w:rPr>
              <w:t>192.168.33.193</w:t>
            </w:r>
          </w:p>
        </w:tc>
        <w:tc>
          <w:tcPr>
            <w:tcW w:w="1924" w:type="dxa"/>
            <w:vAlign w:val="bottom"/>
          </w:tcPr>
          <w:p w14:paraId="377F798E" w14:textId="77777777" w:rsidR="00C547A4" w:rsidRPr="00525499" w:rsidRDefault="00C547A4" w:rsidP="00915E09">
            <w:pPr>
              <w:rPr>
                <w:color w:val="7030A0"/>
              </w:rPr>
            </w:pPr>
            <w:r w:rsidRPr="00525499">
              <w:rPr>
                <w:color w:val="7030A0"/>
              </w:rPr>
              <w:t>192.168.33.223</w:t>
            </w: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77777777" w:rsidR="00C547A4" w:rsidRPr="00525499" w:rsidRDefault="00C547A4" w:rsidP="00915E09">
            <w:pPr>
              <w:rPr>
                <w:color w:val="7030A0"/>
              </w:rPr>
            </w:pPr>
            <w:r w:rsidRPr="00525499">
              <w:rPr>
                <w:color w:val="7030A0"/>
              </w:rPr>
              <w:t>192.168.33.224/29</w:t>
            </w:r>
          </w:p>
        </w:tc>
        <w:tc>
          <w:tcPr>
            <w:tcW w:w="1856" w:type="dxa"/>
            <w:vAlign w:val="bottom"/>
          </w:tcPr>
          <w:p w14:paraId="4235DEF1" w14:textId="77777777" w:rsidR="00C547A4" w:rsidRPr="00525499" w:rsidRDefault="00C547A4" w:rsidP="00915E09">
            <w:pPr>
              <w:rPr>
                <w:color w:val="7030A0"/>
              </w:rPr>
            </w:pPr>
            <w:r w:rsidRPr="00525499">
              <w:rPr>
                <w:color w:val="7030A0"/>
              </w:rPr>
              <w:t>192.168.33.225</w:t>
            </w:r>
          </w:p>
        </w:tc>
        <w:tc>
          <w:tcPr>
            <w:tcW w:w="1924" w:type="dxa"/>
            <w:vAlign w:val="bottom"/>
          </w:tcPr>
          <w:p w14:paraId="27B694DA" w14:textId="77777777" w:rsidR="00C547A4" w:rsidRPr="00525499" w:rsidRDefault="00C547A4" w:rsidP="00915E09">
            <w:pPr>
              <w:rPr>
                <w:color w:val="7030A0"/>
              </w:rPr>
            </w:pPr>
            <w:r w:rsidRPr="00525499">
              <w:rPr>
                <w:color w:val="7030A0"/>
              </w:rPr>
              <w:t>192.168.33.231</w:t>
            </w: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77777777" w:rsidR="00C547A4" w:rsidRPr="00525499" w:rsidRDefault="00C547A4" w:rsidP="00915E09">
            <w:pPr>
              <w:rPr>
                <w:color w:val="7030A0"/>
              </w:rPr>
            </w:pPr>
            <w:r w:rsidRPr="00525499">
              <w:rPr>
                <w:color w:val="7030A0"/>
              </w:rPr>
              <w:t>192.168.33.232/29</w:t>
            </w:r>
          </w:p>
        </w:tc>
        <w:tc>
          <w:tcPr>
            <w:tcW w:w="1856" w:type="dxa"/>
            <w:vAlign w:val="bottom"/>
          </w:tcPr>
          <w:p w14:paraId="5D6F4F3F" w14:textId="77777777" w:rsidR="00C547A4" w:rsidRPr="00525499" w:rsidRDefault="00C547A4" w:rsidP="00915E09">
            <w:pPr>
              <w:rPr>
                <w:color w:val="7030A0"/>
              </w:rPr>
            </w:pPr>
            <w:r w:rsidRPr="00525499">
              <w:rPr>
                <w:color w:val="7030A0"/>
              </w:rPr>
              <w:t>192.168.33.233</w:t>
            </w:r>
          </w:p>
        </w:tc>
        <w:tc>
          <w:tcPr>
            <w:tcW w:w="1924" w:type="dxa"/>
            <w:vAlign w:val="bottom"/>
          </w:tcPr>
          <w:p w14:paraId="12401568" w14:textId="77777777" w:rsidR="00C547A4" w:rsidRPr="00525499" w:rsidRDefault="00C547A4" w:rsidP="00915E09">
            <w:pPr>
              <w:rPr>
                <w:color w:val="7030A0"/>
              </w:rPr>
            </w:pPr>
            <w:r w:rsidRPr="00525499">
              <w:rPr>
                <w:color w:val="7030A0"/>
              </w:rPr>
              <w:t>192.168.33.239</w:t>
            </w: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77777777" w:rsidR="00C547A4" w:rsidRPr="00525499" w:rsidRDefault="00C547A4" w:rsidP="00915E09">
            <w:pPr>
              <w:rPr>
                <w:color w:val="7030A0"/>
              </w:rPr>
            </w:pPr>
            <w:r w:rsidRPr="00525499">
              <w:rPr>
                <w:color w:val="7030A0"/>
              </w:rPr>
              <w:t>192.168.33.240/29</w:t>
            </w:r>
          </w:p>
        </w:tc>
        <w:tc>
          <w:tcPr>
            <w:tcW w:w="1856" w:type="dxa"/>
            <w:vAlign w:val="bottom"/>
          </w:tcPr>
          <w:p w14:paraId="4D9508A2" w14:textId="77777777" w:rsidR="00C547A4" w:rsidRPr="00525499" w:rsidRDefault="00C547A4" w:rsidP="00915E09">
            <w:pPr>
              <w:rPr>
                <w:color w:val="7030A0"/>
              </w:rPr>
            </w:pPr>
            <w:r w:rsidRPr="00525499">
              <w:rPr>
                <w:color w:val="7030A0"/>
              </w:rPr>
              <w:t>192.168.33.241</w:t>
            </w:r>
          </w:p>
        </w:tc>
        <w:tc>
          <w:tcPr>
            <w:tcW w:w="1924" w:type="dxa"/>
            <w:vAlign w:val="bottom"/>
          </w:tcPr>
          <w:p w14:paraId="6979205E" w14:textId="77777777" w:rsidR="00C547A4" w:rsidRPr="00525499" w:rsidRDefault="00C547A4" w:rsidP="00915E09">
            <w:pPr>
              <w:rPr>
                <w:color w:val="7030A0"/>
              </w:rPr>
            </w:pPr>
            <w:r w:rsidRPr="00525499">
              <w:rPr>
                <w:color w:val="7030A0"/>
              </w:rPr>
              <w:t>192.168.33.247</w:t>
            </w: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77777777" w:rsidR="00C547A4" w:rsidRPr="00525499" w:rsidRDefault="00C547A4" w:rsidP="00915E09">
            <w:pPr>
              <w:rPr>
                <w:color w:val="7030A0"/>
              </w:rPr>
            </w:pPr>
            <w:r w:rsidRPr="00525499">
              <w:rPr>
                <w:color w:val="7030A0"/>
              </w:rPr>
              <w:t>192.168.33.248/30</w:t>
            </w:r>
          </w:p>
        </w:tc>
        <w:tc>
          <w:tcPr>
            <w:tcW w:w="1856" w:type="dxa"/>
            <w:vAlign w:val="bottom"/>
          </w:tcPr>
          <w:p w14:paraId="1C539361" w14:textId="77777777" w:rsidR="00C547A4" w:rsidRPr="00525499" w:rsidRDefault="00C547A4" w:rsidP="00915E09">
            <w:pPr>
              <w:rPr>
                <w:color w:val="7030A0"/>
              </w:rPr>
            </w:pPr>
            <w:r w:rsidRPr="00525499">
              <w:rPr>
                <w:color w:val="7030A0"/>
              </w:rPr>
              <w:t>192.168.33.249</w:t>
            </w:r>
          </w:p>
        </w:tc>
        <w:tc>
          <w:tcPr>
            <w:tcW w:w="1924" w:type="dxa"/>
            <w:vAlign w:val="bottom"/>
          </w:tcPr>
          <w:p w14:paraId="4D49C236" w14:textId="77777777" w:rsidR="00C547A4" w:rsidRPr="00525499" w:rsidRDefault="00C547A4" w:rsidP="00915E09">
            <w:pPr>
              <w:rPr>
                <w:color w:val="7030A0"/>
              </w:rPr>
            </w:pPr>
            <w:r w:rsidRPr="00525499">
              <w:rPr>
                <w:color w:val="7030A0"/>
              </w:rPr>
              <w:t>192.168.33.251</w:t>
            </w: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1927F82F" w14:textId="6D8BD35C" w:rsidR="00C547A4" w:rsidRPr="00525499" w:rsidRDefault="00C547A4" w:rsidP="000A50D5">
      <w:pPr>
        <w:pStyle w:val="BodyTextL50"/>
        <w:spacing w:after="20"/>
        <w:rPr>
          <w:rStyle w:val="AnswerGray"/>
          <w:rFonts w:ascii="Courier New" w:hAnsi="Courier New" w:cs="Courier New"/>
          <w:color w:val="7030A0"/>
        </w:rPr>
      </w:pPr>
      <w:r w:rsidRPr="00525499">
        <w:rPr>
          <w:rStyle w:val="AnswerGray"/>
          <w:rFonts w:ascii="Courier New" w:hAnsi="Courier New" w:cs="Courier New"/>
          <w:color w:val="7030A0"/>
        </w:rPr>
        <w:t>router(config)# hostname BR1</w:t>
      </w:r>
    </w:p>
    <w:p w14:paraId="28385D4B" w14:textId="04EF5142" w:rsidR="000A50D5" w:rsidRPr="00525499" w:rsidRDefault="000A50D5" w:rsidP="000A50D5">
      <w:pPr>
        <w:pStyle w:val="BodyTextL50"/>
        <w:spacing w:before="60"/>
        <w:rPr>
          <w:rStyle w:val="AnswerGray"/>
          <w:rFonts w:ascii="Courier New" w:hAnsi="Courier New" w:cs="Courier New"/>
          <w:color w:val="7030A0"/>
        </w:rPr>
      </w:pPr>
      <w:r w:rsidRPr="00525499">
        <w:rPr>
          <w:rStyle w:val="AnswerGray"/>
          <w:rFonts w:ascii="Courier New" w:hAnsi="Courier New" w:cs="Courier New"/>
          <w:color w:val="7030A0"/>
        </w:rPr>
        <w:t>router(config)# hostname BR2</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2DD5A48A" w14:textId="5AB1E2C4" w:rsidR="00C547A4" w:rsidRPr="00525499" w:rsidRDefault="00C547A4" w:rsidP="000A50D5">
      <w:pPr>
        <w:pStyle w:val="BodyTextL50"/>
        <w:spacing w:after="20"/>
        <w:rPr>
          <w:rStyle w:val="AnswerGray"/>
          <w:rFonts w:ascii="Courier New" w:hAnsi="Courier New" w:cs="Courier New"/>
          <w:color w:val="7030A0"/>
        </w:rPr>
      </w:pPr>
      <w:r w:rsidRPr="00525499">
        <w:rPr>
          <w:rStyle w:val="AnswerGray"/>
          <w:rFonts w:ascii="Courier New" w:hAnsi="Courier New" w:cs="Courier New"/>
          <w:color w:val="7030A0"/>
        </w:rPr>
        <w:t>BR1(config</w:t>
      </w:r>
      <w:r w:rsidR="00257400" w:rsidRPr="00525499">
        <w:rPr>
          <w:rStyle w:val="AnswerGray"/>
          <w:rFonts w:ascii="Courier New" w:hAnsi="Courier New" w:cs="Courier New"/>
          <w:color w:val="7030A0"/>
        </w:rPr>
        <w:t xml:space="preserve">)# no </w:t>
      </w:r>
      <w:proofErr w:type="spellStart"/>
      <w:r w:rsidR="00257400" w:rsidRPr="00525499">
        <w:rPr>
          <w:rStyle w:val="AnswerGray"/>
          <w:rFonts w:ascii="Courier New" w:hAnsi="Courier New" w:cs="Courier New"/>
          <w:color w:val="7030A0"/>
        </w:rPr>
        <w:t>ip</w:t>
      </w:r>
      <w:proofErr w:type="spellEnd"/>
      <w:r w:rsidR="00257400" w:rsidRPr="00525499">
        <w:rPr>
          <w:rStyle w:val="AnswerGray"/>
          <w:rFonts w:ascii="Courier New" w:hAnsi="Courier New" w:cs="Courier New"/>
          <w:color w:val="7030A0"/>
        </w:rPr>
        <w:t xml:space="preserve"> domain </w:t>
      </w:r>
      <w:r w:rsidRPr="00525499">
        <w:rPr>
          <w:rStyle w:val="AnswerGray"/>
          <w:rFonts w:ascii="Courier New" w:hAnsi="Courier New" w:cs="Courier New"/>
          <w:color w:val="7030A0"/>
        </w:rPr>
        <w:t>lookup</w:t>
      </w:r>
    </w:p>
    <w:p w14:paraId="755571E9" w14:textId="7F842454" w:rsidR="000A50D5" w:rsidRPr="00525499" w:rsidRDefault="000A50D5" w:rsidP="000A50D5">
      <w:pPr>
        <w:pStyle w:val="BodyTextL50"/>
        <w:spacing w:before="60"/>
        <w:rPr>
          <w:rStyle w:val="AnswerGray"/>
          <w:rFonts w:ascii="Courier New" w:hAnsi="Courier New" w:cs="Courier New"/>
          <w:color w:val="7030A0"/>
        </w:rPr>
      </w:pPr>
      <w:r w:rsidRPr="00525499">
        <w:rPr>
          <w:rStyle w:val="AnswerGray"/>
          <w:rFonts w:ascii="Courier New" w:hAnsi="Courier New" w:cs="Courier New"/>
          <w:color w:val="7030A0"/>
        </w:rPr>
        <w:t xml:space="preserve">BR2(config)# no </w:t>
      </w:r>
      <w:proofErr w:type="spellStart"/>
      <w:r w:rsidRPr="00525499">
        <w:rPr>
          <w:rStyle w:val="AnswerGray"/>
          <w:rFonts w:ascii="Courier New" w:hAnsi="Courier New" w:cs="Courier New"/>
          <w:color w:val="7030A0"/>
        </w:rPr>
        <w:t>ip</w:t>
      </w:r>
      <w:proofErr w:type="spellEnd"/>
      <w:r w:rsidRPr="00525499">
        <w:rPr>
          <w:rStyle w:val="AnswerGray"/>
          <w:rFonts w:ascii="Courier New" w:hAnsi="Courier New" w:cs="Courier New"/>
          <w:color w:val="7030A0"/>
        </w:rPr>
        <w:t xml:space="preserve"> domain lookup</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7E4E09E6" w14:textId="597DDBDF" w:rsidR="00C547A4" w:rsidRPr="00525499" w:rsidRDefault="00C547A4" w:rsidP="000A50D5">
      <w:pPr>
        <w:pStyle w:val="BodyTextL50"/>
        <w:spacing w:after="20"/>
        <w:rPr>
          <w:rStyle w:val="AnswerGray"/>
          <w:rFonts w:ascii="Courier New" w:hAnsi="Courier New" w:cs="Courier New"/>
          <w:color w:val="7030A0"/>
        </w:rPr>
      </w:pPr>
      <w:r w:rsidRPr="00525499">
        <w:rPr>
          <w:rStyle w:val="AnswerGray"/>
          <w:rFonts w:ascii="Courier New" w:hAnsi="Courier New" w:cs="Courier New"/>
          <w:color w:val="7030A0"/>
        </w:rPr>
        <w:t>BR1(config)# enable secret class</w:t>
      </w:r>
    </w:p>
    <w:p w14:paraId="40138CAC" w14:textId="63BC2D3D" w:rsidR="000A50D5" w:rsidRPr="00525499" w:rsidRDefault="000A50D5" w:rsidP="000A50D5">
      <w:pPr>
        <w:pStyle w:val="BodyTextL50"/>
        <w:spacing w:before="60"/>
        <w:rPr>
          <w:rStyle w:val="AnswerGray"/>
          <w:rFonts w:ascii="Courier New" w:hAnsi="Courier New" w:cs="Courier New"/>
          <w:color w:val="7030A0"/>
        </w:rPr>
      </w:pPr>
      <w:r w:rsidRPr="00525499">
        <w:rPr>
          <w:rStyle w:val="AnswerGray"/>
          <w:rFonts w:ascii="Courier New" w:hAnsi="Courier New" w:cs="Courier New"/>
          <w:color w:val="7030A0"/>
        </w:rPr>
        <w:t>BR2(config)# enable secret class</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06D6A666"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 line con 0</w:t>
      </w:r>
    </w:p>
    <w:p w14:paraId="73BA4AC1"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line)#</w:t>
      </w:r>
      <w:proofErr w:type="gramEnd"/>
      <w:r w:rsidRPr="00525499">
        <w:rPr>
          <w:rStyle w:val="AnswerGray"/>
          <w:rFonts w:ascii="Courier New" w:hAnsi="Courier New" w:cs="Courier New"/>
          <w:color w:val="7030A0"/>
        </w:rPr>
        <w:t xml:space="preserve"> password cisco</w:t>
      </w:r>
    </w:p>
    <w:p w14:paraId="4CD2B4B1" w14:textId="7FD8EF1D"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 login</w:t>
      </w:r>
    </w:p>
    <w:p w14:paraId="5FB7031C" w14:textId="5F4F5D65" w:rsidR="000A50D5" w:rsidRPr="00525499" w:rsidRDefault="000A50D5" w:rsidP="000A50D5">
      <w:pPr>
        <w:pStyle w:val="BodyTextL50"/>
        <w:spacing w:before="60" w:after="20"/>
        <w:rPr>
          <w:rStyle w:val="AnswerGray"/>
          <w:rFonts w:ascii="Courier New" w:hAnsi="Courier New" w:cs="Courier New"/>
          <w:color w:val="7030A0"/>
        </w:rPr>
      </w:pPr>
      <w:r w:rsidRPr="00525499">
        <w:rPr>
          <w:rStyle w:val="AnswerGray"/>
          <w:rFonts w:ascii="Courier New" w:hAnsi="Courier New" w:cs="Courier New"/>
          <w:color w:val="7030A0"/>
        </w:rPr>
        <w:t>BR2(config)# line con 0</w:t>
      </w:r>
    </w:p>
    <w:p w14:paraId="0AFF39A5" w14:textId="6A9A4AC1" w:rsidR="000A50D5" w:rsidRPr="00525499" w:rsidRDefault="000A50D5" w:rsidP="000A50D5">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line)#</w:t>
      </w:r>
      <w:proofErr w:type="gramEnd"/>
      <w:r w:rsidRPr="00525499">
        <w:rPr>
          <w:rStyle w:val="AnswerGray"/>
          <w:rFonts w:ascii="Courier New" w:hAnsi="Courier New" w:cs="Courier New"/>
          <w:color w:val="7030A0"/>
        </w:rPr>
        <w:t xml:space="preserve"> password cisco</w:t>
      </w:r>
    </w:p>
    <w:p w14:paraId="7C5314B4" w14:textId="2694901A" w:rsidR="000A50D5" w:rsidRPr="00525499" w:rsidRDefault="000A50D5" w:rsidP="000A50D5">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 login</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7B0AC0BB"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 xml:space="preserve">BR1(config)# line </w:t>
      </w:r>
      <w:proofErr w:type="spellStart"/>
      <w:r w:rsidRPr="00525499">
        <w:rPr>
          <w:rStyle w:val="AnswerGray"/>
          <w:rFonts w:ascii="Courier New" w:hAnsi="Courier New" w:cs="Courier New"/>
          <w:color w:val="7030A0"/>
        </w:rPr>
        <w:t>vty</w:t>
      </w:r>
      <w:proofErr w:type="spellEnd"/>
      <w:r w:rsidRPr="00525499">
        <w:rPr>
          <w:rStyle w:val="AnswerGray"/>
          <w:rFonts w:ascii="Courier New" w:hAnsi="Courier New" w:cs="Courier New"/>
          <w:color w:val="7030A0"/>
        </w:rPr>
        <w:t xml:space="preserve"> 0 4</w:t>
      </w:r>
    </w:p>
    <w:p w14:paraId="6690CFBA"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line)#</w:t>
      </w:r>
      <w:proofErr w:type="gramEnd"/>
      <w:r w:rsidRPr="00525499">
        <w:rPr>
          <w:rStyle w:val="AnswerGray"/>
          <w:rFonts w:ascii="Courier New" w:hAnsi="Courier New" w:cs="Courier New"/>
          <w:color w:val="7030A0"/>
        </w:rPr>
        <w:t xml:space="preserve"> password cisco</w:t>
      </w:r>
    </w:p>
    <w:p w14:paraId="5C7DEDE8" w14:textId="0ACC4760"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line)#</w:t>
      </w:r>
      <w:proofErr w:type="gramEnd"/>
      <w:r w:rsidRPr="00525499">
        <w:rPr>
          <w:rStyle w:val="AnswerGray"/>
          <w:rFonts w:ascii="Courier New" w:hAnsi="Courier New" w:cs="Courier New"/>
          <w:color w:val="7030A0"/>
        </w:rPr>
        <w:t xml:space="preserve"> login</w:t>
      </w:r>
    </w:p>
    <w:p w14:paraId="7617075C" w14:textId="087AA01B" w:rsidR="000A50D5" w:rsidRPr="00525499" w:rsidRDefault="000A50D5" w:rsidP="000A50D5">
      <w:pPr>
        <w:pStyle w:val="BodyTextL50"/>
        <w:spacing w:before="60" w:after="20"/>
        <w:rPr>
          <w:rStyle w:val="AnswerGray"/>
          <w:rFonts w:ascii="Courier New" w:hAnsi="Courier New" w:cs="Courier New"/>
          <w:color w:val="7030A0"/>
        </w:rPr>
      </w:pPr>
      <w:r w:rsidRPr="00525499">
        <w:rPr>
          <w:rStyle w:val="AnswerGray"/>
          <w:rFonts w:ascii="Courier New" w:hAnsi="Courier New" w:cs="Courier New"/>
          <w:color w:val="7030A0"/>
        </w:rPr>
        <w:t xml:space="preserve">BR2(config)# line </w:t>
      </w:r>
      <w:proofErr w:type="spellStart"/>
      <w:r w:rsidRPr="00525499">
        <w:rPr>
          <w:rStyle w:val="AnswerGray"/>
          <w:rFonts w:ascii="Courier New" w:hAnsi="Courier New" w:cs="Courier New"/>
          <w:color w:val="7030A0"/>
        </w:rPr>
        <w:t>vty</w:t>
      </w:r>
      <w:proofErr w:type="spellEnd"/>
      <w:r w:rsidRPr="00525499">
        <w:rPr>
          <w:rStyle w:val="AnswerGray"/>
          <w:rFonts w:ascii="Courier New" w:hAnsi="Courier New" w:cs="Courier New"/>
          <w:color w:val="7030A0"/>
        </w:rPr>
        <w:t xml:space="preserve"> 0 4</w:t>
      </w:r>
    </w:p>
    <w:p w14:paraId="6C824975" w14:textId="427BF88A" w:rsidR="000A50D5" w:rsidRPr="00525499" w:rsidRDefault="000A50D5" w:rsidP="000A50D5">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line)#</w:t>
      </w:r>
      <w:proofErr w:type="gramEnd"/>
      <w:r w:rsidRPr="00525499">
        <w:rPr>
          <w:rStyle w:val="AnswerGray"/>
          <w:rFonts w:ascii="Courier New" w:hAnsi="Courier New" w:cs="Courier New"/>
          <w:color w:val="7030A0"/>
        </w:rPr>
        <w:t xml:space="preserve"> password cisco</w:t>
      </w:r>
    </w:p>
    <w:p w14:paraId="59DAF342" w14:textId="1086F0F8" w:rsidR="000A50D5" w:rsidRPr="00525499" w:rsidRDefault="000A50D5" w:rsidP="000A50D5">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line)#</w:t>
      </w:r>
      <w:proofErr w:type="gramEnd"/>
      <w:r w:rsidRPr="00525499">
        <w:rPr>
          <w:rStyle w:val="AnswerGray"/>
          <w:rFonts w:ascii="Courier New" w:hAnsi="Courier New" w:cs="Courier New"/>
          <w:color w:val="7030A0"/>
        </w:rPr>
        <w:t xml:space="preserve"> login</w:t>
      </w:r>
    </w:p>
    <w:p w14:paraId="661CC73A" w14:textId="52844E5E" w:rsidR="00C547A4" w:rsidRDefault="00C547A4" w:rsidP="00055E63">
      <w:pPr>
        <w:pStyle w:val="SubStepAlpha"/>
      </w:pPr>
      <w:r>
        <w:t>Encrypt the plaintext passwords</w:t>
      </w:r>
      <w:r w:rsidR="000A50D5">
        <w:t xml:space="preserve"> for the routers</w:t>
      </w:r>
      <w:r>
        <w:t>.</w:t>
      </w:r>
    </w:p>
    <w:p w14:paraId="7913F620" w14:textId="596EF1B6" w:rsidR="00C547A4" w:rsidRPr="00525499" w:rsidRDefault="00C547A4" w:rsidP="000A50D5">
      <w:pPr>
        <w:pStyle w:val="BodyTextL50"/>
        <w:spacing w:after="60"/>
        <w:rPr>
          <w:rStyle w:val="AnswerGray"/>
          <w:rFonts w:ascii="Courier New" w:hAnsi="Courier New" w:cs="Courier New"/>
          <w:color w:val="7030A0"/>
        </w:rPr>
      </w:pPr>
      <w:r w:rsidRPr="00525499">
        <w:rPr>
          <w:rStyle w:val="AnswerGray"/>
          <w:rFonts w:ascii="Courier New" w:hAnsi="Courier New" w:cs="Courier New"/>
          <w:color w:val="7030A0"/>
        </w:rPr>
        <w:t>BR1(config)# service password-encryption</w:t>
      </w:r>
    </w:p>
    <w:p w14:paraId="103BBECB" w14:textId="0F9DEB2D" w:rsidR="000A50D5" w:rsidRPr="00525499" w:rsidRDefault="000A50D5" w:rsidP="000A50D5">
      <w:pPr>
        <w:pStyle w:val="BodyTextL50"/>
        <w:spacing w:before="60"/>
        <w:rPr>
          <w:rStyle w:val="AnswerGray"/>
          <w:rFonts w:ascii="Courier New" w:hAnsi="Courier New" w:cs="Courier New"/>
          <w:color w:val="7030A0"/>
        </w:rPr>
      </w:pPr>
      <w:r w:rsidRPr="00525499">
        <w:rPr>
          <w:rStyle w:val="AnswerGray"/>
          <w:rFonts w:ascii="Courier New" w:hAnsi="Courier New" w:cs="Courier New"/>
          <w:color w:val="7030A0"/>
        </w:rPr>
        <w:t>BR2(config)# service password-encryption</w:t>
      </w:r>
    </w:p>
    <w:p w14:paraId="0DD625B6" w14:textId="7955C36D" w:rsidR="00C547A4" w:rsidRDefault="00C547A4" w:rsidP="00055E63">
      <w:pPr>
        <w:pStyle w:val="SubStepAlpha"/>
      </w:pPr>
      <w:r>
        <w:t>Create a banner that will warn anyone accessing the device that un</w:t>
      </w:r>
      <w:r w:rsidR="000A50D5">
        <w:t>authorized access is prohibited on both routers.</w:t>
      </w:r>
    </w:p>
    <w:p w14:paraId="77E82856" w14:textId="5CD5933B" w:rsidR="00C547A4" w:rsidRPr="00525499" w:rsidRDefault="00C547A4" w:rsidP="000A50D5">
      <w:pPr>
        <w:pStyle w:val="BodyTextL50"/>
        <w:spacing w:after="60"/>
        <w:rPr>
          <w:rStyle w:val="AnswerGray"/>
          <w:rFonts w:ascii="Courier New" w:hAnsi="Courier New" w:cs="Courier New"/>
          <w:color w:val="7030A0"/>
        </w:rPr>
      </w:pPr>
      <w:r w:rsidRPr="00525499">
        <w:rPr>
          <w:rStyle w:val="AnswerGray"/>
          <w:rFonts w:ascii="Courier New" w:hAnsi="Courier New" w:cs="Courier New"/>
          <w:color w:val="7030A0"/>
        </w:rPr>
        <w:t xml:space="preserve">BR1(config)# banner </w:t>
      </w:r>
      <w:proofErr w:type="spellStart"/>
      <w:r w:rsidRPr="00525499">
        <w:rPr>
          <w:rStyle w:val="AnswerGray"/>
          <w:rFonts w:ascii="Courier New" w:hAnsi="Courier New" w:cs="Courier New"/>
          <w:color w:val="7030A0"/>
        </w:rPr>
        <w:t>motd</w:t>
      </w:r>
      <w:proofErr w:type="spellEnd"/>
      <w:r w:rsidRPr="00525499">
        <w:rPr>
          <w:rStyle w:val="AnswerGray"/>
          <w:rFonts w:ascii="Courier New" w:hAnsi="Courier New" w:cs="Courier New"/>
          <w:color w:val="7030A0"/>
        </w:rPr>
        <w:t xml:space="preserve"> $ Unauthorized Access is Prohibited $</w:t>
      </w:r>
    </w:p>
    <w:p w14:paraId="087E2C6F" w14:textId="3231EB94" w:rsidR="000A50D5" w:rsidRPr="00525499" w:rsidRDefault="000A50D5" w:rsidP="000A50D5">
      <w:pPr>
        <w:pStyle w:val="BodyTextL50"/>
        <w:spacing w:before="60"/>
        <w:rPr>
          <w:rStyle w:val="AnswerGray"/>
          <w:rFonts w:ascii="Courier New" w:hAnsi="Courier New" w:cs="Courier New"/>
          <w:color w:val="7030A0"/>
        </w:rPr>
      </w:pPr>
      <w:r w:rsidRPr="00525499">
        <w:rPr>
          <w:rStyle w:val="AnswerGray"/>
          <w:rFonts w:ascii="Courier New" w:hAnsi="Courier New" w:cs="Courier New"/>
          <w:color w:val="7030A0"/>
        </w:rPr>
        <w:t xml:space="preserve">BR2(config)# banner </w:t>
      </w:r>
      <w:proofErr w:type="spellStart"/>
      <w:r w:rsidRPr="00525499">
        <w:rPr>
          <w:rStyle w:val="AnswerGray"/>
          <w:rFonts w:ascii="Courier New" w:hAnsi="Courier New" w:cs="Courier New"/>
          <w:color w:val="7030A0"/>
        </w:rPr>
        <w:t>motd</w:t>
      </w:r>
      <w:proofErr w:type="spellEnd"/>
      <w:r w:rsidRPr="00525499">
        <w:rPr>
          <w:rStyle w:val="AnswerGray"/>
          <w:rFonts w:ascii="Courier New" w:hAnsi="Courier New" w:cs="Courier New"/>
          <w:color w:val="7030A0"/>
        </w:rPr>
        <w:t xml:space="preserve"> $ Unauthorized Access is Prohibited $</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6199DFF7" w14:textId="7E37D1AB"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r w:rsidR="00B66E95" w:rsidRPr="00525499">
        <w:rPr>
          <w:rStyle w:val="AnswerGray"/>
          <w:rFonts w:ascii="Courier New" w:hAnsi="Courier New" w:cs="Courier New"/>
          <w:color w:val="7030A0"/>
        </w:rPr>
        <w:t>)# interface g0/0/0</w:t>
      </w:r>
    </w:p>
    <w:p w14:paraId="6731F10D" w14:textId="506D2A5A"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w:t>
      </w:r>
      <w:proofErr w:type="spellStart"/>
      <w:r w:rsidRPr="00525499">
        <w:rPr>
          <w:rStyle w:val="AnswerGray"/>
          <w:rFonts w:ascii="Courier New" w:hAnsi="Courier New" w:cs="Courier New"/>
          <w:color w:val="7030A0"/>
        </w:rPr>
        <w:t>ip</w:t>
      </w:r>
      <w:proofErr w:type="spellEnd"/>
      <w:r w:rsidRPr="00525499">
        <w:rPr>
          <w:rStyle w:val="AnswerGray"/>
          <w:rFonts w:ascii="Courier New" w:hAnsi="Courier New" w:cs="Courier New"/>
          <w:color w:val="7030A0"/>
        </w:rPr>
        <w:t xml:space="preserve"> addres</w:t>
      </w:r>
      <w:r w:rsidR="00E86243" w:rsidRPr="00525499">
        <w:rPr>
          <w:rStyle w:val="AnswerGray"/>
          <w:rFonts w:ascii="Courier New" w:hAnsi="Courier New" w:cs="Courier New"/>
          <w:color w:val="7030A0"/>
        </w:rPr>
        <w:t>s</w:t>
      </w:r>
      <w:r w:rsidRPr="00525499">
        <w:rPr>
          <w:rStyle w:val="AnswerGray"/>
          <w:rFonts w:ascii="Courier New" w:hAnsi="Courier New" w:cs="Courier New"/>
          <w:color w:val="7030A0"/>
        </w:rPr>
        <w:t xml:space="preserve"> 192.168.33.249 255.255.255.252</w:t>
      </w:r>
    </w:p>
    <w:p w14:paraId="3D46A509" w14:textId="5BD17370" w:rsidR="00E86243" w:rsidRPr="00525499" w:rsidRDefault="00E86243" w:rsidP="00E8624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interface g0/0/1</w:t>
      </w:r>
    </w:p>
    <w:p w14:paraId="5A360FBA" w14:textId="77777777" w:rsidR="00E86243" w:rsidRPr="00525499" w:rsidRDefault="00E86243" w:rsidP="000A50D5">
      <w:pPr>
        <w:pStyle w:val="BodyTextL50"/>
        <w:spacing w:before="20" w:after="6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w:t>
      </w:r>
      <w:proofErr w:type="spellStart"/>
      <w:r w:rsidRPr="00525499">
        <w:rPr>
          <w:rStyle w:val="AnswerGray"/>
          <w:rFonts w:ascii="Courier New" w:hAnsi="Courier New" w:cs="Courier New"/>
          <w:color w:val="7030A0"/>
        </w:rPr>
        <w:t>ip</w:t>
      </w:r>
      <w:proofErr w:type="spellEnd"/>
      <w:r w:rsidRPr="00525499">
        <w:rPr>
          <w:rStyle w:val="AnswerGray"/>
          <w:rFonts w:ascii="Courier New" w:hAnsi="Courier New" w:cs="Courier New"/>
          <w:color w:val="7030A0"/>
        </w:rPr>
        <w:t xml:space="preserve"> address 192.168.33.129 255.255.255.192</w:t>
      </w:r>
    </w:p>
    <w:p w14:paraId="48AE947B" w14:textId="54684C81" w:rsidR="00E86243" w:rsidRPr="00525499" w:rsidRDefault="00E86243" w:rsidP="000A50D5">
      <w:pPr>
        <w:pStyle w:val="BodyTextL50"/>
        <w:spacing w:before="60" w:after="20"/>
        <w:rPr>
          <w:rStyle w:val="AnswerGray"/>
          <w:rFonts w:ascii="Courier New" w:hAnsi="Courier New" w:cs="Courier New"/>
          <w:color w:val="7030A0"/>
        </w:rPr>
      </w:pPr>
      <w:r w:rsidRPr="00525499">
        <w:rPr>
          <w:rStyle w:val="AnswerGray"/>
          <w:rFonts w:ascii="Courier New" w:hAnsi="Courier New" w:cs="Courier New"/>
          <w:color w:val="7030A0"/>
        </w:rPr>
        <w:t>BR2(config)# interface g0/0/0</w:t>
      </w:r>
    </w:p>
    <w:p w14:paraId="404BC5AF" w14:textId="02C1295A" w:rsidR="00E86243" w:rsidRPr="00525499" w:rsidRDefault="00E86243"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w:t>
      </w:r>
      <w:proofErr w:type="spellStart"/>
      <w:r w:rsidRPr="00525499">
        <w:rPr>
          <w:rStyle w:val="AnswerGray"/>
          <w:rFonts w:ascii="Courier New" w:hAnsi="Courier New" w:cs="Courier New"/>
          <w:color w:val="7030A0"/>
        </w:rPr>
        <w:t>ip</w:t>
      </w:r>
      <w:proofErr w:type="spellEnd"/>
      <w:r w:rsidRPr="00525499">
        <w:rPr>
          <w:rStyle w:val="AnswerGray"/>
          <w:rFonts w:ascii="Courier New" w:hAnsi="Courier New" w:cs="Courier New"/>
          <w:color w:val="7030A0"/>
        </w:rPr>
        <w:t xml:space="preserve"> address 192.168.33.250 255.255.255.252</w:t>
      </w:r>
    </w:p>
    <w:p w14:paraId="475C013D" w14:textId="26C8F527" w:rsidR="00E86243" w:rsidRPr="00525499" w:rsidRDefault="00E86243"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interface g0/0/1</w:t>
      </w:r>
    </w:p>
    <w:p w14:paraId="0671A9B9" w14:textId="05126CDF" w:rsidR="00E86243" w:rsidRPr="00525499" w:rsidRDefault="00E86243"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w:t>
      </w:r>
      <w:proofErr w:type="spellStart"/>
      <w:r w:rsidRPr="00525499">
        <w:rPr>
          <w:rStyle w:val="AnswerGray"/>
          <w:rFonts w:ascii="Courier New" w:hAnsi="Courier New" w:cs="Courier New"/>
          <w:color w:val="7030A0"/>
        </w:rPr>
        <w:t>ip</w:t>
      </w:r>
      <w:proofErr w:type="spellEnd"/>
      <w:r w:rsidRPr="00525499">
        <w:rPr>
          <w:rStyle w:val="AnswerGray"/>
          <w:rFonts w:ascii="Courier New" w:hAnsi="Courier New" w:cs="Courier New"/>
          <w:color w:val="7030A0"/>
        </w:rPr>
        <w:t xml:space="preserve"> address 192.168.33.19</w:t>
      </w:r>
      <w:r w:rsidR="00D01108" w:rsidRPr="00525499">
        <w:rPr>
          <w:rStyle w:val="AnswerGray"/>
          <w:rFonts w:ascii="Courier New" w:hAnsi="Courier New" w:cs="Courier New"/>
          <w:color w:val="7030A0"/>
        </w:rPr>
        <w:t>3</w:t>
      </w:r>
      <w:r w:rsidRPr="00525499">
        <w:rPr>
          <w:rStyle w:val="AnswerGray"/>
          <w:rFonts w:ascii="Courier New" w:hAnsi="Courier New" w:cs="Courier New"/>
          <w:color w:val="7030A0"/>
        </w:rPr>
        <w:t xml:space="preserve"> 255.255.255.224</w:t>
      </w:r>
    </w:p>
    <w:p w14:paraId="01F97643" w14:textId="77777777" w:rsidR="00C547A4" w:rsidRDefault="00C547A4" w:rsidP="00055E63">
      <w:pPr>
        <w:pStyle w:val="SubStepAlpha"/>
      </w:pPr>
      <w:r>
        <w:t>Configure an interface description for each interface.</w:t>
      </w:r>
    </w:p>
    <w:p w14:paraId="5C9749F0" w14:textId="18DC0770"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 interface g0/0/0</w:t>
      </w:r>
    </w:p>
    <w:p w14:paraId="32FC5487" w14:textId="77777777"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description BR1-BR2 Link</w:t>
      </w:r>
    </w:p>
    <w:p w14:paraId="5A3AA974" w14:textId="40D04561"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r w:rsidR="00FA6973" w:rsidRPr="00525499">
        <w:rPr>
          <w:rStyle w:val="AnswerGray"/>
          <w:rFonts w:ascii="Courier New" w:hAnsi="Courier New" w:cs="Courier New"/>
          <w:color w:val="7030A0"/>
        </w:rPr>
        <w:t>-</w:t>
      </w:r>
      <w:proofErr w:type="gramStart"/>
      <w:r w:rsidR="00FA6973" w:rsidRPr="00525499">
        <w:rPr>
          <w:rStyle w:val="AnswerGray"/>
          <w:rFonts w:ascii="Courier New" w:hAnsi="Courier New" w:cs="Courier New"/>
          <w:color w:val="7030A0"/>
        </w:rPr>
        <w:t>if</w:t>
      </w:r>
      <w:r w:rsidR="00B66E95" w:rsidRPr="00525499">
        <w:rPr>
          <w:rStyle w:val="AnswerGray"/>
          <w:rFonts w:ascii="Courier New" w:hAnsi="Courier New" w:cs="Courier New"/>
          <w:color w:val="7030A0"/>
        </w:rPr>
        <w:t>)#</w:t>
      </w:r>
      <w:proofErr w:type="gramEnd"/>
      <w:r w:rsidR="00B66E95" w:rsidRPr="00525499">
        <w:rPr>
          <w:rStyle w:val="AnswerGray"/>
          <w:rFonts w:ascii="Courier New" w:hAnsi="Courier New" w:cs="Courier New"/>
          <w:color w:val="7030A0"/>
        </w:rPr>
        <w:t xml:space="preserve"> interface g0/0/1</w:t>
      </w:r>
    </w:p>
    <w:p w14:paraId="17839B11" w14:textId="77777777" w:rsidR="00C547A4" w:rsidRPr="00525499" w:rsidRDefault="00C547A4" w:rsidP="000A50D5">
      <w:pPr>
        <w:pStyle w:val="BodyTextL50"/>
        <w:spacing w:before="20" w:after="6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description Connected to S1</w:t>
      </w:r>
    </w:p>
    <w:p w14:paraId="2E9E1445" w14:textId="3B8A24B3" w:rsidR="00FA6973" w:rsidRPr="00525499" w:rsidRDefault="00FA6973" w:rsidP="000A50D5">
      <w:pPr>
        <w:pStyle w:val="BodyTextL50"/>
        <w:spacing w:before="6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interface g0/0/0</w:t>
      </w:r>
    </w:p>
    <w:p w14:paraId="017C615A" w14:textId="2015EEBD"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description BR1-BR2 Link</w:t>
      </w:r>
    </w:p>
    <w:p w14:paraId="5B6BDE4D" w14:textId="23712DB1"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interface g0/0/1</w:t>
      </w:r>
    </w:p>
    <w:p w14:paraId="30C65CBD" w14:textId="3861F0FE"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description Connected to S2</w:t>
      </w:r>
    </w:p>
    <w:p w14:paraId="4E48B4EB" w14:textId="77777777" w:rsidR="00C547A4" w:rsidRDefault="00C547A4" w:rsidP="00055E63">
      <w:pPr>
        <w:pStyle w:val="SubStepAlpha"/>
      </w:pPr>
      <w:r>
        <w:t>Activate the interfaces.</w:t>
      </w:r>
    </w:p>
    <w:p w14:paraId="565170B7"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 interface g0/0/0</w:t>
      </w:r>
    </w:p>
    <w:p w14:paraId="0D5DF20D"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no shutdown</w:t>
      </w:r>
    </w:p>
    <w:p w14:paraId="681BA0D5" w14:textId="77777777" w:rsidR="00C547A4" w:rsidRPr="00525499" w:rsidRDefault="00C547A4" w:rsidP="004507DE">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interface g0/0/1</w:t>
      </w:r>
    </w:p>
    <w:p w14:paraId="06F5E97E" w14:textId="402AF9D5" w:rsidR="00C547A4" w:rsidRPr="00525499" w:rsidRDefault="00C547A4" w:rsidP="000A50D5">
      <w:pPr>
        <w:pStyle w:val="BodyTextL50"/>
        <w:spacing w:before="20" w:after="60"/>
        <w:rPr>
          <w:rStyle w:val="AnswerGray"/>
          <w:rFonts w:ascii="Courier New" w:hAnsi="Courier New" w:cs="Courier New"/>
          <w:color w:val="7030A0"/>
        </w:rPr>
      </w:pPr>
      <w:r w:rsidRPr="00525499">
        <w:rPr>
          <w:rStyle w:val="AnswerGray"/>
          <w:rFonts w:ascii="Courier New" w:hAnsi="Courier New" w:cs="Courier New"/>
          <w:color w:val="7030A0"/>
        </w:rPr>
        <w:t>BR1(config-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no shutdown</w:t>
      </w:r>
    </w:p>
    <w:p w14:paraId="37C1F3A0" w14:textId="7413AD29" w:rsidR="00FA6973" w:rsidRPr="00525499" w:rsidRDefault="00FA6973" w:rsidP="000A50D5">
      <w:pPr>
        <w:pStyle w:val="BodyTextL50"/>
        <w:spacing w:before="60" w:after="20"/>
        <w:rPr>
          <w:rStyle w:val="AnswerGray"/>
          <w:rFonts w:ascii="Courier New" w:hAnsi="Courier New" w:cs="Courier New"/>
          <w:color w:val="7030A0"/>
        </w:rPr>
      </w:pPr>
      <w:r w:rsidRPr="00525499">
        <w:rPr>
          <w:rStyle w:val="AnswerGray"/>
          <w:rFonts w:ascii="Courier New" w:hAnsi="Courier New" w:cs="Courier New"/>
          <w:color w:val="7030A0"/>
        </w:rPr>
        <w:t>BR2(config)# interface g0/0/0</w:t>
      </w:r>
    </w:p>
    <w:p w14:paraId="26AC2010" w14:textId="6F5D41BF"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no shutdown</w:t>
      </w:r>
    </w:p>
    <w:p w14:paraId="3456BE9C" w14:textId="6D19CAEF"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interface g0/0/1</w:t>
      </w:r>
    </w:p>
    <w:p w14:paraId="7EDB345E" w14:textId="68A9650C" w:rsidR="00FA6973" w:rsidRPr="00525499" w:rsidRDefault="00FA6973" w:rsidP="00FA6973">
      <w:pPr>
        <w:pStyle w:val="BodyTextL50"/>
        <w:spacing w:before="20" w:after="20"/>
        <w:rPr>
          <w:rStyle w:val="AnswerGray"/>
          <w:rFonts w:ascii="Courier New" w:hAnsi="Courier New" w:cs="Courier New"/>
          <w:color w:val="7030A0"/>
        </w:rPr>
      </w:pPr>
      <w:r w:rsidRPr="00525499">
        <w:rPr>
          <w:rStyle w:val="AnswerGray"/>
          <w:rFonts w:ascii="Courier New" w:hAnsi="Courier New" w:cs="Courier New"/>
          <w:color w:val="7030A0"/>
        </w:rPr>
        <w:t>BR2(config-</w:t>
      </w:r>
      <w:proofErr w:type="gramStart"/>
      <w:r w:rsidRPr="00525499">
        <w:rPr>
          <w:rStyle w:val="AnswerGray"/>
          <w:rFonts w:ascii="Courier New" w:hAnsi="Courier New" w:cs="Courier New"/>
          <w:color w:val="7030A0"/>
        </w:rPr>
        <w:t>if)#</w:t>
      </w:r>
      <w:proofErr w:type="gramEnd"/>
      <w:r w:rsidRPr="00525499">
        <w:rPr>
          <w:rStyle w:val="AnswerGray"/>
          <w:rFonts w:ascii="Courier New" w:hAnsi="Courier New" w:cs="Courier New"/>
          <w:color w:val="7030A0"/>
        </w:rPr>
        <w:t xml:space="preserve"> no shutdown</w:t>
      </w:r>
    </w:p>
    <w:p w14:paraId="077FC824" w14:textId="77777777" w:rsidR="00055E63" w:rsidRPr="00055E63" w:rsidRDefault="00C547A4" w:rsidP="00055E63">
      <w:pPr>
        <w:pStyle w:val="Heading3"/>
      </w:pPr>
      <w:r>
        <w:t>Save th</w:t>
      </w:r>
      <w:r w:rsidR="00055E63">
        <w:t>e configuration on all devices.</w:t>
      </w:r>
    </w:p>
    <w:p w14:paraId="0195719D" w14:textId="572A29C7" w:rsidR="00C547A4" w:rsidRPr="00525499" w:rsidRDefault="00C547A4" w:rsidP="000A50D5">
      <w:pPr>
        <w:pStyle w:val="BodyTextL25"/>
        <w:spacing w:after="60"/>
        <w:rPr>
          <w:rStyle w:val="AnswerGray"/>
          <w:rFonts w:ascii="Courier New" w:hAnsi="Courier New" w:cs="Courier New"/>
          <w:color w:val="7030A0"/>
        </w:rPr>
      </w:pPr>
      <w:r w:rsidRPr="00525499">
        <w:rPr>
          <w:rStyle w:val="AnswerGray"/>
          <w:rFonts w:ascii="Courier New" w:hAnsi="Courier New" w:cs="Courier New"/>
          <w:color w:val="7030A0"/>
        </w:rPr>
        <w:t>BR1# copy running-config startup-config</w:t>
      </w:r>
    </w:p>
    <w:p w14:paraId="66C7E5BF" w14:textId="088FA141" w:rsidR="00FA6973" w:rsidRPr="00525499" w:rsidRDefault="00FA6973" w:rsidP="000A50D5">
      <w:pPr>
        <w:pStyle w:val="BodyTextL25"/>
        <w:spacing w:before="60"/>
        <w:rPr>
          <w:rStyle w:val="AnswerGray"/>
          <w:rFonts w:ascii="Courier New" w:hAnsi="Courier New" w:cs="Courier New"/>
          <w:color w:val="7030A0"/>
        </w:rPr>
      </w:pPr>
      <w:r w:rsidRPr="00525499">
        <w:rPr>
          <w:rStyle w:val="AnswerGray"/>
          <w:rFonts w:ascii="Courier New" w:hAnsi="Courier New" w:cs="Courier New"/>
          <w:color w:val="7030A0"/>
        </w:rPr>
        <w:t>BR2# copy running-config startup-config</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77777777" w:rsidR="00055E63" w:rsidRDefault="00055E63" w:rsidP="00055E63">
      <w:pPr>
        <w:pStyle w:val="AnswerLineL25"/>
      </w:pPr>
      <w:r>
        <w:t>Type your answers here.</w:t>
      </w:r>
    </w:p>
    <w:p w14:paraId="51EDFD82" w14:textId="3E8DEBF9" w:rsidR="00C547A4" w:rsidRPr="00F14291" w:rsidRDefault="00C547A4" w:rsidP="00F14291">
      <w:pPr>
        <w:ind w:left="360"/>
      </w:pPr>
      <w:r w:rsidRPr="00F14291">
        <w:t>A /30 network has 4 address spaces: the network address, 2 host addresses, and a broadcast address. Another technique for obtaining the next /30 network address would be to take the network address of the previous /30 network and add 4 to the last octet.</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p w14:paraId="686E95D5" w14:textId="08A63D14" w:rsidR="00C547A4" w:rsidRPr="00E00B62" w:rsidRDefault="00C547A4" w:rsidP="00E00B62">
      <w:pPr>
        <w:pStyle w:val="Heading1"/>
        <w:rPr>
          <w:rStyle w:val="LabSectionGray"/>
        </w:rPr>
      </w:pPr>
      <w:r w:rsidRPr="00E00B62">
        <w:rPr>
          <w:rStyle w:val="LabSectionGray"/>
        </w:rPr>
        <w:t>Device Configs</w:t>
      </w:r>
    </w:p>
    <w:p w14:paraId="75770516" w14:textId="77777777" w:rsidR="00C547A4" w:rsidRPr="003559CC" w:rsidRDefault="00C547A4" w:rsidP="00C547A4">
      <w:pPr>
        <w:pStyle w:val="Heading1"/>
        <w:rPr>
          <w:rStyle w:val="DevConfigGray"/>
          <w:sz w:val="24"/>
        </w:rPr>
      </w:pPr>
      <w:r w:rsidRPr="003B7605">
        <w:rPr>
          <w:rStyle w:val="LabSectionGray"/>
        </w:rPr>
        <w:t xml:space="preserve">Router </w:t>
      </w:r>
      <w:r>
        <w:rPr>
          <w:rStyle w:val="LabSectionGray"/>
        </w:rPr>
        <w:t>B</w:t>
      </w:r>
      <w:r w:rsidRPr="003B7605">
        <w:rPr>
          <w:rStyle w:val="LabSectionGray"/>
        </w:rPr>
        <w:t>R1 (</w:t>
      </w:r>
      <w:r>
        <w:rPr>
          <w:rStyle w:val="LabSectionGray"/>
        </w:rPr>
        <w:t>Final Configuration</w:t>
      </w:r>
      <w:r w:rsidRPr="003B7605">
        <w:rPr>
          <w:rStyle w:val="LabSectionGray"/>
        </w:rPr>
        <w:t>)</w:t>
      </w:r>
    </w:p>
    <w:p w14:paraId="720B0EBB" w14:textId="77777777" w:rsidR="00C547A4" w:rsidRPr="00525499" w:rsidRDefault="00C547A4" w:rsidP="00C547A4">
      <w:pPr>
        <w:pStyle w:val="DevConfigs"/>
        <w:rPr>
          <w:rStyle w:val="DevConfigGray"/>
          <w:color w:val="7030A0"/>
        </w:rPr>
      </w:pPr>
      <w:r w:rsidRPr="00525499">
        <w:rPr>
          <w:rStyle w:val="DevConfigGray"/>
          <w:color w:val="7030A0"/>
        </w:rPr>
        <w:t xml:space="preserve">BR1# </w:t>
      </w:r>
      <w:r w:rsidRPr="00525499">
        <w:rPr>
          <w:rStyle w:val="DevConfigGray"/>
          <w:b/>
          <w:color w:val="7030A0"/>
        </w:rPr>
        <w:t>show run</w:t>
      </w:r>
    </w:p>
    <w:p w14:paraId="2D4111F2" w14:textId="77777777" w:rsidR="00C547A4" w:rsidRPr="00525499" w:rsidRDefault="00C547A4" w:rsidP="00C547A4">
      <w:pPr>
        <w:pStyle w:val="DevConfigs"/>
        <w:rPr>
          <w:rStyle w:val="DevConfigGray"/>
          <w:color w:val="7030A0"/>
        </w:rPr>
      </w:pPr>
      <w:r w:rsidRPr="00525499">
        <w:rPr>
          <w:rStyle w:val="DevConfigGray"/>
          <w:color w:val="7030A0"/>
        </w:rPr>
        <w:t>Building configuration...</w:t>
      </w:r>
    </w:p>
    <w:p w14:paraId="345A4E0D" w14:textId="77777777" w:rsidR="00C547A4" w:rsidRPr="00525499" w:rsidRDefault="00C547A4" w:rsidP="00C547A4">
      <w:pPr>
        <w:pStyle w:val="DevConfigs"/>
        <w:rPr>
          <w:rStyle w:val="DevConfigGray"/>
          <w:color w:val="7030A0"/>
        </w:rPr>
      </w:pPr>
    </w:p>
    <w:p w14:paraId="07711A19" w14:textId="77777777" w:rsidR="00C547A4" w:rsidRPr="00525499" w:rsidRDefault="00C547A4" w:rsidP="00C547A4">
      <w:pPr>
        <w:pStyle w:val="DevConfigs"/>
        <w:rPr>
          <w:rStyle w:val="DevConfigGray"/>
          <w:color w:val="7030A0"/>
        </w:rPr>
      </w:pPr>
    </w:p>
    <w:p w14:paraId="1902EE9A" w14:textId="77777777" w:rsidR="00C547A4" w:rsidRPr="00525499" w:rsidRDefault="00C547A4" w:rsidP="00C547A4">
      <w:pPr>
        <w:pStyle w:val="DevConfigs"/>
        <w:rPr>
          <w:rStyle w:val="DevConfigGray"/>
          <w:color w:val="7030A0"/>
        </w:rPr>
      </w:pPr>
      <w:r w:rsidRPr="00525499">
        <w:rPr>
          <w:rStyle w:val="DevConfigGray"/>
          <w:color w:val="7030A0"/>
        </w:rPr>
        <w:t xml:space="preserve">Current </w:t>
      </w:r>
      <w:proofErr w:type="gramStart"/>
      <w:r w:rsidRPr="00525499">
        <w:rPr>
          <w:rStyle w:val="DevConfigGray"/>
          <w:color w:val="7030A0"/>
        </w:rPr>
        <w:t>configuration :</w:t>
      </w:r>
      <w:proofErr w:type="gramEnd"/>
      <w:r w:rsidRPr="00525499">
        <w:rPr>
          <w:rStyle w:val="DevConfigGray"/>
          <w:color w:val="7030A0"/>
        </w:rPr>
        <w:t xml:space="preserve"> 1558 bytes</w:t>
      </w:r>
    </w:p>
    <w:p w14:paraId="659A6590" w14:textId="77777777" w:rsidR="00C547A4" w:rsidRPr="00525499" w:rsidRDefault="00C547A4" w:rsidP="00C547A4">
      <w:pPr>
        <w:pStyle w:val="DevConfigs"/>
        <w:rPr>
          <w:rStyle w:val="DevConfigGray"/>
          <w:color w:val="7030A0"/>
        </w:rPr>
      </w:pPr>
      <w:r w:rsidRPr="00525499">
        <w:rPr>
          <w:rStyle w:val="DevConfigGray"/>
          <w:color w:val="7030A0"/>
        </w:rPr>
        <w:t>!</w:t>
      </w:r>
    </w:p>
    <w:p w14:paraId="6F372BE3" w14:textId="6261F065" w:rsidR="00C547A4" w:rsidRPr="00525499" w:rsidRDefault="00C547A4" w:rsidP="00C547A4">
      <w:pPr>
        <w:pStyle w:val="DevConfigs"/>
        <w:rPr>
          <w:rStyle w:val="DevConfigGray"/>
          <w:color w:val="7030A0"/>
        </w:rPr>
      </w:pPr>
      <w:r w:rsidRPr="00525499">
        <w:rPr>
          <w:rStyle w:val="DevConfigGray"/>
          <w:color w:val="7030A0"/>
        </w:rPr>
        <w:t xml:space="preserve">version </w:t>
      </w:r>
      <w:r w:rsidR="00B636BD" w:rsidRPr="00525499">
        <w:rPr>
          <w:rStyle w:val="DevConfigGray"/>
          <w:color w:val="7030A0"/>
        </w:rPr>
        <w:t>16.9</w:t>
      </w:r>
    </w:p>
    <w:p w14:paraId="329B96DB" w14:textId="77777777" w:rsidR="00C547A4" w:rsidRPr="00525499" w:rsidRDefault="00C547A4" w:rsidP="00C547A4">
      <w:pPr>
        <w:pStyle w:val="DevConfigs"/>
        <w:rPr>
          <w:rStyle w:val="DevConfigGray"/>
          <w:color w:val="7030A0"/>
        </w:rPr>
      </w:pPr>
      <w:r w:rsidRPr="00525499">
        <w:rPr>
          <w:rStyle w:val="DevConfigGray"/>
          <w:color w:val="7030A0"/>
        </w:rPr>
        <w:t xml:space="preserve">service timestamps debug datetime </w:t>
      </w:r>
      <w:proofErr w:type="spellStart"/>
      <w:r w:rsidRPr="00525499">
        <w:rPr>
          <w:rStyle w:val="DevConfigGray"/>
          <w:color w:val="7030A0"/>
        </w:rPr>
        <w:t>msec</w:t>
      </w:r>
      <w:proofErr w:type="spellEnd"/>
    </w:p>
    <w:p w14:paraId="15F71EE9" w14:textId="77777777" w:rsidR="00C547A4" w:rsidRPr="00525499" w:rsidRDefault="00C547A4" w:rsidP="00C547A4">
      <w:pPr>
        <w:pStyle w:val="DevConfigs"/>
        <w:rPr>
          <w:rStyle w:val="DevConfigGray"/>
          <w:color w:val="7030A0"/>
        </w:rPr>
      </w:pPr>
      <w:r w:rsidRPr="00525499">
        <w:rPr>
          <w:rStyle w:val="DevConfigGray"/>
          <w:color w:val="7030A0"/>
        </w:rPr>
        <w:t xml:space="preserve">service timestamps log datetime </w:t>
      </w:r>
      <w:proofErr w:type="spellStart"/>
      <w:r w:rsidRPr="00525499">
        <w:rPr>
          <w:rStyle w:val="DevConfigGray"/>
          <w:color w:val="7030A0"/>
        </w:rPr>
        <w:t>msec</w:t>
      </w:r>
      <w:proofErr w:type="spellEnd"/>
    </w:p>
    <w:p w14:paraId="446991D5" w14:textId="77777777" w:rsidR="00C547A4" w:rsidRPr="00525499" w:rsidRDefault="00C547A4" w:rsidP="00C547A4">
      <w:pPr>
        <w:pStyle w:val="DevConfigs"/>
        <w:rPr>
          <w:rStyle w:val="DevConfigGray"/>
          <w:color w:val="7030A0"/>
        </w:rPr>
      </w:pPr>
      <w:r w:rsidRPr="00525499">
        <w:rPr>
          <w:rStyle w:val="DevConfigGray"/>
          <w:color w:val="7030A0"/>
        </w:rPr>
        <w:t>service password-encryption</w:t>
      </w:r>
    </w:p>
    <w:p w14:paraId="210C7345" w14:textId="77777777" w:rsidR="00C547A4" w:rsidRPr="00525499" w:rsidRDefault="00C547A4" w:rsidP="00C547A4">
      <w:pPr>
        <w:pStyle w:val="DevConfigs"/>
        <w:rPr>
          <w:rStyle w:val="DevConfigGray"/>
          <w:color w:val="7030A0"/>
        </w:rPr>
      </w:pPr>
      <w:r w:rsidRPr="00525499">
        <w:rPr>
          <w:rStyle w:val="DevConfigGray"/>
          <w:color w:val="7030A0"/>
        </w:rPr>
        <w:t>no platform punt-keepalive disable-kernel-core</w:t>
      </w:r>
    </w:p>
    <w:p w14:paraId="75AEDE34" w14:textId="77777777" w:rsidR="00C547A4" w:rsidRPr="00525499" w:rsidRDefault="00C547A4" w:rsidP="00C547A4">
      <w:pPr>
        <w:pStyle w:val="DevConfigs"/>
        <w:rPr>
          <w:rStyle w:val="DevConfigGray"/>
          <w:color w:val="7030A0"/>
        </w:rPr>
      </w:pPr>
      <w:r w:rsidRPr="00525499">
        <w:rPr>
          <w:rStyle w:val="DevConfigGray"/>
          <w:color w:val="7030A0"/>
        </w:rPr>
        <w:t>!</w:t>
      </w:r>
    </w:p>
    <w:p w14:paraId="508F5D50" w14:textId="77777777" w:rsidR="00C547A4" w:rsidRPr="00525499" w:rsidRDefault="00C547A4" w:rsidP="00C547A4">
      <w:pPr>
        <w:pStyle w:val="DevConfigs"/>
        <w:rPr>
          <w:rStyle w:val="DevConfigGray"/>
          <w:color w:val="7030A0"/>
        </w:rPr>
      </w:pPr>
      <w:r w:rsidRPr="00525499">
        <w:rPr>
          <w:rStyle w:val="DevConfigGray"/>
          <w:color w:val="7030A0"/>
        </w:rPr>
        <w:t>hostname BR1</w:t>
      </w:r>
    </w:p>
    <w:p w14:paraId="26FB999C" w14:textId="77777777" w:rsidR="00C547A4" w:rsidRPr="00525499" w:rsidRDefault="00C547A4" w:rsidP="00C547A4">
      <w:pPr>
        <w:pStyle w:val="DevConfigs"/>
        <w:rPr>
          <w:rStyle w:val="DevConfigGray"/>
          <w:color w:val="7030A0"/>
        </w:rPr>
      </w:pPr>
      <w:r w:rsidRPr="00525499">
        <w:rPr>
          <w:rStyle w:val="DevConfigGray"/>
          <w:color w:val="7030A0"/>
        </w:rPr>
        <w:t>!</w:t>
      </w:r>
    </w:p>
    <w:p w14:paraId="1D40BD75" w14:textId="77777777" w:rsidR="00C547A4" w:rsidRPr="00525499" w:rsidRDefault="00C547A4" w:rsidP="00C547A4">
      <w:pPr>
        <w:pStyle w:val="DevConfigs"/>
        <w:rPr>
          <w:rStyle w:val="DevConfigGray"/>
          <w:color w:val="7030A0"/>
        </w:rPr>
      </w:pPr>
      <w:r w:rsidRPr="00525499">
        <w:rPr>
          <w:rStyle w:val="DevConfigGray"/>
          <w:color w:val="7030A0"/>
        </w:rPr>
        <w:t>boot-start-marker</w:t>
      </w:r>
    </w:p>
    <w:p w14:paraId="57B0E56E" w14:textId="77777777" w:rsidR="00C547A4" w:rsidRPr="00525499" w:rsidRDefault="00C547A4" w:rsidP="00C547A4">
      <w:pPr>
        <w:pStyle w:val="DevConfigs"/>
        <w:rPr>
          <w:rStyle w:val="DevConfigGray"/>
          <w:color w:val="7030A0"/>
        </w:rPr>
      </w:pPr>
      <w:r w:rsidRPr="00525499">
        <w:rPr>
          <w:rStyle w:val="DevConfigGray"/>
          <w:color w:val="7030A0"/>
        </w:rPr>
        <w:t>boot-end-marker</w:t>
      </w:r>
    </w:p>
    <w:p w14:paraId="385E8215" w14:textId="77777777" w:rsidR="00C547A4" w:rsidRPr="00525499" w:rsidRDefault="00C547A4" w:rsidP="00C547A4">
      <w:pPr>
        <w:pStyle w:val="DevConfigs"/>
        <w:rPr>
          <w:rStyle w:val="DevConfigGray"/>
          <w:color w:val="7030A0"/>
        </w:rPr>
      </w:pPr>
      <w:r w:rsidRPr="00525499">
        <w:rPr>
          <w:rStyle w:val="DevConfigGray"/>
          <w:color w:val="7030A0"/>
        </w:rPr>
        <w:t>!</w:t>
      </w:r>
    </w:p>
    <w:p w14:paraId="1CB1204B" w14:textId="77777777" w:rsidR="00C547A4" w:rsidRPr="00525499" w:rsidRDefault="00C547A4" w:rsidP="00C547A4">
      <w:pPr>
        <w:pStyle w:val="DevConfigs"/>
        <w:rPr>
          <w:rStyle w:val="DevConfigGray"/>
          <w:color w:val="7030A0"/>
        </w:rPr>
      </w:pPr>
      <w:r w:rsidRPr="00525499">
        <w:rPr>
          <w:rStyle w:val="DevConfigGray"/>
          <w:color w:val="7030A0"/>
        </w:rPr>
        <w:t>!</w:t>
      </w:r>
    </w:p>
    <w:p w14:paraId="5230ADB8" w14:textId="77777777" w:rsidR="00C547A4" w:rsidRPr="00525499" w:rsidRDefault="00C547A4" w:rsidP="00C547A4">
      <w:pPr>
        <w:pStyle w:val="DevConfigs"/>
        <w:rPr>
          <w:rStyle w:val="DevConfigGray"/>
          <w:color w:val="7030A0"/>
        </w:rPr>
      </w:pPr>
      <w:proofErr w:type="spellStart"/>
      <w:r w:rsidRPr="00525499">
        <w:rPr>
          <w:rStyle w:val="DevConfigGray"/>
          <w:color w:val="7030A0"/>
        </w:rPr>
        <w:t>vrf</w:t>
      </w:r>
      <w:proofErr w:type="spellEnd"/>
      <w:r w:rsidRPr="00525499">
        <w:rPr>
          <w:rStyle w:val="DevConfigGray"/>
          <w:color w:val="7030A0"/>
        </w:rPr>
        <w:t xml:space="preserve"> definition </w:t>
      </w:r>
      <w:proofErr w:type="spellStart"/>
      <w:r w:rsidRPr="00525499">
        <w:rPr>
          <w:rStyle w:val="DevConfigGray"/>
          <w:color w:val="7030A0"/>
        </w:rPr>
        <w:t>Mgmt-intf</w:t>
      </w:r>
      <w:proofErr w:type="spellEnd"/>
    </w:p>
    <w:p w14:paraId="308548D5" w14:textId="77777777" w:rsidR="00C547A4" w:rsidRPr="00525499" w:rsidRDefault="00C547A4" w:rsidP="00C547A4">
      <w:pPr>
        <w:pStyle w:val="DevConfigs"/>
        <w:rPr>
          <w:rStyle w:val="DevConfigGray"/>
          <w:color w:val="7030A0"/>
        </w:rPr>
      </w:pPr>
      <w:r w:rsidRPr="00525499">
        <w:rPr>
          <w:rStyle w:val="DevConfigGray"/>
          <w:color w:val="7030A0"/>
        </w:rPr>
        <w:t xml:space="preserve"> !</w:t>
      </w:r>
    </w:p>
    <w:p w14:paraId="0447D6D1" w14:textId="77777777" w:rsidR="00C547A4" w:rsidRPr="00525499" w:rsidRDefault="00C547A4" w:rsidP="00C547A4">
      <w:pPr>
        <w:pStyle w:val="DevConfigs"/>
        <w:rPr>
          <w:rStyle w:val="DevConfigGray"/>
          <w:color w:val="7030A0"/>
        </w:rPr>
      </w:pPr>
      <w:r w:rsidRPr="00525499">
        <w:rPr>
          <w:rStyle w:val="DevConfigGray"/>
          <w:color w:val="7030A0"/>
        </w:rPr>
        <w:t xml:space="preserve"> address-family ipv4</w:t>
      </w:r>
    </w:p>
    <w:p w14:paraId="5308D5AF" w14:textId="77777777" w:rsidR="00C547A4" w:rsidRPr="00525499" w:rsidRDefault="00C547A4" w:rsidP="00C547A4">
      <w:pPr>
        <w:pStyle w:val="DevConfigs"/>
        <w:rPr>
          <w:rStyle w:val="DevConfigGray"/>
          <w:color w:val="7030A0"/>
        </w:rPr>
      </w:pPr>
      <w:r w:rsidRPr="00525499">
        <w:rPr>
          <w:rStyle w:val="DevConfigGray"/>
          <w:color w:val="7030A0"/>
        </w:rPr>
        <w:t xml:space="preserve"> exit-address-family</w:t>
      </w:r>
    </w:p>
    <w:p w14:paraId="14FA788A" w14:textId="77777777" w:rsidR="00C547A4" w:rsidRPr="00525499" w:rsidRDefault="00C547A4" w:rsidP="00C547A4">
      <w:pPr>
        <w:pStyle w:val="DevConfigs"/>
        <w:rPr>
          <w:rStyle w:val="DevConfigGray"/>
          <w:color w:val="7030A0"/>
        </w:rPr>
      </w:pPr>
      <w:r w:rsidRPr="00525499">
        <w:rPr>
          <w:rStyle w:val="DevConfigGray"/>
          <w:color w:val="7030A0"/>
        </w:rPr>
        <w:t xml:space="preserve"> !</w:t>
      </w:r>
    </w:p>
    <w:p w14:paraId="67EEF111" w14:textId="77777777" w:rsidR="00C547A4" w:rsidRPr="00525499" w:rsidRDefault="00C547A4" w:rsidP="00C547A4">
      <w:pPr>
        <w:pStyle w:val="DevConfigs"/>
        <w:rPr>
          <w:rStyle w:val="DevConfigGray"/>
          <w:color w:val="7030A0"/>
        </w:rPr>
      </w:pPr>
      <w:r w:rsidRPr="00525499">
        <w:rPr>
          <w:rStyle w:val="DevConfigGray"/>
          <w:color w:val="7030A0"/>
        </w:rPr>
        <w:t xml:space="preserve"> address-family ipv6</w:t>
      </w:r>
    </w:p>
    <w:p w14:paraId="54A2F616" w14:textId="77777777" w:rsidR="00C547A4" w:rsidRPr="00525499" w:rsidRDefault="00C547A4" w:rsidP="00C547A4">
      <w:pPr>
        <w:pStyle w:val="DevConfigs"/>
        <w:rPr>
          <w:rStyle w:val="DevConfigGray"/>
          <w:color w:val="7030A0"/>
        </w:rPr>
      </w:pPr>
      <w:r w:rsidRPr="00525499">
        <w:rPr>
          <w:rStyle w:val="DevConfigGray"/>
          <w:color w:val="7030A0"/>
        </w:rPr>
        <w:t xml:space="preserve"> exit-address-family</w:t>
      </w:r>
    </w:p>
    <w:p w14:paraId="0AC78CD4" w14:textId="77777777" w:rsidR="00C547A4" w:rsidRPr="00525499" w:rsidRDefault="00C547A4" w:rsidP="00C547A4">
      <w:pPr>
        <w:pStyle w:val="DevConfigs"/>
        <w:rPr>
          <w:rStyle w:val="DevConfigGray"/>
          <w:color w:val="7030A0"/>
        </w:rPr>
      </w:pPr>
      <w:r w:rsidRPr="00525499">
        <w:rPr>
          <w:rStyle w:val="DevConfigGray"/>
          <w:color w:val="7030A0"/>
        </w:rPr>
        <w:t>!</w:t>
      </w:r>
    </w:p>
    <w:p w14:paraId="24724489" w14:textId="6E62C7A6" w:rsidR="00C547A4" w:rsidRPr="00525499" w:rsidRDefault="00B636BD" w:rsidP="00C547A4">
      <w:pPr>
        <w:pStyle w:val="DevConfigs"/>
        <w:rPr>
          <w:rStyle w:val="DevConfigGray"/>
          <w:color w:val="7030A0"/>
        </w:rPr>
      </w:pPr>
      <w:r w:rsidRPr="00525499">
        <w:rPr>
          <w:rStyle w:val="DevConfigGray"/>
          <w:color w:val="7030A0"/>
        </w:rPr>
        <w:t>enable secret 5 $1$ehVu$efQjBqXqcVcSfwLJyhwHT/</w:t>
      </w:r>
    </w:p>
    <w:p w14:paraId="4EBBF2FE" w14:textId="77777777" w:rsidR="00C547A4" w:rsidRPr="00525499" w:rsidRDefault="00C547A4" w:rsidP="00C547A4">
      <w:pPr>
        <w:pStyle w:val="DevConfigs"/>
        <w:rPr>
          <w:rStyle w:val="DevConfigGray"/>
          <w:color w:val="7030A0"/>
        </w:rPr>
      </w:pPr>
      <w:r w:rsidRPr="00525499">
        <w:rPr>
          <w:rStyle w:val="DevConfigGray"/>
          <w:color w:val="7030A0"/>
        </w:rPr>
        <w:t>!</w:t>
      </w:r>
    </w:p>
    <w:p w14:paraId="1B65CF18"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aaa</w:t>
      </w:r>
      <w:proofErr w:type="spellEnd"/>
      <w:r w:rsidRPr="00525499">
        <w:rPr>
          <w:rStyle w:val="DevConfigGray"/>
          <w:color w:val="7030A0"/>
        </w:rPr>
        <w:t xml:space="preserve"> new-model</w:t>
      </w:r>
    </w:p>
    <w:p w14:paraId="7C96C9F7" w14:textId="77777777" w:rsidR="00C547A4" w:rsidRPr="00525499" w:rsidRDefault="00C547A4" w:rsidP="00C547A4">
      <w:pPr>
        <w:pStyle w:val="DevConfigs"/>
        <w:rPr>
          <w:rStyle w:val="DevConfigGray"/>
          <w:color w:val="7030A0"/>
        </w:rPr>
      </w:pPr>
      <w:r w:rsidRPr="00525499">
        <w:rPr>
          <w:rStyle w:val="DevConfigGray"/>
          <w:color w:val="7030A0"/>
        </w:rPr>
        <w:t>!</w:t>
      </w:r>
    </w:p>
    <w:p w14:paraId="3FCF0A95"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ip</w:t>
      </w:r>
      <w:proofErr w:type="spellEnd"/>
      <w:r w:rsidRPr="00525499">
        <w:rPr>
          <w:rStyle w:val="DevConfigGray"/>
          <w:color w:val="7030A0"/>
        </w:rPr>
        <w:t xml:space="preserve"> domain lookup</w:t>
      </w:r>
    </w:p>
    <w:p w14:paraId="185BFCFF" w14:textId="77777777" w:rsidR="00C547A4" w:rsidRPr="00525499" w:rsidRDefault="00C547A4" w:rsidP="00C547A4">
      <w:pPr>
        <w:pStyle w:val="DevConfigs"/>
        <w:rPr>
          <w:rStyle w:val="DevConfigGray"/>
          <w:color w:val="7030A0"/>
        </w:rPr>
      </w:pPr>
      <w:r w:rsidRPr="00525499">
        <w:rPr>
          <w:rStyle w:val="DevConfigGray"/>
          <w:color w:val="7030A0"/>
        </w:rPr>
        <w:t>!</w:t>
      </w:r>
    </w:p>
    <w:p w14:paraId="1C056E9F" w14:textId="77777777" w:rsidR="00C547A4" w:rsidRPr="00525499" w:rsidRDefault="00C547A4" w:rsidP="00C547A4">
      <w:pPr>
        <w:pStyle w:val="DevConfigs"/>
        <w:rPr>
          <w:rStyle w:val="DevConfigGray"/>
          <w:color w:val="7030A0"/>
        </w:rPr>
      </w:pPr>
      <w:r w:rsidRPr="00525499">
        <w:rPr>
          <w:rStyle w:val="DevConfigGray"/>
          <w:color w:val="7030A0"/>
        </w:rPr>
        <w:t>subscriber templating</w:t>
      </w:r>
    </w:p>
    <w:p w14:paraId="17719524" w14:textId="77777777" w:rsidR="00C547A4" w:rsidRPr="00525499" w:rsidRDefault="00C547A4" w:rsidP="00C547A4">
      <w:pPr>
        <w:pStyle w:val="DevConfigs"/>
        <w:rPr>
          <w:rStyle w:val="DevConfigGray"/>
          <w:color w:val="7030A0"/>
        </w:rPr>
      </w:pPr>
      <w:r w:rsidRPr="00525499">
        <w:rPr>
          <w:rStyle w:val="DevConfigGray"/>
          <w:color w:val="7030A0"/>
        </w:rPr>
        <w:t>!</w:t>
      </w:r>
    </w:p>
    <w:p w14:paraId="7B735593" w14:textId="77777777" w:rsidR="00C547A4" w:rsidRPr="00525499" w:rsidRDefault="00C547A4" w:rsidP="00C547A4">
      <w:pPr>
        <w:pStyle w:val="DevConfigs"/>
        <w:rPr>
          <w:rStyle w:val="DevConfigGray"/>
          <w:color w:val="7030A0"/>
        </w:rPr>
      </w:pPr>
      <w:r w:rsidRPr="00525499">
        <w:rPr>
          <w:rStyle w:val="DevConfigGray"/>
          <w:color w:val="7030A0"/>
        </w:rPr>
        <w:t>multilink bundle-name authenticated</w:t>
      </w:r>
    </w:p>
    <w:p w14:paraId="370D594C" w14:textId="77777777" w:rsidR="00C547A4" w:rsidRPr="00525499" w:rsidRDefault="00C547A4" w:rsidP="00C547A4">
      <w:pPr>
        <w:pStyle w:val="DevConfigs"/>
        <w:rPr>
          <w:rStyle w:val="DevConfigGray"/>
          <w:color w:val="7030A0"/>
        </w:rPr>
      </w:pPr>
      <w:r w:rsidRPr="00525499">
        <w:rPr>
          <w:rStyle w:val="DevConfigGray"/>
          <w:color w:val="7030A0"/>
        </w:rPr>
        <w:t>!</w:t>
      </w:r>
    </w:p>
    <w:p w14:paraId="16277F1F" w14:textId="77777777" w:rsidR="00C547A4" w:rsidRPr="00525499" w:rsidRDefault="00C547A4" w:rsidP="00C547A4">
      <w:pPr>
        <w:pStyle w:val="DevConfigs"/>
        <w:rPr>
          <w:rStyle w:val="DevConfigGray"/>
          <w:color w:val="7030A0"/>
        </w:rPr>
      </w:pPr>
      <w:r w:rsidRPr="00525499">
        <w:rPr>
          <w:rStyle w:val="DevConfigGray"/>
          <w:color w:val="7030A0"/>
        </w:rPr>
        <w:t>spanning-tree extend system-id</w:t>
      </w:r>
    </w:p>
    <w:p w14:paraId="51DBB860" w14:textId="77777777" w:rsidR="00C547A4" w:rsidRPr="00525499" w:rsidRDefault="00C547A4" w:rsidP="00C547A4">
      <w:pPr>
        <w:pStyle w:val="DevConfigs"/>
        <w:rPr>
          <w:rStyle w:val="DevConfigGray"/>
          <w:color w:val="7030A0"/>
        </w:rPr>
      </w:pPr>
      <w:r w:rsidRPr="00525499">
        <w:rPr>
          <w:rStyle w:val="DevConfigGray"/>
          <w:color w:val="7030A0"/>
        </w:rPr>
        <w:t>!</w:t>
      </w:r>
    </w:p>
    <w:p w14:paraId="753D1B88" w14:textId="77777777" w:rsidR="00C547A4" w:rsidRPr="00525499" w:rsidRDefault="00C547A4" w:rsidP="00C547A4">
      <w:pPr>
        <w:pStyle w:val="DevConfigs"/>
        <w:rPr>
          <w:rStyle w:val="DevConfigGray"/>
          <w:color w:val="7030A0"/>
        </w:rPr>
      </w:pPr>
      <w:r w:rsidRPr="00525499">
        <w:rPr>
          <w:rStyle w:val="DevConfigGray"/>
          <w:color w:val="7030A0"/>
        </w:rPr>
        <w:t>redundancy</w:t>
      </w:r>
    </w:p>
    <w:p w14:paraId="44561662" w14:textId="77777777" w:rsidR="00C547A4" w:rsidRPr="00525499" w:rsidRDefault="00C547A4" w:rsidP="00C547A4">
      <w:pPr>
        <w:pStyle w:val="DevConfigs"/>
        <w:rPr>
          <w:rStyle w:val="DevConfigGray"/>
          <w:color w:val="7030A0"/>
        </w:rPr>
      </w:pPr>
      <w:r w:rsidRPr="00525499">
        <w:rPr>
          <w:rStyle w:val="DevConfigGray"/>
          <w:color w:val="7030A0"/>
        </w:rPr>
        <w:t xml:space="preserve"> mode none</w:t>
      </w:r>
    </w:p>
    <w:p w14:paraId="2B85FD80" w14:textId="77777777" w:rsidR="00C547A4" w:rsidRPr="00525499" w:rsidRDefault="00C547A4" w:rsidP="00C547A4">
      <w:pPr>
        <w:pStyle w:val="DevConfigs"/>
        <w:rPr>
          <w:rStyle w:val="DevConfigGray"/>
          <w:color w:val="7030A0"/>
        </w:rPr>
      </w:pPr>
      <w:r w:rsidRPr="00525499">
        <w:rPr>
          <w:rStyle w:val="DevConfigGray"/>
          <w:color w:val="7030A0"/>
        </w:rPr>
        <w:t>!</w:t>
      </w:r>
    </w:p>
    <w:p w14:paraId="1871EB41" w14:textId="77777777" w:rsidR="00B66E95" w:rsidRPr="00525499" w:rsidRDefault="00B66E95" w:rsidP="00B66E95">
      <w:pPr>
        <w:pStyle w:val="DevConfigs"/>
        <w:rPr>
          <w:rStyle w:val="DevConfigGray"/>
          <w:color w:val="7030A0"/>
        </w:rPr>
      </w:pPr>
      <w:r w:rsidRPr="00525499">
        <w:rPr>
          <w:rStyle w:val="DevConfigGray"/>
          <w:color w:val="7030A0"/>
        </w:rPr>
        <w:t>interface GigabitEthernet0/0/0</w:t>
      </w:r>
    </w:p>
    <w:p w14:paraId="655AE451" w14:textId="77777777" w:rsidR="00B66E95" w:rsidRPr="00525499" w:rsidRDefault="00B66E95" w:rsidP="00B66E95">
      <w:pPr>
        <w:pStyle w:val="DevConfigs"/>
        <w:rPr>
          <w:rStyle w:val="DevConfigGray"/>
          <w:color w:val="7030A0"/>
        </w:rPr>
      </w:pPr>
      <w:r w:rsidRPr="00525499">
        <w:rPr>
          <w:rStyle w:val="DevConfigGray"/>
          <w:color w:val="7030A0"/>
        </w:rPr>
        <w:t xml:space="preserve"> description BR1-BR2 Link</w:t>
      </w:r>
    </w:p>
    <w:p w14:paraId="6AF5F11B" w14:textId="77777777" w:rsidR="00B66E95" w:rsidRPr="00525499" w:rsidRDefault="00B66E95" w:rsidP="00B66E95">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ip</w:t>
      </w:r>
      <w:proofErr w:type="spellEnd"/>
      <w:r w:rsidRPr="00525499">
        <w:rPr>
          <w:rStyle w:val="DevConfigGray"/>
          <w:color w:val="7030A0"/>
        </w:rPr>
        <w:t xml:space="preserve"> address 192.168.33.249 255.255.255.252</w:t>
      </w:r>
    </w:p>
    <w:p w14:paraId="782F9869" w14:textId="77777777" w:rsidR="00B66E95" w:rsidRPr="00525499" w:rsidRDefault="00B66E95" w:rsidP="00B66E95">
      <w:pPr>
        <w:pStyle w:val="DevConfigs"/>
        <w:rPr>
          <w:rStyle w:val="DevConfigGray"/>
          <w:color w:val="7030A0"/>
        </w:rPr>
      </w:pPr>
      <w:r w:rsidRPr="00525499">
        <w:rPr>
          <w:rStyle w:val="DevConfigGray"/>
          <w:color w:val="7030A0"/>
        </w:rPr>
        <w:t xml:space="preserve"> negotiation auto</w:t>
      </w:r>
    </w:p>
    <w:p w14:paraId="06277EA8" w14:textId="77777777" w:rsidR="00B66E95" w:rsidRPr="00525499" w:rsidRDefault="00B66E95" w:rsidP="00B66E95">
      <w:pPr>
        <w:pStyle w:val="DevConfigs"/>
        <w:rPr>
          <w:rStyle w:val="DevConfigGray"/>
          <w:color w:val="7030A0"/>
        </w:rPr>
      </w:pPr>
      <w:r w:rsidRPr="00525499">
        <w:rPr>
          <w:rStyle w:val="DevConfigGray"/>
          <w:color w:val="7030A0"/>
        </w:rPr>
        <w:t>!</w:t>
      </w:r>
    </w:p>
    <w:p w14:paraId="4E5AD192" w14:textId="56D80E91" w:rsidR="00C547A4" w:rsidRPr="00525499" w:rsidRDefault="00B66E95" w:rsidP="00C547A4">
      <w:pPr>
        <w:pStyle w:val="DevConfigs"/>
        <w:rPr>
          <w:rStyle w:val="DevConfigGray"/>
          <w:color w:val="7030A0"/>
        </w:rPr>
      </w:pPr>
      <w:r w:rsidRPr="00525499">
        <w:rPr>
          <w:rStyle w:val="DevConfigGray"/>
          <w:color w:val="7030A0"/>
        </w:rPr>
        <w:t>interface GigabitEthernet0/0/1</w:t>
      </w:r>
    </w:p>
    <w:p w14:paraId="0D269F1D" w14:textId="77777777" w:rsidR="00C547A4" w:rsidRPr="00525499" w:rsidRDefault="00C547A4" w:rsidP="00C547A4">
      <w:pPr>
        <w:pStyle w:val="DevConfigs"/>
        <w:rPr>
          <w:rStyle w:val="DevConfigGray"/>
          <w:color w:val="7030A0"/>
        </w:rPr>
      </w:pPr>
      <w:r w:rsidRPr="00525499">
        <w:rPr>
          <w:rStyle w:val="DevConfigGray"/>
          <w:color w:val="7030A0"/>
        </w:rPr>
        <w:t xml:space="preserve"> description Connected to S1</w:t>
      </w:r>
    </w:p>
    <w:p w14:paraId="1DB2E38B"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ip</w:t>
      </w:r>
      <w:proofErr w:type="spellEnd"/>
      <w:r w:rsidRPr="00525499">
        <w:rPr>
          <w:rStyle w:val="DevConfigGray"/>
          <w:color w:val="7030A0"/>
        </w:rPr>
        <w:t xml:space="preserve"> address 192.168.33.129 255.255.255.192</w:t>
      </w:r>
    </w:p>
    <w:p w14:paraId="72D01453" w14:textId="77777777" w:rsidR="00C547A4" w:rsidRPr="00525499" w:rsidRDefault="00C547A4" w:rsidP="00C547A4">
      <w:pPr>
        <w:pStyle w:val="DevConfigs"/>
        <w:rPr>
          <w:rStyle w:val="DevConfigGray"/>
          <w:color w:val="7030A0"/>
        </w:rPr>
      </w:pPr>
      <w:r w:rsidRPr="00525499">
        <w:rPr>
          <w:rStyle w:val="DevConfigGray"/>
          <w:color w:val="7030A0"/>
        </w:rPr>
        <w:t xml:space="preserve"> negotiation auto</w:t>
      </w:r>
    </w:p>
    <w:p w14:paraId="516501F3" w14:textId="77777777" w:rsidR="00C547A4" w:rsidRPr="00525499" w:rsidRDefault="00C547A4" w:rsidP="00C547A4">
      <w:pPr>
        <w:pStyle w:val="DevConfigs"/>
        <w:rPr>
          <w:rStyle w:val="DevConfigGray"/>
          <w:color w:val="7030A0"/>
        </w:rPr>
      </w:pPr>
      <w:r w:rsidRPr="00525499">
        <w:rPr>
          <w:rStyle w:val="DevConfigGray"/>
          <w:color w:val="7030A0"/>
        </w:rPr>
        <w:t>!</w:t>
      </w:r>
    </w:p>
    <w:p w14:paraId="2B08B4D3" w14:textId="77777777" w:rsidR="00C547A4" w:rsidRPr="00525499" w:rsidRDefault="00C547A4" w:rsidP="00C547A4">
      <w:pPr>
        <w:pStyle w:val="DevConfigs"/>
        <w:rPr>
          <w:rStyle w:val="DevConfigGray"/>
          <w:color w:val="7030A0"/>
        </w:rPr>
      </w:pPr>
      <w:r w:rsidRPr="00525499">
        <w:rPr>
          <w:rStyle w:val="DevConfigGray"/>
          <w:color w:val="7030A0"/>
        </w:rPr>
        <w:t>interface Serial0/1/0</w:t>
      </w:r>
    </w:p>
    <w:p w14:paraId="080DCB90" w14:textId="77777777" w:rsidR="00C547A4" w:rsidRPr="00525499" w:rsidRDefault="00C547A4" w:rsidP="00C547A4">
      <w:pPr>
        <w:pStyle w:val="DevConfigs"/>
        <w:rPr>
          <w:rStyle w:val="DevConfigGray"/>
          <w:color w:val="7030A0"/>
        </w:rPr>
      </w:pPr>
      <w:r w:rsidRPr="00525499">
        <w:rPr>
          <w:rStyle w:val="DevConfigGray"/>
          <w:color w:val="7030A0"/>
        </w:rPr>
        <w:t>!</w:t>
      </w:r>
    </w:p>
    <w:p w14:paraId="1446FCAD" w14:textId="77777777" w:rsidR="00C547A4" w:rsidRPr="00525499" w:rsidRDefault="00C547A4" w:rsidP="00C547A4">
      <w:pPr>
        <w:pStyle w:val="DevConfigs"/>
        <w:rPr>
          <w:rStyle w:val="DevConfigGray"/>
          <w:color w:val="7030A0"/>
        </w:rPr>
      </w:pPr>
      <w:r w:rsidRPr="00525499">
        <w:rPr>
          <w:rStyle w:val="DevConfigGray"/>
          <w:color w:val="7030A0"/>
        </w:rPr>
        <w:t>interface Serial0/1/1</w:t>
      </w:r>
    </w:p>
    <w:p w14:paraId="02583685" w14:textId="77777777" w:rsidR="00C547A4" w:rsidRPr="00525499" w:rsidRDefault="00C547A4" w:rsidP="00C547A4">
      <w:pPr>
        <w:pStyle w:val="DevConfigs"/>
        <w:rPr>
          <w:rStyle w:val="DevConfigGray"/>
          <w:color w:val="7030A0"/>
        </w:rPr>
      </w:pPr>
      <w:r w:rsidRPr="00525499">
        <w:rPr>
          <w:rStyle w:val="DevConfigGray"/>
          <w:color w:val="7030A0"/>
        </w:rPr>
        <w:t>!</w:t>
      </w:r>
    </w:p>
    <w:p w14:paraId="0D302C3D" w14:textId="77777777" w:rsidR="00C547A4" w:rsidRPr="00525499" w:rsidRDefault="00C547A4" w:rsidP="00C547A4">
      <w:pPr>
        <w:pStyle w:val="DevConfigs"/>
        <w:rPr>
          <w:rStyle w:val="DevConfigGray"/>
          <w:color w:val="7030A0"/>
        </w:rPr>
      </w:pPr>
      <w:r w:rsidRPr="00525499">
        <w:rPr>
          <w:rStyle w:val="DevConfigGray"/>
          <w:color w:val="7030A0"/>
        </w:rPr>
        <w:t>interface GigabitEthernet0</w:t>
      </w:r>
    </w:p>
    <w:p w14:paraId="0C1DE22E"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vrf</w:t>
      </w:r>
      <w:proofErr w:type="spellEnd"/>
      <w:r w:rsidRPr="00525499">
        <w:rPr>
          <w:rStyle w:val="DevConfigGray"/>
          <w:color w:val="7030A0"/>
        </w:rPr>
        <w:t xml:space="preserve"> forwarding </w:t>
      </w:r>
      <w:proofErr w:type="spellStart"/>
      <w:r w:rsidRPr="00525499">
        <w:rPr>
          <w:rStyle w:val="DevConfigGray"/>
          <w:color w:val="7030A0"/>
        </w:rPr>
        <w:t>Mgmt-intf</w:t>
      </w:r>
      <w:proofErr w:type="spellEnd"/>
    </w:p>
    <w:p w14:paraId="717AA3CA" w14:textId="77777777" w:rsidR="00C547A4" w:rsidRPr="00525499" w:rsidRDefault="00C547A4" w:rsidP="00C547A4">
      <w:pPr>
        <w:pStyle w:val="DevConfigs"/>
        <w:rPr>
          <w:rStyle w:val="DevConfigGray"/>
          <w:color w:val="7030A0"/>
        </w:rPr>
      </w:pPr>
      <w:r w:rsidRPr="00525499">
        <w:rPr>
          <w:rStyle w:val="DevConfigGray"/>
          <w:color w:val="7030A0"/>
        </w:rPr>
        <w:t xml:space="preserve"> no </w:t>
      </w:r>
      <w:proofErr w:type="spellStart"/>
      <w:r w:rsidRPr="00525499">
        <w:rPr>
          <w:rStyle w:val="DevConfigGray"/>
          <w:color w:val="7030A0"/>
        </w:rPr>
        <w:t>ip</w:t>
      </w:r>
      <w:proofErr w:type="spellEnd"/>
      <w:r w:rsidRPr="00525499">
        <w:rPr>
          <w:rStyle w:val="DevConfigGray"/>
          <w:color w:val="7030A0"/>
        </w:rPr>
        <w:t xml:space="preserve"> address</w:t>
      </w:r>
    </w:p>
    <w:p w14:paraId="08EA69F6" w14:textId="77777777" w:rsidR="00C547A4" w:rsidRPr="00525499" w:rsidRDefault="00C547A4" w:rsidP="00C547A4">
      <w:pPr>
        <w:pStyle w:val="DevConfigs"/>
        <w:rPr>
          <w:rStyle w:val="DevConfigGray"/>
          <w:color w:val="7030A0"/>
        </w:rPr>
      </w:pPr>
      <w:r w:rsidRPr="00525499">
        <w:rPr>
          <w:rStyle w:val="DevConfigGray"/>
          <w:color w:val="7030A0"/>
        </w:rPr>
        <w:t xml:space="preserve"> shutdown</w:t>
      </w:r>
    </w:p>
    <w:p w14:paraId="23EFAC67" w14:textId="77777777" w:rsidR="00C547A4" w:rsidRPr="00525499" w:rsidRDefault="00C547A4" w:rsidP="00C547A4">
      <w:pPr>
        <w:pStyle w:val="DevConfigs"/>
        <w:rPr>
          <w:rStyle w:val="DevConfigGray"/>
          <w:color w:val="7030A0"/>
        </w:rPr>
      </w:pPr>
      <w:r w:rsidRPr="00525499">
        <w:rPr>
          <w:rStyle w:val="DevConfigGray"/>
          <w:color w:val="7030A0"/>
        </w:rPr>
        <w:t xml:space="preserve"> negotiation auto</w:t>
      </w:r>
    </w:p>
    <w:p w14:paraId="3CB5C170" w14:textId="77777777" w:rsidR="00C547A4" w:rsidRPr="00525499" w:rsidRDefault="00C547A4" w:rsidP="00C547A4">
      <w:pPr>
        <w:pStyle w:val="DevConfigs"/>
        <w:rPr>
          <w:rStyle w:val="DevConfigGray"/>
          <w:color w:val="7030A0"/>
        </w:rPr>
      </w:pPr>
      <w:r w:rsidRPr="00525499">
        <w:rPr>
          <w:rStyle w:val="DevConfigGray"/>
          <w:color w:val="7030A0"/>
        </w:rPr>
        <w:t>!</w:t>
      </w:r>
    </w:p>
    <w:p w14:paraId="23CAAD3F" w14:textId="77777777" w:rsidR="00C547A4" w:rsidRPr="00525499" w:rsidRDefault="00C547A4" w:rsidP="00C547A4">
      <w:pPr>
        <w:pStyle w:val="DevConfigs"/>
        <w:rPr>
          <w:rStyle w:val="DevConfigGray"/>
          <w:color w:val="7030A0"/>
        </w:rPr>
      </w:pPr>
      <w:proofErr w:type="spellStart"/>
      <w:r w:rsidRPr="00525499">
        <w:rPr>
          <w:rStyle w:val="DevConfigGray"/>
          <w:color w:val="7030A0"/>
        </w:rPr>
        <w:t>ip</w:t>
      </w:r>
      <w:proofErr w:type="spellEnd"/>
      <w:r w:rsidRPr="00525499">
        <w:rPr>
          <w:rStyle w:val="DevConfigGray"/>
          <w:color w:val="7030A0"/>
        </w:rPr>
        <w:t xml:space="preserve"> forward-protocol </w:t>
      </w:r>
      <w:proofErr w:type="spellStart"/>
      <w:r w:rsidRPr="00525499">
        <w:rPr>
          <w:rStyle w:val="DevConfigGray"/>
          <w:color w:val="7030A0"/>
        </w:rPr>
        <w:t>nd</w:t>
      </w:r>
      <w:proofErr w:type="spellEnd"/>
    </w:p>
    <w:p w14:paraId="31650F46"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ip</w:t>
      </w:r>
      <w:proofErr w:type="spellEnd"/>
      <w:r w:rsidRPr="00525499">
        <w:rPr>
          <w:rStyle w:val="DevConfigGray"/>
          <w:color w:val="7030A0"/>
        </w:rPr>
        <w:t xml:space="preserve"> http server</w:t>
      </w:r>
    </w:p>
    <w:p w14:paraId="0D07AB8D"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ip</w:t>
      </w:r>
      <w:proofErr w:type="spellEnd"/>
      <w:r w:rsidRPr="00525499">
        <w:rPr>
          <w:rStyle w:val="DevConfigGray"/>
          <w:color w:val="7030A0"/>
        </w:rPr>
        <w:t xml:space="preserve"> http secure-server</w:t>
      </w:r>
    </w:p>
    <w:p w14:paraId="7A4CFFC2" w14:textId="77777777" w:rsidR="00C547A4" w:rsidRPr="00525499" w:rsidRDefault="00C547A4" w:rsidP="00C547A4">
      <w:pPr>
        <w:pStyle w:val="DevConfigs"/>
        <w:rPr>
          <w:rStyle w:val="DevConfigGray"/>
          <w:color w:val="7030A0"/>
        </w:rPr>
      </w:pPr>
      <w:proofErr w:type="spellStart"/>
      <w:r w:rsidRPr="00525499">
        <w:rPr>
          <w:rStyle w:val="DevConfigGray"/>
          <w:color w:val="7030A0"/>
        </w:rPr>
        <w:t>ip</w:t>
      </w:r>
      <w:proofErr w:type="spellEnd"/>
      <w:r w:rsidRPr="00525499">
        <w:rPr>
          <w:rStyle w:val="DevConfigGray"/>
          <w:color w:val="7030A0"/>
        </w:rPr>
        <w:t xml:space="preserve"> </w:t>
      </w:r>
      <w:proofErr w:type="spellStart"/>
      <w:r w:rsidRPr="00525499">
        <w:rPr>
          <w:rStyle w:val="DevConfigGray"/>
          <w:color w:val="7030A0"/>
        </w:rPr>
        <w:t>tftp</w:t>
      </w:r>
      <w:proofErr w:type="spellEnd"/>
      <w:r w:rsidRPr="00525499">
        <w:rPr>
          <w:rStyle w:val="DevConfigGray"/>
          <w:color w:val="7030A0"/>
        </w:rPr>
        <w:t xml:space="preserve"> source-interface GigabitEthernet0</w:t>
      </w:r>
    </w:p>
    <w:p w14:paraId="5800A3E3" w14:textId="77777777" w:rsidR="00C547A4" w:rsidRPr="00525499" w:rsidRDefault="00C547A4" w:rsidP="00C547A4">
      <w:pPr>
        <w:pStyle w:val="DevConfigs"/>
        <w:rPr>
          <w:rStyle w:val="DevConfigGray"/>
          <w:color w:val="7030A0"/>
        </w:rPr>
      </w:pPr>
      <w:r w:rsidRPr="00525499">
        <w:rPr>
          <w:rStyle w:val="DevConfigGray"/>
          <w:color w:val="7030A0"/>
        </w:rPr>
        <w:t>!</w:t>
      </w:r>
    </w:p>
    <w:p w14:paraId="2B9C26B0" w14:textId="77777777" w:rsidR="00C547A4" w:rsidRPr="00525499" w:rsidRDefault="00C547A4" w:rsidP="00C547A4">
      <w:pPr>
        <w:pStyle w:val="DevConfigs"/>
        <w:rPr>
          <w:rStyle w:val="DevConfigGray"/>
          <w:color w:val="7030A0"/>
        </w:rPr>
      </w:pPr>
      <w:r w:rsidRPr="00525499">
        <w:rPr>
          <w:rStyle w:val="DevConfigGray"/>
          <w:color w:val="7030A0"/>
        </w:rPr>
        <w:t>control-plane</w:t>
      </w:r>
    </w:p>
    <w:p w14:paraId="20850502" w14:textId="77777777" w:rsidR="00C547A4" w:rsidRPr="00525499" w:rsidRDefault="00C547A4" w:rsidP="00C547A4">
      <w:pPr>
        <w:pStyle w:val="DevConfigs"/>
        <w:rPr>
          <w:rStyle w:val="DevConfigGray"/>
          <w:color w:val="7030A0"/>
        </w:rPr>
      </w:pPr>
      <w:r w:rsidRPr="00525499">
        <w:rPr>
          <w:rStyle w:val="DevConfigGray"/>
          <w:color w:val="7030A0"/>
        </w:rPr>
        <w:t>!</w:t>
      </w:r>
    </w:p>
    <w:p w14:paraId="2A1DD3C0" w14:textId="77777777" w:rsidR="00C547A4" w:rsidRPr="00525499" w:rsidRDefault="00C547A4" w:rsidP="00C547A4">
      <w:pPr>
        <w:pStyle w:val="DevConfigs"/>
        <w:rPr>
          <w:rStyle w:val="DevConfigGray"/>
          <w:color w:val="7030A0"/>
        </w:rPr>
      </w:pPr>
      <w:r w:rsidRPr="00525499">
        <w:rPr>
          <w:rStyle w:val="DevConfigGray"/>
          <w:color w:val="7030A0"/>
        </w:rPr>
        <w:t xml:space="preserve">banner </w:t>
      </w:r>
      <w:proofErr w:type="spellStart"/>
      <w:r w:rsidRPr="00525499">
        <w:rPr>
          <w:rStyle w:val="DevConfigGray"/>
          <w:color w:val="7030A0"/>
        </w:rPr>
        <w:t>motd</w:t>
      </w:r>
      <w:proofErr w:type="spellEnd"/>
      <w:r w:rsidRPr="00525499">
        <w:rPr>
          <w:rStyle w:val="DevConfigGray"/>
          <w:color w:val="7030A0"/>
        </w:rPr>
        <w:t xml:space="preserve"> ^C Unauthorized Access is Prohibited ^C</w:t>
      </w:r>
    </w:p>
    <w:p w14:paraId="5551452A" w14:textId="77777777" w:rsidR="00C547A4" w:rsidRPr="00525499" w:rsidRDefault="00C547A4" w:rsidP="00C547A4">
      <w:pPr>
        <w:pStyle w:val="DevConfigs"/>
        <w:rPr>
          <w:rStyle w:val="DevConfigGray"/>
          <w:color w:val="7030A0"/>
        </w:rPr>
      </w:pPr>
      <w:r w:rsidRPr="00525499">
        <w:rPr>
          <w:rStyle w:val="DevConfigGray"/>
          <w:color w:val="7030A0"/>
        </w:rPr>
        <w:t>!</w:t>
      </w:r>
    </w:p>
    <w:p w14:paraId="29D742FC" w14:textId="77777777" w:rsidR="00C547A4" w:rsidRPr="00525499" w:rsidRDefault="00C547A4" w:rsidP="00C547A4">
      <w:pPr>
        <w:pStyle w:val="DevConfigs"/>
        <w:rPr>
          <w:rStyle w:val="DevConfigGray"/>
          <w:color w:val="7030A0"/>
        </w:rPr>
      </w:pPr>
      <w:r w:rsidRPr="00525499">
        <w:rPr>
          <w:rStyle w:val="DevConfigGray"/>
          <w:color w:val="7030A0"/>
        </w:rPr>
        <w:t>line con 0</w:t>
      </w:r>
    </w:p>
    <w:p w14:paraId="42319883" w14:textId="46EDD6B5" w:rsidR="00C547A4" w:rsidRPr="00525499" w:rsidRDefault="00C547A4" w:rsidP="00C547A4">
      <w:pPr>
        <w:pStyle w:val="DevConfigs"/>
        <w:rPr>
          <w:rStyle w:val="DevConfigGray"/>
          <w:color w:val="7030A0"/>
        </w:rPr>
      </w:pPr>
      <w:r w:rsidRPr="00525499">
        <w:rPr>
          <w:rStyle w:val="DevConfigGray"/>
          <w:color w:val="7030A0"/>
        </w:rPr>
        <w:t xml:space="preserve"> password 7 </w:t>
      </w:r>
      <w:r w:rsidR="00B636BD" w:rsidRPr="00525499">
        <w:rPr>
          <w:rStyle w:val="DevConfigGray"/>
          <w:color w:val="7030A0"/>
        </w:rPr>
        <w:t>121A0C041104</w:t>
      </w:r>
    </w:p>
    <w:p w14:paraId="03B4A0B3" w14:textId="77777777" w:rsidR="00C547A4" w:rsidRPr="00525499" w:rsidRDefault="00C547A4" w:rsidP="00C547A4">
      <w:pPr>
        <w:pStyle w:val="DevConfigs"/>
        <w:rPr>
          <w:rStyle w:val="DevConfigGray"/>
          <w:color w:val="7030A0"/>
        </w:rPr>
      </w:pPr>
      <w:r w:rsidRPr="00525499">
        <w:rPr>
          <w:rStyle w:val="DevConfigGray"/>
          <w:color w:val="7030A0"/>
        </w:rPr>
        <w:t xml:space="preserve"> login</w:t>
      </w:r>
    </w:p>
    <w:p w14:paraId="4385B4F7"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stopbits</w:t>
      </w:r>
      <w:proofErr w:type="spellEnd"/>
      <w:r w:rsidRPr="00525499">
        <w:rPr>
          <w:rStyle w:val="DevConfigGray"/>
          <w:color w:val="7030A0"/>
        </w:rPr>
        <w:t xml:space="preserve"> 1</w:t>
      </w:r>
    </w:p>
    <w:p w14:paraId="7B7C3B92" w14:textId="77777777" w:rsidR="00C547A4" w:rsidRPr="00525499" w:rsidRDefault="00C547A4" w:rsidP="00C547A4">
      <w:pPr>
        <w:pStyle w:val="DevConfigs"/>
        <w:rPr>
          <w:rStyle w:val="DevConfigGray"/>
          <w:color w:val="7030A0"/>
        </w:rPr>
      </w:pPr>
      <w:r w:rsidRPr="00525499">
        <w:rPr>
          <w:rStyle w:val="DevConfigGray"/>
          <w:color w:val="7030A0"/>
        </w:rPr>
        <w:t>line aux 0</w:t>
      </w:r>
    </w:p>
    <w:p w14:paraId="68065A0E"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stopbits</w:t>
      </w:r>
      <w:proofErr w:type="spellEnd"/>
      <w:r w:rsidRPr="00525499">
        <w:rPr>
          <w:rStyle w:val="DevConfigGray"/>
          <w:color w:val="7030A0"/>
        </w:rPr>
        <w:t xml:space="preserve"> 1</w:t>
      </w:r>
    </w:p>
    <w:p w14:paraId="56B9BB67" w14:textId="77777777" w:rsidR="00C547A4" w:rsidRPr="00525499" w:rsidRDefault="00C547A4" w:rsidP="00C547A4">
      <w:pPr>
        <w:pStyle w:val="DevConfigs"/>
        <w:rPr>
          <w:rStyle w:val="DevConfigGray"/>
          <w:color w:val="7030A0"/>
        </w:rPr>
      </w:pPr>
      <w:r w:rsidRPr="00525499">
        <w:rPr>
          <w:rStyle w:val="DevConfigGray"/>
          <w:color w:val="7030A0"/>
        </w:rPr>
        <w:t xml:space="preserve">line </w:t>
      </w:r>
      <w:proofErr w:type="spellStart"/>
      <w:r w:rsidRPr="00525499">
        <w:rPr>
          <w:rStyle w:val="DevConfigGray"/>
          <w:color w:val="7030A0"/>
        </w:rPr>
        <w:t>vty</w:t>
      </w:r>
      <w:proofErr w:type="spellEnd"/>
      <w:r w:rsidRPr="00525499">
        <w:rPr>
          <w:rStyle w:val="DevConfigGray"/>
          <w:color w:val="7030A0"/>
        </w:rPr>
        <w:t xml:space="preserve"> 0 4</w:t>
      </w:r>
    </w:p>
    <w:p w14:paraId="2E5742F9" w14:textId="104A632E" w:rsidR="00C547A4" w:rsidRPr="00525499" w:rsidRDefault="00C547A4" w:rsidP="00C547A4">
      <w:pPr>
        <w:pStyle w:val="DevConfigs"/>
        <w:rPr>
          <w:rStyle w:val="DevConfigGray"/>
          <w:color w:val="7030A0"/>
        </w:rPr>
      </w:pPr>
      <w:r w:rsidRPr="00525499">
        <w:rPr>
          <w:rStyle w:val="DevConfigGray"/>
          <w:color w:val="7030A0"/>
        </w:rPr>
        <w:t xml:space="preserve"> password 7 </w:t>
      </w:r>
      <w:r w:rsidR="00B636BD" w:rsidRPr="00525499">
        <w:rPr>
          <w:rStyle w:val="DevConfigGray"/>
          <w:color w:val="7030A0"/>
        </w:rPr>
        <w:t>045802150C2E</w:t>
      </w:r>
    </w:p>
    <w:p w14:paraId="64B11B27" w14:textId="77777777" w:rsidR="00C547A4" w:rsidRPr="00525499" w:rsidRDefault="00C547A4" w:rsidP="00C547A4">
      <w:pPr>
        <w:pStyle w:val="DevConfigs"/>
        <w:rPr>
          <w:rStyle w:val="DevConfigGray"/>
          <w:color w:val="7030A0"/>
        </w:rPr>
      </w:pPr>
      <w:r w:rsidRPr="00525499">
        <w:rPr>
          <w:rStyle w:val="DevConfigGray"/>
          <w:color w:val="7030A0"/>
        </w:rPr>
        <w:t xml:space="preserve"> login</w:t>
      </w:r>
    </w:p>
    <w:p w14:paraId="2FDBB1E3" w14:textId="77777777" w:rsidR="00C547A4" w:rsidRPr="00525499" w:rsidRDefault="00C547A4" w:rsidP="00C547A4">
      <w:pPr>
        <w:pStyle w:val="DevConfigs"/>
        <w:rPr>
          <w:rStyle w:val="DevConfigGray"/>
          <w:color w:val="7030A0"/>
        </w:rPr>
      </w:pPr>
      <w:r w:rsidRPr="00525499">
        <w:rPr>
          <w:rStyle w:val="DevConfigGray"/>
          <w:color w:val="7030A0"/>
        </w:rPr>
        <w:t>!</w:t>
      </w:r>
    </w:p>
    <w:p w14:paraId="1A44186D" w14:textId="77777777" w:rsidR="00C547A4" w:rsidRPr="00525499" w:rsidRDefault="00C547A4" w:rsidP="00C547A4">
      <w:pPr>
        <w:pStyle w:val="DevConfigs"/>
        <w:rPr>
          <w:rStyle w:val="DevConfigGray"/>
          <w:color w:val="7030A0"/>
        </w:rPr>
      </w:pPr>
      <w:r w:rsidRPr="00525499">
        <w:rPr>
          <w:rStyle w:val="DevConfigGray"/>
          <w:color w:val="7030A0"/>
        </w:rPr>
        <w:t>end</w:t>
      </w:r>
    </w:p>
    <w:p w14:paraId="59D40A64" w14:textId="77777777" w:rsidR="00C547A4" w:rsidRPr="00525499" w:rsidRDefault="00C547A4" w:rsidP="00E00B62">
      <w:pPr>
        <w:pStyle w:val="Heading1"/>
        <w:rPr>
          <w:rStyle w:val="LabSectionGray"/>
          <w:color w:val="7030A0"/>
        </w:rPr>
      </w:pPr>
      <w:r w:rsidRPr="00525499">
        <w:rPr>
          <w:rStyle w:val="LabSectionGray"/>
          <w:color w:val="7030A0"/>
        </w:rPr>
        <w:t>Router BR2 (Final Configuration)</w:t>
      </w:r>
    </w:p>
    <w:p w14:paraId="369F77CB" w14:textId="77777777" w:rsidR="00C547A4" w:rsidRPr="00525499" w:rsidRDefault="00C547A4" w:rsidP="00C547A4">
      <w:pPr>
        <w:pStyle w:val="DevConfigs"/>
        <w:rPr>
          <w:rStyle w:val="DevConfigGray"/>
          <w:color w:val="7030A0"/>
        </w:rPr>
      </w:pPr>
      <w:r w:rsidRPr="00525499">
        <w:rPr>
          <w:rStyle w:val="DevConfigGray"/>
          <w:color w:val="7030A0"/>
        </w:rPr>
        <w:t xml:space="preserve">BR2# </w:t>
      </w:r>
      <w:r w:rsidRPr="00525499">
        <w:rPr>
          <w:rStyle w:val="DevConfigGray"/>
          <w:b/>
          <w:color w:val="7030A0"/>
        </w:rPr>
        <w:t>show run</w:t>
      </w:r>
    </w:p>
    <w:p w14:paraId="1EC37BF1" w14:textId="77777777" w:rsidR="00C547A4" w:rsidRPr="00525499" w:rsidRDefault="00C547A4" w:rsidP="00C547A4">
      <w:pPr>
        <w:pStyle w:val="DevConfigs"/>
        <w:rPr>
          <w:rStyle w:val="DevConfigGray"/>
          <w:color w:val="7030A0"/>
        </w:rPr>
      </w:pPr>
      <w:r w:rsidRPr="00525499">
        <w:rPr>
          <w:rStyle w:val="DevConfigGray"/>
          <w:color w:val="7030A0"/>
        </w:rPr>
        <w:t>Building configuration...</w:t>
      </w:r>
    </w:p>
    <w:p w14:paraId="7C1F9B6C" w14:textId="77777777" w:rsidR="00C547A4" w:rsidRPr="00525499" w:rsidRDefault="00C547A4" w:rsidP="00C547A4">
      <w:pPr>
        <w:pStyle w:val="DevConfigs"/>
        <w:rPr>
          <w:rStyle w:val="DevConfigGray"/>
          <w:color w:val="7030A0"/>
        </w:rPr>
      </w:pPr>
    </w:p>
    <w:p w14:paraId="639A81F5" w14:textId="77777777" w:rsidR="00C547A4" w:rsidRPr="00525499" w:rsidRDefault="00C547A4" w:rsidP="00C547A4">
      <w:pPr>
        <w:pStyle w:val="DevConfigs"/>
        <w:rPr>
          <w:rStyle w:val="DevConfigGray"/>
          <w:color w:val="7030A0"/>
        </w:rPr>
      </w:pPr>
      <w:r w:rsidRPr="00525499">
        <w:rPr>
          <w:rStyle w:val="DevConfigGray"/>
          <w:color w:val="7030A0"/>
        </w:rPr>
        <w:t xml:space="preserve">Current </w:t>
      </w:r>
      <w:proofErr w:type="gramStart"/>
      <w:r w:rsidRPr="00525499">
        <w:rPr>
          <w:rStyle w:val="DevConfigGray"/>
          <w:color w:val="7030A0"/>
        </w:rPr>
        <w:t>configuration :</w:t>
      </w:r>
      <w:proofErr w:type="gramEnd"/>
      <w:r w:rsidRPr="00525499">
        <w:rPr>
          <w:rStyle w:val="DevConfigGray"/>
          <w:color w:val="7030A0"/>
        </w:rPr>
        <w:t xml:space="preserve"> 1468 bytes</w:t>
      </w:r>
    </w:p>
    <w:p w14:paraId="68D8C119" w14:textId="77777777" w:rsidR="00C547A4" w:rsidRPr="00525499" w:rsidRDefault="00C547A4" w:rsidP="00C547A4">
      <w:pPr>
        <w:pStyle w:val="DevConfigs"/>
        <w:rPr>
          <w:rStyle w:val="DevConfigGray"/>
          <w:color w:val="7030A0"/>
        </w:rPr>
      </w:pPr>
      <w:r w:rsidRPr="00525499">
        <w:rPr>
          <w:rStyle w:val="DevConfigGray"/>
          <w:color w:val="7030A0"/>
        </w:rPr>
        <w:t>!</w:t>
      </w:r>
    </w:p>
    <w:p w14:paraId="5E74C2E2" w14:textId="38DCC3F7" w:rsidR="00C547A4" w:rsidRPr="00525499" w:rsidRDefault="00C547A4" w:rsidP="00C547A4">
      <w:pPr>
        <w:pStyle w:val="DevConfigs"/>
        <w:rPr>
          <w:rStyle w:val="DevConfigGray"/>
          <w:color w:val="7030A0"/>
        </w:rPr>
      </w:pPr>
      <w:r w:rsidRPr="00525499">
        <w:rPr>
          <w:rStyle w:val="DevConfigGray"/>
          <w:color w:val="7030A0"/>
        </w:rPr>
        <w:t xml:space="preserve">version </w:t>
      </w:r>
      <w:r w:rsidR="005F03DB" w:rsidRPr="00525499">
        <w:rPr>
          <w:rStyle w:val="DevConfigGray"/>
          <w:color w:val="7030A0"/>
        </w:rPr>
        <w:t>16.9</w:t>
      </w:r>
    </w:p>
    <w:p w14:paraId="40653A08" w14:textId="77777777" w:rsidR="00C547A4" w:rsidRPr="00525499" w:rsidRDefault="00C547A4" w:rsidP="00C547A4">
      <w:pPr>
        <w:pStyle w:val="DevConfigs"/>
        <w:rPr>
          <w:rStyle w:val="DevConfigGray"/>
          <w:color w:val="7030A0"/>
        </w:rPr>
      </w:pPr>
      <w:r w:rsidRPr="00525499">
        <w:rPr>
          <w:rStyle w:val="DevConfigGray"/>
          <w:color w:val="7030A0"/>
        </w:rPr>
        <w:t xml:space="preserve">service timestamps debug datetime </w:t>
      </w:r>
      <w:proofErr w:type="spellStart"/>
      <w:r w:rsidRPr="00525499">
        <w:rPr>
          <w:rStyle w:val="DevConfigGray"/>
          <w:color w:val="7030A0"/>
        </w:rPr>
        <w:t>msec</w:t>
      </w:r>
      <w:proofErr w:type="spellEnd"/>
    </w:p>
    <w:p w14:paraId="06702E42" w14:textId="77777777" w:rsidR="00C547A4" w:rsidRPr="00525499" w:rsidRDefault="00C547A4" w:rsidP="00C547A4">
      <w:pPr>
        <w:pStyle w:val="DevConfigs"/>
        <w:rPr>
          <w:rStyle w:val="DevConfigGray"/>
          <w:color w:val="7030A0"/>
        </w:rPr>
      </w:pPr>
      <w:r w:rsidRPr="00525499">
        <w:rPr>
          <w:rStyle w:val="DevConfigGray"/>
          <w:color w:val="7030A0"/>
        </w:rPr>
        <w:t xml:space="preserve">service timestamps log datetime </w:t>
      </w:r>
      <w:proofErr w:type="spellStart"/>
      <w:r w:rsidRPr="00525499">
        <w:rPr>
          <w:rStyle w:val="DevConfigGray"/>
          <w:color w:val="7030A0"/>
        </w:rPr>
        <w:t>msec</w:t>
      </w:r>
      <w:proofErr w:type="spellEnd"/>
    </w:p>
    <w:p w14:paraId="18AB5C4A" w14:textId="77777777" w:rsidR="00C547A4" w:rsidRPr="00525499" w:rsidRDefault="00C547A4" w:rsidP="00C547A4">
      <w:pPr>
        <w:pStyle w:val="DevConfigs"/>
        <w:rPr>
          <w:rStyle w:val="DevConfigGray"/>
          <w:color w:val="7030A0"/>
        </w:rPr>
      </w:pPr>
      <w:r w:rsidRPr="00525499">
        <w:rPr>
          <w:rStyle w:val="DevConfigGray"/>
          <w:color w:val="7030A0"/>
        </w:rPr>
        <w:t>service password-encryption</w:t>
      </w:r>
    </w:p>
    <w:p w14:paraId="01005336" w14:textId="77777777" w:rsidR="00C547A4" w:rsidRPr="00525499" w:rsidRDefault="00C547A4" w:rsidP="00C547A4">
      <w:pPr>
        <w:pStyle w:val="DevConfigs"/>
        <w:rPr>
          <w:rStyle w:val="DevConfigGray"/>
          <w:color w:val="7030A0"/>
        </w:rPr>
      </w:pPr>
      <w:r w:rsidRPr="00525499">
        <w:rPr>
          <w:rStyle w:val="DevConfigGray"/>
          <w:color w:val="7030A0"/>
        </w:rPr>
        <w:t>no platform punt-keepalive disable-kernel-core</w:t>
      </w:r>
    </w:p>
    <w:p w14:paraId="0484E74F" w14:textId="77777777" w:rsidR="00C547A4" w:rsidRPr="00525499" w:rsidRDefault="00C547A4" w:rsidP="00C547A4">
      <w:pPr>
        <w:pStyle w:val="DevConfigs"/>
        <w:rPr>
          <w:rStyle w:val="DevConfigGray"/>
          <w:color w:val="7030A0"/>
        </w:rPr>
      </w:pPr>
      <w:r w:rsidRPr="00525499">
        <w:rPr>
          <w:rStyle w:val="DevConfigGray"/>
          <w:color w:val="7030A0"/>
        </w:rPr>
        <w:t>!</w:t>
      </w:r>
    </w:p>
    <w:p w14:paraId="79AA6703" w14:textId="77777777" w:rsidR="00C547A4" w:rsidRPr="00525499" w:rsidRDefault="00C547A4" w:rsidP="00C547A4">
      <w:pPr>
        <w:pStyle w:val="DevConfigs"/>
        <w:rPr>
          <w:rStyle w:val="DevConfigGray"/>
          <w:color w:val="7030A0"/>
        </w:rPr>
      </w:pPr>
      <w:r w:rsidRPr="00525499">
        <w:rPr>
          <w:rStyle w:val="DevConfigGray"/>
          <w:color w:val="7030A0"/>
        </w:rPr>
        <w:t>hostname BR2</w:t>
      </w:r>
    </w:p>
    <w:p w14:paraId="193ED4F6" w14:textId="77777777" w:rsidR="00C547A4" w:rsidRPr="00525499" w:rsidRDefault="00C547A4" w:rsidP="00C547A4">
      <w:pPr>
        <w:pStyle w:val="DevConfigs"/>
        <w:rPr>
          <w:rStyle w:val="DevConfigGray"/>
          <w:color w:val="7030A0"/>
        </w:rPr>
      </w:pPr>
      <w:r w:rsidRPr="00525499">
        <w:rPr>
          <w:rStyle w:val="DevConfigGray"/>
          <w:color w:val="7030A0"/>
        </w:rPr>
        <w:t>!</w:t>
      </w:r>
    </w:p>
    <w:p w14:paraId="1A7CA721" w14:textId="77777777" w:rsidR="00C547A4" w:rsidRPr="00525499" w:rsidRDefault="00C547A4" w:rsidP="00C547A4">
      <w:pPr>
        <w:pStyle w:val="DevConfigs"/>
        <w:rPr>
          <w:rStyle w:val="DevConfigGray"/>
          <w:color w:val="7030A0"/>
        </w:rPr>
      </w:pPr>
      <w:r w:rsidRPr="00525499">
        <w:rPr>
          <w:rStyle w:val="DevConfigGray"/>
          <w:color w:val="7030A0"/>
        </w:rPr>
        <w:t>boot-start-marker</w:t>
      </w:r>
    </w:p>
    <w:p w14:paraId="3B245496" w14:textId="77777777" w:rsidR="00C547A4" w:rsidRPr="00525499" w:rsidRDefault="00C547A4" w:rsidP="00C547A4">
      <w:pPr>
        <w:pStyle w:val="DevConfigs"/>
        <w:rPr>
          <w:rStyle w:val="DevConfigGray"/>
          <w:color w:val="7030A0"/>
        </w:rPr>
      </w:pPr>
      <w:r w:rsidRPr="00525499">
        <w:rPr>
          <w:rStyle w:val="DevConfigGray"/>
          <w:color w:val="7030A0"/>
        </w:rPr>
        <w:t>boot-end-marker</w:t>
      </w:r>
    </w:p>
    <w:p w14:paraId="21A9554C" w14:textId="77777777" w:rsidR="00C547A4" w:rsidRPr="00525499" w:rsidRDefault="00C547A4" w:rsidP="00C547A4">
      <w:pPr>
        <w:pStyle w:val="DevConfigs"/>
        <w:rPr>
          <w:rStyle w:val="DevConfigGray"/>
          <w:color w:val="7030A0"/>
        </w:rPr>
      </w:pPr>
      <w:r w:rsidRPr="00525499">
        <w:rPr>
          <w:rStyle w:val="DevConfigGray"/>
          <w:color w:val="7030A0"/>
        </w:rPr>
        <w:t>!</w:t>
      </w:r>
    </w:p>
    <w:p w14:paraId="783A0113" w14:textId="77777777" w:rsidR="00C547A4" w:rsidRPr="00525499" w:rsidRDefault="00C547A4" w:rsidP="00C547A4">
      <w:pPr>
        <w:pStyle w:val="DevConfigs"/>
        <w:rPr>
          <w:rStyle w:val="DevConfigGray"/>
          <w:color w:val="7030A0"/>
        </w:rPr>
      </w:pPr>
      <w:proofErr w:type="spellStart"/>
      <w:r w:rsidRPr="00525499">
        <w:rPr>
          <w:rStyle w:val="DevConfigGray"/>
          <w:color w:val="7030A0"/>
        </w:rPr>
        <w:t>vrf</w:t>
      </w:r>
      <w:proofErr w:type="spellEnd"/>
      <w:r w:rsidRPr="00525499">
        <w:rPr>
          <w:rStyle w:val="DevConfigGray"/>
          <w:color w:val="7030A0"/>
        </w:rPr>
        <w:t xml:space="preserve"> definition </w:t>
      </w:r>
      <w:proofErr w:type="spellStart"/>
      <w:r w:rsidRPr="00525499">
        <w:rPr>
          <w:rStyle w:val="DevConfigGray"/>
          <w:color w:val="7030A0"/>
        </w:rPr>
        <w:t>Mgmt-intf</w:t>
      </w:r>
      <w:proofErr w:type="spellEnd"/>
    </w:p>
    <w:p w14:paraId="64482625" w14:textId="77777777" w:rsidR="00C547A4" w:rsidRPr="00525499" w:rsidRDefault="00C547A4" w:rsidP="00C547A4">
      <w:pPr>
        <w:pStyle w:val="DevConfigs"/>
        <w:rPr>
          <w:rStyle w:val="DevConfigGray"/>
          <w:color w:val="7030A0"/>
        </w:rPr>
      </w:pPr>
      <w:r w:rsidRPr="00525499">
        <w:rPr>
          <w:rStyle w:val="DevConfigGray"/>
          <w:color w:val="7030A0"/>
        </w:rPr>
        <w:t xml:space="preserve"> !</w:t>
      </w:r>
    </w:p>
    <w:p w14:paraId="3EEC372D" w14:textId="77777777" w:rsidR="00C547A4" w:rsidRPr="00525499" w:rsidRDefault="00C547A4" w:rsidP="00C547A4">
      <w:pPr>
        <w:pStyle w:val="DevConfigs"/>
        <w:rPr>
          <w:rStyle w:val="DevConfigGray"/>
          <w:color w:val="7030A0"/>
        </w:rPr>
      </w:pPr>
      <w:r w:rsidRPr="00525499">
        <w:rPr>
          <w:rStyle w:val="DevConfigGray"/>
          <w:color w:val="7030A0"/>
        </w:rPr>
        <w:t xml:space="preserve"> address-family ipv4</w:t>
      </w:r>
    </w:p>
    <w:p w14:paraId="070D9C1B" w14:textId="77777777" w:rsidR="00C547A4" w:rsidRPr="00525499" w:rsidRDefault="00C547A4" w:rsidP="00C547A4">
      <w:pPr>
        <w:pStyle w:val="DevConfigs"/>
        <w:rPr>
          <w:rStyle w:val="DevConfigGray"/>
          <w:color w:val="7030A0"/>
        </w:rPr>
      </w:pPr>
      <w:r w:rsidRPr="00525499">
        <w:rPr>
          <w:rStyle w:val="DevConfigGray"/>
          <w:color w:val="7030A0"/>
        </w:rPr>
        <w:t xml:space="preserve"> exit-address-family</w:t>
      </w:r>
    </w:p>
    <w:p w14:paraId="302A7AB9" w14:textId="77777777" w:rsidR="00C547A4" w:rsidRPr="00525499" w:rsidRDefault="00C547A4" w:rsidP="00C547A4">
      <w:pPr>
        <w:pStyle w:val="DevConfigs"/>
        <w:rPr>
          <w:rStyle w:val="DevConfigGray"/>
          <w:color w:val="7030A0"/>
        </w:rPr>
      </w:pPr>
      <w:r w:rsidRPr="00525499">
        <w:rPr>
          <w:rStyle w:val="DevConfigGray"/>
          <w:color w:val="7030A0"/>
        </w:rPr>
        <w:t xml:space="preserve"> !</w:t>
      </w:r>
    </w:p>
    <w:p w14:paraId="68B2C68C" w14:textId="77777777" w:rsidR="00C547A4" w:rsidRPr="00525499" w:rsidRDefault="00C547A4" w:rsidP="00C547A4">
      <w:pPr>
        <w:pStyle w:val="DevConfigs"/>
        <w:rPr>
          <w:rStyle w:val="DevConfigGray"/>
          <w:color w:val="7030A0"/>
        </w:rPr>
      </w:pPr>
      <w:r w:rsidRPr="00525499">
        <w:rPr>
          <w:rStyle w:val="DevConfigGray"/>
          <w:color w:val="7030A0"/>
        </w:rPr>
        <w:t xml:space="preserve"> address-family ipv6</w:t>
      </w:r>
    </w:p>
    <w:p w14:paraId="2D77E3AB" w14:textId="77777777" w:rsidR="00C547A4" w:rsidRPr="00525499" w:rsidRDefault="00C547A4" w:rsidP="00C547A4">
      <w:pPr>
        <w:pStyle w:val="DevConfigs"/>
        <w:rPr>
          <w:rStyle w:val="DevConfigGray"/>
          <w:color w:val="7030A0"/>
        </w:rPr>
      </w:pPr>
      <w:r w:rsidRPr="00525499">
        <w:rPr>
          <w:rStyle w:val="DevConfigGray"/>
          <w:color w:val="7030A0"/>
        </w:rPr>
        <w:t xml:space="preserve"> exit-address-family</w:t>
      </w:r>
    </w:p>
    <w:p w14:paraId="6B65E5CB" w14:textId="77777777" w:rsidR="00C547A4" w:rsidRPr="00525499" w:rsidRDefault="00C547A4" w:rsidP="00C547A4">
      <w:pPr>
        <w:pStyle w:val="DevConfigs"/>
        <w:rPr>
          <w:rStyle w:val="DevConfigGray"/>
          <w:color w:val="7030A0"/>
        </w:rPr>
      </w:pPr>
      <w:r w:rsidRPr="00525499">
        <w:rPr>
          <w:rStyle w:val="DevConfigGray"/>
          <w:color w:val="7030A0"/>
        </w:rPr>
        <w:t>!</w:t>
      </w:r>
    </w:p>
    <w:p w14:paraId="3F2D924F" w14:textId="2021C07F" w:rsidR="00C547A4" w:rsidRPr="00525499" w:rsidRDefault="005F03DB" w:rsidP="00C547A4">
      <w:pPr>
        <w:pStyle w:val="DevConfigs"/>
        <w:rPr>
          <w:rStyle w:val="DevConfigGray"/>
          <w:color w:val="7030A0"/>
        </w:rPr>
      </w:pPr>
      <w:r w:rsidRPr="00525499">
        <w:rPr>
          <w:rStyle w:val="DevConfigGray"/>
          <w:color w:val="7030A0"/>
        </w:rPr>
        <w:t>enable secret 5 $1$.s3c$IJxdfZCYkvll8ifXtsW8O/</w:t>
      </w:r>
    </w:p>
    <w:p w14:paraId="5252BA63" w14:textId="77777777" w:rsidR="00C547A4" w:rsidRPr="00525499" w:rsidRDefault="00C547A4" w:rsidP="00C547A4">
      <w:pPr>
        <w:pStyle w:val="DevConfigs"/>
        <w:rPr>
          <w:rStyle w:val="DevConfigGray"/>
          <w:color w:val="7030A0"/>
        </w:rPr>
      </w:pPr>
      <w:r w:rsidRPr="00525499">
        <w:rPr>
          <w:rStyle w:val="DevConfigGray"/>
          <w:color w:val="7030A0"/>
        </w:rPr>
        <w:t>!</w:t>
      </w:r>
    </w:p>
    <w:p w14:paraId="4AC55210"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aaa</w:t>
      </w:r>
      <w:proofErr w:type="spellEnd"/>
      <w:r w:rsidRPr="00525499">
        <w:rPr>
          <w:rStyle w:val="DevConfigGray"/>
          <w:color w:val="7030A0"/>
        </w:rPr>
        <w:t xml:space="preserve"> new-model</w:t>
      </w:r>
    </w:p>
    <w:p w14:paraId="0EEA1173" w14:textId="77777777" w:rsidR="00C547A4" w:rsidRPr="00525499" w:rsidRDefault="00C547A4" w:rsidP="00C547A4">
      <w:pPr>
        <w:pStyle w:val="DevConfigs"/>
        <w:rPr>
          <w:rStyle w:val="DevConfigGray"/>
          <w:color w:val="7030A0"/>
        </w:rPr>
      </w:pPr>
      <w:r w:rsidRPr="00525499">
        <w:rPr>
          <w:rStyle w:val="DevConfigGray"/>
          <w:color w:val="7030A0"/>
        </w:rPr>
        <w:t>!</w:t>
      </w:r>
    </w:p>
    <w:p w14:paraId="17EA70A0"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ip</w:t>
      </w:r>
      <w:proofErr w:type="spellEnd"/>
      <w:r w:rsidRPr="00525499">
        <w:rPr>
          <w:rStyle w:val="DevConfigGray"/>
          <w:color w:val="7030A0"/>
        </w:rPr>
        <w:t xml:space="preserve"> domain lookup</w:t>
      </w:r>
    </w:p>
    <w:p w14:paraId="58FFDF69" w14:textId="77777777" w:rsidR="00C547A4" w:rsidRPr="00525499" w:rsidRDefault="00C547A4" w:rsidP="00C547A4">
      <w:pPr>
        <w:pStyle w:val="DevConfigs"/>
        <w:rPr>
          <w:rStyle w:val="DevConfigGray"/>
          <w:color w:val="7030A0"/>
        </w:rPr>
      </w:pPr>
      <w:r w:rsidRPr="00525499">
        <w:rPr>
          <w:rStyle w:val="DevConfigGray"/>
          <w:color w:val="7030A0"/>
        </w:rPr>
        <w:t>!</w:t>
      </w:r>
    </w:p>
    <w:p w14:paraId="6B2AB6E1" w14:textId="77777777" w:rsidR="00C547A4" w:rsidRPr="00525499" w:rsidRDefault="00C547A4" w:rsidP="00C547A4">
      <w:pPr>
        <w:pStyle w:val="DevConfigs"/>
        <w:rPr>
          <w:rStyle w:val="DevConfigGray"/>
          <w:color w:val="7030A0"/>
        </w:rPr>
      </w:pPr>
      <w:r w:rsidRPr="00525499">
        <w:rPr>
          <w:rStyle w:val="DevConfigGray"/>
          <w:color w:val="7030A0"/>
        </w:rPr>
        <w:t>subscriber templating</w:t>
      </w:r>
    </w:p>
    <w:p w14:paraId="60B6B99E" w14:textId="77777777" w:rsidR="00C547A4" w:rsidRPr="00525499" w:rsidRDefault="00C547A4" w:rsidP="00C547A4">
      <w:pPr>
        <w:pStyle w:val="DevConfigs"/>
        <w:rPr>
          <w:rStyle w:val="DevConfigGray"/>
          <w:color w:val="7030A0"/>
        </w:rPr>
      </w:pPr>
      <w:r w:rsidRPr="00525499">
        <w:rPr>
          <w:rStyle w:val="DevConfigGray"/>
          <w:color w:val="7030A0"/>
        </w:rPr>
        <w:t>!</w:t>
      </w:r>
    </w:p>
    <w:p w14:paraId="5CFBC12E" w14:textId="77777777" w:rsidR="00C547A4" w:rsidRPr="00525499" w:rsidRDefault="00C547A4" w:rsidP="00C547A4">
      <w:pPr>
        <w:pStyle w:val="DevConfigs"/>
        <w:rPr>
          <w:rStyle w:val="DevConfigGray"/>
          <w:color w:val="7030A0"/>
        </w:rPr>
      </w:pPr>
      <w:r w:rsidRPr="00525499">
        <w:rPr>
          <w:rStyle w:val="DevConfigGray"/>
          <w:color w:val="7030A0"/>
        </w:rPr>
        <w:t>multilink bundle-name authenticated</w:t>
      </w:r>
    </w:p>
    <w:p w14:paraId="662D0DDA" w14:textId="77777777" w:rsidR="00C547A4" w:rsidRPr="00525499" w:rsidRDefault="00C547A4" w:rsidP="00C547A4">
      <w:pPr>
        <w:pStyle w:val="DevConfigs"/>
        <w:rPr>
          <w:rStyle w:val="DevConfigGray"/>
          <w:color w:val="7030A0"/>
        </w:rPr>
      </w:pPr>
      <w:r w:rsidRPr="00525499">
        <w:rPr>
          <w:rStyle w:val="DevConfigGray"/>
          <w:color w:val="7030A0"/>
        </w:rPr>
        <w:t>!</w:t>
      </w:r>
    </w:p>
    <w:p w14:paraId="6979454D" w14:textId="77777777" w:rsidR="00C547A4" w:rsidRPr="00525499" w:rsidRDefault="00C547A4" w:rsidP="00C547A4">
      <w:pPr>
        <w:pStyle w:val="DevConfigs"/>
        <w:rPr>
          <w:rStyle w:val="DevConfigGray"/>
          <w:color w:val="7030A0"/>
        </w:rPr>
      </w:pPr>
      <w:r w:rsidRPr="00525499">
        <w:rPr>
          <w:rStyle w:val="DevConfigGray"/>
          <w:color w:val="7030A0"/>
        </w:rPr>
        <w:t>spanning-tree extend system-id</w:t>
      </w:r>
    </w:p>
    <w:p w14:paraId="67380655" w14:textId="77777777" w:rsidR="00C547A4" w:rsidRPr="00525499" w:rsidRDefault="00C547A4" w:rsidP="00C547A4">
      <w:pPr>
        <w:pStyle w:val="DevConfigs"/>
        <w:rPr>
          <w:rStyle w:val="DevConfigGray"/>
          <w:color w:val="7030A0"/>
        </w:rPr>
      </w:pPr>
      <w:r w:rsidRPr="00525499">
        <w:rPr>
          <w:rStyle w:val="DevConfigGray"/>
          <w:color w:val="7030A0"/>
        </w:rPr>
        <w:t>!</w:t>
      </w:r>
    </w:p>
    <w:p w14:paraId="6B57DD98" w14:textId="77777777" w:rsidR="00C547A4" w:rsidRPr="00525499" w:rsidRDefault="00C547A4" w:rsidP="00C547A4">
      <w:pPr>
        <w:pStyle w:val="DevConfigs"/>
        <w:rPr>
          <w:rStyle w:val="DevConfigGray"/>
          <w:color w:val="7030A0"/>
        </w:rPr>
      </w:pPr>
      <w:r w:rsidRPr="00525499">
        <w:rPr>
          <w:rStyle w:val="DevConfigGray"/>
          <w:color w:val="7030A0"/>
        </w:rPr>
        <w:t>redundancy</w:t>
      </w:r>
    </w:p>
    <w:p w14:paraId="24DCED95" w14:textId="77777777" w:rsidR="00C547A4" w:rsidRPr="00525499" w:rsidRDefault="00C547A4" w:rsidP="00C547A4">
      <w:pPr>
        <w:pStyle w:val="DevConfigs"/>
        <w:rPr>
          <w:rStyle w:val="DevConfigGray"/>
          <w:color w:val="7030A0"/>
        </w:rPr>
      </w:pPr>
      <w:r w:rsidRPr="00525499">
        <w:rPr>
          <w:rStyle w:val="DevConfigGray"/>
          <w:color w:val="7030A0"/>
        </w:rPr>
        <w:t xml:space="preserve"> mode none</w:t>
      </w:r>
    </w:p>
    <w:p w14:paraId="0B399642" w14:textId="77777777" w:rsidR="00C547A4" w:rsidRPr="00525499" w:rsidRDefault="00C547A4" w:rsidP="00C547A4">
      <w:pPr>
        <w:pStyle w:val="DevConfigs"/>
        <w:rPr>
          <w:rStyle w:val="DevConfigGray"/>
          <w:color w:val="7030A0"/>
        </w:rPr>
      </w:pPr>
      <w:r w:rsidRPr="00525499">
        <w:rPr>
          <w:rStyle w:val="DevConfigGray"/>
          <w:color w:val="7030A0"/>
        </w:rPr>
        <w:t>!</w:t>
      </w:r>
    </w:p>
    <w:p w14:paraId="3B461334" w14:textId="77777777" w:rsidR="00C547A4" w:rsidRPr="00525499" w:rsidRDefault="00C547A4" w:rsidP="00C547A4">
      <w:pPr>
        <w:pStyle w:val="DevConfigs"/>
        <w:rPr>
          <w:rStyle w:val="DevConfigGray"/>
          <w:color w:val="7030A0"/>
        </w:rPr>
      </w:pPr>
      <w:r w:rsidRPr="00525499">
        <w:rPr>
          <w:rStyle w:val="DevConfigGray"/>
          <w:color w:val="7030A0"/>
        </w:rPr>
        <w:t>interface GigabitEthernet0/0/0</w:t>
      </w:r>
    </w:p>
    <w:p w14:paraId="0A5B98B2" w14:textId="77777777" w:rsidR="00C547A4" w:rsidRPr="00525499" w:rsidRDefault="00C547A4" w:rsidP="00C547A4">
      <w:pPr>
        <w:pStyle w:val="DevConfigs"/>
        <w:rPr>
          <w:rStyle w:val="DevConfigGray"/>
          <w:color w:val="7030A0"/>
        </w:rPr>
      </w:pPr>
      <w:r w:rsidRPr="00525499">
        <w:rPr>
          <w:rStyle w:val="DevConfigGray"/>
          <w:color w:val="7030A0"/>
        </w:rPr>
        <w:t xml:space="preserve"> description BR1-BR2 Link</w:t>
      </w:r>
    </w:p>
    <w:p w14:paraId="76FDA03B"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ip</w:t>
      </w:r>
      <w:proofErr w:type="spellEnd"/>
      <w:r w:rsidRPr="00525499">
        <w:rPr>
          <w:rStyle w:val="DevConfigGray"/>
          <w:color w:val="7030A0"/>
        </w:rPr>
        <w:t xml:space="preserve"> address 192.168.33.250 255.255.255.252</w:t>
      </w:r>
    </w:p>
    <w:p w14:paraId="7AF8E0C8" w14:textId="77777777" w:rsidR="00C547A4" w:rsidRPr="00525499" w:rsidRDefault="00C547A4" w:rsidP="00C547A4">
      <w:pPr>
        <w:pStyle w:val="DevConfigs"/>
        <w:rPr>
          <w:rStyle w:val="DevConfigGray"/>
          <w:color w:val="7030A0"/>
        </w:rPr>
      </w:pPr>
      <w:r w:rsidRPr="00525499">
        <w:rPr>
          <w:rStyle w:val="DevConfigGray"/>
          <w:color w:val="7030A0"/>
        </w:rPr>
        <w:t xml:space="preserve"> negotiation auto</w:t>
      </w:r>
    </w:p>
    <w:p w14:paraId="38D4417B" w14:textId="77777777" w:rsidR="00C547A4" w:rsidRPr="00525499" w:rsidRDefault="00C547A4" w:rsidP="00C547A4">
      <w:pPr>
        <w:pStyle w:val="DevConfigs"/>
        <w:rPr>
          <w:rStyle w:val="DevConfigGray"/>
          <w:color w:val="7030A0"/>
        </w:rPr>
      </w:pPr>
      <w:r w:rsidRPr="00525499">
        <w:rPr>
          <w:rStyle w:val="DevConfigGray"/>
          <w:color w:val="7030A0"/>
        </w:rPr>
        <w:t>!</w:t>
      </w:r>
    </w:p>
    <w:p w14:paraId="41E0EA05" w14:textId="77777777" w:rsidR="00C547A4" w:rsidRPr="00525499" w:rsidRDefault="00C547A4" w:rsidP="00C547A4">
      <w:pPr>
        <w:pStyle w:val="DevConfigs"/>
        <w:rPr>
          <w:rStyle w:val="DevConfigGray"/>
          <w:color w:val="7030A0"/>
        </w:rPr>
      </w:pPr>
      <w:r w:rsidRPr="00525499">
        <w:rPr>
          <w:rStyle w:val="DevConfigGray"/>
          <w:color w:val="7030A0"/>
        </w:rPr>
        <w:t>interface GigabitEthernet0/0/1</w:t>
      </w:r>
    </w:p>
    <w:p w14:paraId="6C7E8F97" w14:textId="77777777" w:rsidR="00C547A4" w:rsidRPr="00525499" w:rsidRDefault="00C547A4" w:rsidP="00C547A4">
      <w:pPr>
        <w:pStyle w:val="DevConfigs"/>
        <w:rPr>
          <w:rStyle w:val="DevConfigGray"/>
          <w:color w:val="7030A0"/>
        </w:rPr>
      </w:pPr>
      <w:r w:rsidRPr="00525499">
        <w:rPr>
          <w:rStyle w:val="DevConfigGray"/>
          <w:color w:val="7030A0"/>
        </w:rPr>
        <w:t xml:space="preserve"> description Connected to S2</w:t>
      </w:r>
    </w:p>
    <w:p w14:paraId="4E578286"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ip</w:t>
      </w:r>
      <w:proofErr w:type="spellEnd"/>
      <w:r w:rsidRPr="00525499">
        <w:rPr>
          <w:rStyle w:val="DevConfigGray"/>
          <w:color w:val="7030A0"/>
        </w:rPr>
        <w:t xml:space="preserve"> address 192.168.33.193 255.255.255.224</w:t>
      </w:r>
    </w:p>
    <w:p w14:paraId="0E373376" w14:textId="77777777" w:rsidR="00C547A4" w:rsidRPr="00525499" w:rsidRDefault="00C547A4" w:rsidP="00C547A4">
      <w:pPr>
        <w:pStyle w:val="DevConfigs"/>
        <w:rPr>
          <w:rStyle w:val="DevConfigGray"/>
          <w:color w:val="7030A0"/>
        </w:rPr>
      </w:pPr>
      <w:r w:rsidRPr="00525499">
        <w:rPr>
          <w:rStyle w:val="DevConfigGray"/>
          <w:color w:val="7030A0"/>
        </w:rPr>
        <w:t xml:space="preserve"> negotiation auto</w:t>
      </w:r>
    </w:p>
    <w:p w14:paraId="76BDF51B" w14:textId="77777777" w:rsidR="00C547A4" w:rsidRPr="00525499" w:rsidRDefault="00C547A4" w:rsidP="00C547A4">
      <w:pPr>
        <w:pStyle w:val="DevConfigs"/>
        <w:rPr>
          <w:rStyle w:val="DevConfigGray"/>
          <w:color w:val="7030A0"/>
        </w:rPr>
      </w:pPr>
      <w:r w:rsidRPr="00525499">
        <w:rPr>
          <w:rStyle w:val="DevConfigGray"/>
          <w:color w:val="7030A0"/>
        </w:rPr>
        <w:t>!</w:t>
      </w:r>
    </w:p>
    <w:p w14:paraId="7070F255" w14:textId="77777777" w:rsidR="00C547A4" w:rsidRPr="00525499" w:rsidRDefault="00C547A4" w:rsidP="00C547A4">
      <w:pPr>
        <w:pStyle w:val="DevConfigs"/>
        <w:rPr>
          <w:rStyle w:val="DevConfigGray"/>
          <w:color w:val="7030A0"/>
        </w:rPr>
      </w:pPr>
      <w:r w:rsidRPr="00525499">
        <w:rPr>
          <w:rStyle w:val="DevConfigGray"/>
          <w:color w:val="7030A0"/>
        </w:rPr>
        <w:t>interface Serial0/1/0</w:t>
      </w:r>
    </w:p>
    <w:p w14:paraId="380DABE1" w14:textId="77777777" w:rsidR="00C547A4" w:rsidRPr="00525499" w:rsidRDefault="00C547A4" w:rsidP="00C547A4">
      <w:pPr>
        <w:pStyle w:val="DevConfigs"/>
        <w:rPr>
          <w:rStyle w:val="DevConfigGray"/>
          <w:color w:val="7030A0"/>
        </w:rPr>
      </w:pPr>
      <w:r w:rsidRPr="00525499">
        <w:rPr>
          <w:rStyle w:val="DevConfigGray"/>
          <w:color w:val="7030A0"/>
        </w:rPr>
        <w:t>!</w:t>
      </w:r>
    </w:p>
    <w:p w14:paraId="7F879A18" w14:textId="77777777" w:rsidR="00C547A4" w:rsidRPr="00525499" w:rsidRDefault="00C547A4" w:rsidP="00C547A4">
      <w:pPr>
        <w:pStyle w:val="DevConfigs"/>
        <w:rPr>
          <w:rStyle w:val="DevConfigGray"/>
          <w:color w:val="7030A0"/>
        </w:rPr>
      </w:pPr>
      <w:r w:rsidRPr="00525499">
        <w:rPr>
          <w:rStyle w:val="DevConfigGray"/>
          <w:color w:val="7030A0"/>
        </w:rPr>
        <w:t>interface Serial0/1/1</w:t>
      </w:r>
    </w:p>
    <w:p w14:paraId="102F963D" w14:textId="77777777" w:rsidR="00C547A4" w:rsidRPr="00525499" w:rsidRDefault="00C547A4" w:rsidP="00C547A4">
      <w:pPr>
        <w:pStyle w:val="DevConfigs"/>
        <w:rPr>
          <w:rStyle w:val="DevConfigGray"/>
          <w:color w:val="7030A0"/>
        </w:rPr>
      </w:pPr>
      <w:r w:rsidRPr="00525499">
        <w:rPr>
          <w:rStyle w:val="DevConfigGray"/>
          <w:color w:val="7030A0"/>
        </w:rPr>
        <w:t>!</w:t>
      </w:r>
    </w:p>
    <w:p w14:paraId="0CA35E08" w14:textId="77777777" w:rsidR="00C547A4" w:rsidRPr="00525499" w:rsidRDefault="00C547A4" w:rsidP="00C547A4">
      <w:pPr>
        <w:pStyle w:val="DevConfigs"/>
        <w:rPr>
          <w:rStyle w:val="DevConfigGray"/>
          <w:color w:val="7030A0"/>
        </w:rPr>
      </w:pPr>
      <w:r w:rsidRPr="00525499">
        <w:rPr>
          <w:rStyle w:val="DevConfigGray"/>
          <w:color w:val="7030A0"/>
        </w:rPr>
        <w:t>interface GigabitEthernet0</w:t>
      </w:r>
    </w:p>
    <w:p w14:paraId="725B1166"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vrf</w:t>
      </w:r>
      <w:proofErr w:type="spellEnd"/>
      <w:r w:rsidRPr="00525499">
        <w:rPr>
          <w:rStyle w:val="DevConfigGray"/>
          <w:color w:val="7030A0"/>
        </w:rPr>
        <w:t xml:space="preserve"> forwarding </w:t>
      </w:r>
      <w:proofErr w:type="spellStart"/>
      <w:r w:rsidRPr="00525499">
        <w:rPr>
          <w:rStyle w:val="DevConfigGray"/>
          <w:color w:val="7030A0"/>
        </w:rPr>
        <w:t>Mgmt-intf</w:t>
      </w:r>
      <w:proofErr w:type="spellEnd"/>
    </w:p>
    <w:p w14:paraId="2AB7749C" w14:textId="77777777" w:rsidR="00C547A4" w:rsidRPr="00525499" w:rsidRDefault="00C547A4" w:rsidP="00C547A4">
      <w:pPr>
        <w:pStyle w:val="DevConfigs"/>
        <w:rPr>
          <w:rStyle w:val="DevConfigGray"/>
          <w:color w:val="7030A0"/>
        </w:rPr>
      </w:pPr>
      <w:r w:rsidRPr="00525499">
        <w:rPr>
          <w:rStyle w:val="DevConfigGray"/>
          <w:color w:val="7030A0"/>
        </w:rPr>
        <w:t xml:space="preserve"> no </w:t>
      </w:r>
      <w:proofErr w:type="spellStart"/>
      <w:r w:rsidRPr="00525499">
        <w:rPr>
          <w:rStyle w:val="DevConfigGray"/>
          <w:color w:val="7030A0"/>
        </w:rPr>
        <w:t>ip</w:t>
      </w:r>
      <w:proofErr w:type="spellEnd"/>
      <w:r w:rsidRPr="00525499">
        <w:rPr>
          <w:rStyle w:val="DevConfigGray"/>
          <w:color w:val="7030A0"/>
        </w:rPr>
        <w:t xml:space="preserve"> address</w:t>
      </w:r>
    </w:p>
    <w:p w14:paraId="5B015691" w14:textId="77777777" w:rsidR="00C547A4" w:rsidRPr="00525499" w:rsidRDefault="00C547A4" w:rsidP="00C547A4">
      <w:pPr>
        <w:pStyle w:val="DevConfigs"/>
        <w:rPr>
          <w:rStyle w:val="DevConfigGray"/>
          <w:color w:val="7030A0"/>
        </w:rPr>
      </w:pPr>
      <w:r w:rsidRPr="00525499">
        <w:rPr>
          <w:rStyle w:val="DevConfigGray"/>
          <w:color w:val="7030A0"/>
        </w:rPr>
        <w:t xml:space="preserve"> shutdown</w:t>
      </w:r>
    </w:p>
    <w:p w14:paraId="5D62E6F8" w14:textId="77777777" w:rsidR="00C547A4" w:rsidRPr="00525499" w:rsidRDefault="00C547A4" w:rsidP="00C547A4">
      <w:pPr>
        <w:pStyle w:val="DevConfigs"/>
        <w:rPr>
          <w:rStyle w:val="DevConfigGray"/>
          <w:color w:val="7030A0"/>
        </w:rPr>
      </w:pPr>
      <w:r w:rsidRPr="00525499">
        <w:rPr>
          <w:rStyle w:val="DevConfigGray"/>
          <w:color w:val="7030A0"/>
        </w:rPr>
        <w:t xml:space="preserve"> negotiation auto</w:t>
      </w:r>
    </w:p>
    <w:p w14:paraId="3643A052" w14:textId="77777777" w:rsidR="00C547A4" w:rsidRPr="00525499" w:rsidRDefault="00C547A4" w:rsidP="00C547A4">
      <w:pPr>
        <w:pStyle w:val="DevConfigs"/>
        <w:rPr>
          <w:rStyle w:val="DevConfigGray"/>
          <w:color w:val="7030A0"/>
        </w:rPr>
      </w:pPr>
      <w:r w:rsidRPr="00525499">
        <w:rPr>
          <w:rStyle w:val="DevConfigGray"/>
          <w:color w:val="7030A0"/>
        </w:rPr>
        <w:t>!</w:t>
      </w:r>
    </w:p>
    <w:p w14:paraId="5B6A36AA" w14:textId="77777777" w:rsidR="00C547A4" w:rsidRPr="00525499" w:rsidRDefault="00C547A4" w:rsidP="00C547A4">
      <w:pPr>
        <w:pStyle w:val="DevConfigs"/>
        <w:rPr>
          <w:rStyle w:val="DevConfigGray"/>
          <w:color w:val="7030A0"/>
        </w:rPr>
      </w:pPr>
      <w:proofErr w:type="spellStart"/>
      <w:r w:rsidRPr="00525499">
        <w:rPr>
          <w:rStyle w:val="DevConfigGray"/>
          <w:color w:val="7030A0"/>
        </w:rPr>
        <w:t>ip</w:t>
      </w:r>
      <w:proofErr w:type="spellEnd"/>
      <w:r w:rsidRPr="00525499">
        <w:rPr>
          <w:rStyle w:val="DevConfigGray"/>
          <w:color w:val="7030A0"/>
        </w:rPr>
        <w:t xml:space="preserve"> forward-protocol </w:t>
      </w:r>
      <w:proofErr w:type="spellStart"/>
      <w:r w:rsidRPr="00525499">
        <w:rPr>
          <w:rStyle w:val="DevConfigGray"/>
          <w:color w:val="7030A0"/>
        </w:rPr>
        <w:t>nd</w:t>
      </w:r>
      <w:proofErr w:type="spellEnd"/>
    </w:p>
    <w:p w14:paraId="14BFFF89"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ip</w:t>
      </w:r>
      <w:proofErr w:type="spellEnd"/>
      <w:r w:rsidRPr="00525499">
        <w:rPr>
          <w:rStyle w:val="DevConfigGray"/>
          <w:color w:val="7030A0"/>
        </w:rPr>
        <w:t xml:space="preserve"> http server</w:t>
      </w:r>
    </w:p>
    <w:p w14:paraId="24BAF434" w14:textId="77777777" w:rsidR="00C547A4" w:rsidRPr="00525499" w:rsidRDefault="00C547A4" w:rsidP="00C547A4">
      <w:pPr>
        <w:pStyle w:val="DevConfigs"/>
        <w:rPr>
          <w:rStyle w:val="DevConfigGray"/>
          <w:color w:val="7030A0"/>
        </w:rPr>
      </w:pPr>
      <w:r w:rsidRPr="00525499">
        <w:rPr>
          <w:rStyle w:val="DevConfigGray"/>
          <w:color w:val="7030A0"/>
        </w:rPr>
        <w:t xml:space="preserve">no </w:t>
      </w:r>
      <w:proofErr w:type="spellStart"/>
      <w:r w:rsidRPr="00525499">
        <w:rPr>
          <w:rStyle w:val="DevConfigGray"/>
          <w:color w:val="7030A0"/>
        </w:rPr>
        <w:t>ip</w:t>
      </w:r>
      <w:proofErr w:type="spellEnd"/>
      <w:r w:rsidRPr="00525499">
        <w:rPr>
          <w:rStyle w:val="DevConfigGray"/>
          <w:color w:val="7030A0"/>
        </w:rPr>
        <w:t xml:space="preserve"> http secure-server</w:t>
      </w:r>
    </w:p>
    <w:p w14:paraId="333722AB" w14:textId="77777777" w:rsidR="00C547A4" w:rsidRPr="00525499" w:rsidRDefault="00C547A4" w:rsidP="00C547A4">
      <w:pPr>
        <w:pStyle w:val="DevConfigs"/>
        <w:rPr>
          <w:rStyle w:val="DevConfigGray"/>
          <w:color w:val="7030A0"/>
        </w:rPr>
      </w:pPr>
      <w:proofErr w:type="spellStart"/>
      <w:r w:rsidRPr="00525499">
        <w:rPr>
          <w:rStyle w:val="DevConfigGray"/>
          <w:color w:val="7030A0"/>
        </w:rPr>
        <w:t>ip</w:t>
      </w:r>
      <w:proofErr w:type="spellEnd"/>
      <w:r w:rsidRPr="00525499">
        <w:rPr>
          <w:rStyle w:val="DevConfigGray"/>
          <w:color w:val="7030A0"/>
        </w:rPr>
        <w:t xml:space="preserve"> </w:t>
      </w:r>
      <w:proofErr w:type="spellStart"/>
      <w:r w:rsidRPr="00525499">
        <w:rPr>
          <w:rStyle w:val="DevConfigGray"/>
          <w:color w:val="7030A0"/>
        </w:rPr>
        <w:t>tftp</w:t>
      </w:r>
      <w:proofErr w:type="spellEnd"/>
      <w:r w:rsidRPr="00525499">
        <w:rPr>
          <w:rStyle w:val="DevConfigGray"/>
          <w:color w:val="7030A0"/>
        </w:rPr>
        <w:t xml:space="preserve"> source-interface GigabitEthernet0</w:t>
      </w:r>
    </w:p>
    <w:p w14:paraId="73B9963D" w14:textId="77777777" w:rsidR="00C547A4" w:rsidRPr="00525499" w:rsidRDefault="00C547A4" w:rsidP="00C547A4">
      <w:pPr>
        <w:pStyle w:val="DevConfigs"/>
        <w:rPr>
          <w:rStyle w:val="DevConfigGray"/>
          <w:color w:val="7030A0"/>
        </w:rPr>
      </w:pPr>
      <w:r w:rsidRPr="00525499">
        <w:rPr>
          <w:rStyle w:val="DevConfigGray"/>
          <w:color w:val="7030A0"/>
        </w:rPr>
        <w:t>!</w:t>
      </w:r>
      <w:bookmarkStart w:id="0" w:name="_GoBack"/>
      <w:bookmarkEnd w:id="0"/>
    </w:p>
    <w:p w14:paraId="31C59840" w14:textId="77777777" w:rsidR="00C547A4" w:rsidRPr="00525499" w:rsidRDefault="00C547A4" w:rsidP="00C547A4">
      <w:pPr>
        <w:pStyle w:val="DevConfigs"/>
        <w:rPr>
          <w:rStyle w:val="DevConfigGray"/>
          <w:color w:val="7030A0"/>
        </w:rPr>
      </w:pPr>
      <w:r w:rsidRPr="00525499">
        <w:rPr>
          <w:rStyle w:val="DevConfigGray"/>
          <w:color w:val="7030A0"/>
        </w:rPr>
        <w:t>control-plane</w:t>
      </w:r>
    </w:p>
    <w:p w14:paraId="046E8CEC" w14:textId="77777777" w:rsidR="00C547A4" w:rsidRPr="00525499" w:rsidRDefault="00C547A4" w:rsidP="00C547A4">
      <w:pPr>
        <w:pStyle w:val="DevConfigs"/>
        <w:rPr>
          <w:rStyle w:val="DevConfigGray"/>
          <w:color w:val="7030A0"/>
        </w:rPr>
      </w:pPr>
      <w:r w:rsidRPr="00525499">
        <w:rPr>
          <w:rStyle w:val="DevConfigGray"/>
          <w:color w:val="7030A0"/>
        </w:rPr>
        <w:t>!</w:t>
      </w:r>
    </w:p>
    <w:p w14:paraId="2020D9A8" w14:textId="77777777" w:rsidR="00C547A4" w:rsidRPr="00525499" w:rsidRDefault="00C547A4" w:rsidP="00C547A4">
      <w:pPr>
        <w:pStyle w:val="DevConfigs"/>
        <w:rPr>
          <w:rStyle w:val="DevConfigGray"/>
          <w:color w:val="7030A0"/>
        </w:rPr>
      </w:pPr>
      <w:r w:rsidRPr="00525499">
        <w:rPr>
          <w:rStyle w:val="DevConfigGray"/>
          <w:color w:val="7030A0"/>
        </w:rPr>
        <w:t xml:space="preserve">banner </w:t>
      </w:r>
      <w:proofErr w:type="spellStart"/>
      <w:r w:rsidRPr="00525499">
        <w:rPr>
          <w:rStyle w:val="DevConfigGray"/>
          <w:color w:val="7030A0"/>
        </w:rPr>
        <w:t>motd</w:t>
      </w:r>
      <w:proofErr w:type="spellEnd"/>
      <w:r w:rsidRPr="00525499">
        <w:rPr>
          <w:rStyle w:val="DevConfigGray"/>
          <w:color w:val="7030A0"/>
        </w:rPr>
        <w:t xml:space="preserve"> ^C Unauthorized Access is Prohibited ^C</w:t>
      </w:r>
    </w:p>
    <w:p w14:paraId="274AC40B" w14:textId="77777777" w:rsidR="00C547A4" w:rsidRPr="00525499" w:rsidRDefault="00C547A4" w:rsidP="00C547A4">
      <w:pPr>
        <w:pStyle w:val="DevConfigs"/>
        <w:rPr>
          <w:rStyle w:val="DevConfigGray"/>
          <w:color w:val="7030A0"/>
        </w:rPr>
      </w:pPr>
      <w:r w:rsidRPr="00525499">
        <w:rPr>
          <w:rStyle w:val="DevConfigGray"/>
          <w:color w:val="7030A0"/>
        </w:rPr>
        <w:t>!</w:t>
      </w:r>
    </w:p>
    <w:p w14:paraId="7A4FB4CE" w14:textId="77777777" w:rsidR="00C547A4" w:rsidRPr="00525499" w:rsidRDefault="00C547A4" w:rsidP="00C547A4">
      <w:pPr>
        <w:pStyle w:val="DevConfigs"/>
        <w:rPr>
          <w:rStyle w:val="DevConfigGray"/>
          <w:color w:val="7030A0"/>
        </w:rPr>
      </w:pPr>
      <w:r w:rsidRPr="00525499">
        <w:rPr>
          <w:rStyle w:val="DevConfigGray"/>
          <w:color w:val="7030A0"/>
        </w:rPr>
        <w:t>line con 0</w:t>
      </w:r>
    </w:p>
    <w:p w14:paraId="5ED848BB" w14:textId="066C9E5B" w:rsidR="00C547A4" w:rsidRPr="00525499" w:rsidRDefault="00C547A4" w:rsidP="00C547A4">
      <w:pPr>
        <w:pStyle w:val="DevConfigs"/>
        <w:rPr>
          <w:rStyle w:val="DevConfigGray"/>
          <w:color w:val="7030A0"/>
        </w:rPr>
      </w:pPr>
      <w:r w:rsidRPr="00525499">
        <w:rPr>
          <w:rStyle w:val="DevConfigGray"/>
          <w:color w:val="7030A0"/>
        </w:rPr>
        <w:t xml:space="preserve"> password 7 </w:t>
      </w:r>
      <w:r w:rsidR="00B636BD" w:rsidRPr="00525499">
        <w:rPr>
          <w:rStyle w:val="DevConfigGray"/>
          <w:color w:val="7030A0"/>
        </w:rPr>
        <w:t>0822455D0A16</w:t>
      </w:r>
    </w:p>
    <w:p w14:paraId="2A6B1E8D" w14:textId="77777777" w:rsidR="00C547A4" w:rsidRPr="00525499" w:rsidRDefault="00C547A4" w:rsidP="00C547A4">
      <w:pPr>
        <w:pStyle w:val="DevConfigs"/>
        <w:rPr>
          <w:rStyle w:val="DevConfigGray"/>
          <w:color w:val="7030A0"/>
        </w:rPr>
      </w:pPr>
      <w:r w:rsidRPr="00525499">
        <w:rPr>
          <w:rStyle w:val="DevConfigGray"/>
          <w:color w:val="7030A0"/>
        </w:rPr>
        <w:t xml:space="preserve"> login</w:t>
      </w:r>
    </w:p>
    <w:p w14:paraId="6A7FE149"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stopbits</w:t>
      </w:r>
      <w:proofErr w:type="spellEnd"/>
      <w:r w:rsidRPr="00525499">
        <w:rPr>
          <w:rStyle w:val="DevConfigGray"/>
          <w:color w:val="7030A0"/>
        </w:rPr>
        <w:t xml:space="preserve"> 1</w:t>
      </w:r>
    </w:p>
    <w:p w14:paraId="46F29419" w14:textId="77777777" w:rsidR="00C547A4" w:rsidRPr="00525499" w:rsidRDefault="00C547A4" w:rsidP="00C547A4">
      <w:pPr>
        <w:pStyle w:val="DevConfigs"/>
        <w:rPr>
          <w:rStyle w:val="DevConfigGray"/>
          <w:color w:val="7030A0"/>
        </w:rPr>
      </w:pPr>
      <w:r w:rsidRPr="00525499">
        <w:rPr>
          <w:rStyle w:val="DevConfigGray"/>
          <w:color w:val="7030A0"/>
        </w:rPr>
        <w:t>line aux 0</w:t>
      </w:r>
    </w:p>
    <w:p w14:paraId="6328501B" w14:textId="77777777" w:rsidR="00C547A4" w:rsidRPr="00525499" w:rsidRDefault="00C547A4" w:rsidP="00C547A4">
      <w:pPr>
        <w:pStyle w:val="DevConfigs"/>
        <w:rPr>
          <w:rStyle w:val="DevConfigGray"/>
          <w:color w:val="7030A0"/>
        </w:rPr>
      </w:pPr>
      <w:r w:rsidRPr="00525499">
        <w:rPr>
          <w:rStyle w:val="DevConfigGray"/>
          <w:color w:val="7030A0"/>
        </w:rPr>
        <w:t xml:space="preserve"> </w:t>
      </w:r>
      <w:proofErr w:type="spellStart"/>
      <w:r w:rsidRPr="00525499">
        <w:rPr>
          <w:rStyle w:val="DevConfigGray"/>
          <w:color w:val="7030A0"/>
        </w:rPr>
        <w:t>stopbits</w:t>
      </w:r>
      <w:proofErr w:type="spellEnd"/>
      <w:r w:rsidRPr="00525499">
        <w:rPr>
          <w:rStyle w:val="DevConfigGray"/>
          <w:color w:val="7030A0"/>
        </w:rPr>
        <w:t xml:space="preserve"> 1</w:t>
      </w:r>
    </w:p>
    <w:p w14:paraId="1C961186" w14:textId="77777777" w:rsidR="00C547A4" w:rsidRPr="00525499" w:rsidRDefault="00C547A4" w:rsidP="00C547A4">
      <w:pPr>
        <w:pStyle w:val="DevConfigs"/>
        <w:rPr>
          <w:rStyle w:val="DevConfigGray"/>
          <w:color w:val="7030A0"/>
        </w:rPr>
      </w:pPr>
      <w:r w:rsidRPr="00525499">
        <w:rPr>
          <w:rStyle w:val="DevConfigGray"/>
          <w:color w:val="7030A0"/>
        </w:rPr>
        <w:t xml:space="preserve">line </w:t>
      </w:r>
      <w:proofErr w:type="spellStart"/>
      <w:r w:rsidRPr="00525499">
        <w:rPr>
          <w:rStyle w:val="DevConfigGray"/>
          <w:color w:val="7030A0"/>
        </w:rPr>
        <w:t>vty</w:t>
      </w:r>
      <w:proofErr w:type="spellEnd"/>
      <w:r w:rsidRPr="00525499">
        <w:rPr>
          <w:rStyle w:val="DevConfigGray"/>
          <w:color w:val="7030A0"/>
        </w:rPr>
        <w:t xml:space="preserve"> 0 4</w:t>
      </w:r>
    </w:p>
    <w:p w14:paraId="442B02DE" w14:textId="29F4A21D" w:rsidR="00C547A4" w:rsidRPr="00525499" w:rsidRDefault="00C547A4" w:rsidP="00C547A4">
      <w:pPr>
        <w:pStyle w:val="DevConfigs"/>
        <w:rPr>
          <w:rStyle w:val="DevConfigGray"/>
          <w:color w:val="7030A0"/>
        </w:rPr>
      </w:pPr>
      <w:r w:rsidRPr="00525499">
        <w:rPr>
          <w:rStyle w:val="DevConfigGray"/>
          <w:color w:val="7030A0"/>
        </w:rPr>
        <w:t xml:space="preserve"> password 7 </w:t>
      </w:r>
      <w:r w:rsidR="00B636BD" w:rsidRPr="00525499">
        <w:rPr>
          <w:rStyle w:val="DevConfigGray"/>
          <w:color w:val="7030A0"/>
        </w:rPr>
        <w:t>070C285F4D06</w:t>
      </w:r>
    </w:p>
    <w:p w14:paraId="4119D989" w14:textId="77777777" w:rsidR="00C547A4" w:rsidRPr="00525499" w:rsidRDefault="00C547A4" w:rsidP="00C547A4">
      <w:pPr>
        <w:pStyle w:val="DevConfigs"/>
        <w:rPr>
          <w:rStyle w:val="DevConfigGray"/>
          <w:color w:val="7030A0"/>
        </w:rPr>
      </w:pPr>
      <w:r w:rsidRPr="00525499">
        <w:rPr>
          <w:rStyle w:val="DevConfigGray"/>
          <w:color w:val="7030A0"/>
        </w:rPr>
        <w:t xml:space="preserve"> login</w:t>
      </w:r>
    </w:p>
    <w:p w14:paraId="06109A7E" w14:textId="77777777" w:rsidR="00C547A4" w:rsidRPr="00525499" w:rsidRDefault="00C547A4" w:rsidP="00C547A4">
      <w:pPr>
        <w:pStyle w:val="DevConfigs"/>
        <w:rPr>
          <w:rStyle w:val="DevConfigGray"/>
          <w:color w:val="7030A0"/>
        </w:rPr>
      </w:pPr>
      <w:r w:rsidRPr="00525499">
        <w:rPr>
          <w:rStyle w:val="DevConfigGray"/>
          <w:color w:val="7030A0"/>
        </w:rPr>
        <w:t>!</w:t>
      </w:r>
    </w:p>
    <w:p w14:paraId="460380E1" w14:textId="77777777" w:rsidR="00C547A4" w:rsidRPr="00525499" w:rsidRDefault="00C547A4" w:rsidP="00C547A4">
      <w:pPr>
        <w:pStyle w:val="DevConfigs"/>
        <w:rPr>
          <w:rStyle w:val="DevConfigGray"/>
          <w:color w:val="7030A0"/>
        </w:rPr>
      </w:pPr>
      <w:r w:rsidRPr="00525499">
        <w:rPr>
          <w:rStyle w:val="DevConfigGray"/>
          <w:color w:val="7030A0"/>
        </w:rPr>
        <w:t>end</w:t>
      </w:r>
    </w:p>
    <w:sectPr w:rsidR="00C547A4" w:rsidRPr="0052549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AFBB6" w14:textId="77777777" w:rsidR="009D6BBD" w:rsidRDefault="009D6BBD" w:rsidP="00710659">
      <w:pPr>
        <w:spacing w:after="0" w:line="240" w:lineRule="auto"/>
      </w:pPr>
      <w:r>
        <w:separator/>
      </w:r>
    </w:p>
    <w:p w14:paraId="11B7710D" w14:textId="77777777" w:rsidR="009D6BBD" w:rsidRDefault="009D6BBD"/>
  </w:endnote>
  <w:endnote w:type="continuationSeparator" w:id="0">
    <w:p w14:paraId="44FDA07D" w14:textId="77777777" w:rsidR="009D6BBD" w:rsidRDefault="009D6BBD" w:rsidP="00710659">
      <w:pPr>
        <w:spacing w:after="0" w:line="240" w:lineRule="auto"/>
      </w:pPr>
      <w:r>
        <w:continuationSeparator/>
      </w:r>
    </w:p>
    <w:p w14:paraId="5102BAA5" w14:textId="77777777" w:rsidR="009D6BBD" w:rsidRDefault="009D6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8652E" w14:textId="6D1FF7C7"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52549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F81E" w14:textId="5A7ACD83"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52549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D6D1D" w14:textId="77777777" w:rsidR="009D6BBD" w:rsidRDefault="009D6BBD" w:rsidP="00710659">
      <w:pPr>
        <w:spacing w:after="0" w:line="240" w:lineRule="auto"/>
      </w:pPr>
      <w:r>
        <w:separator/>
      </w:r>
    </w:p>
    <w:p w14:paraId="454FEF0A" w14:textId="77777777" w:rsidR="009D6BBD" w:rsidRDefault="009D6BBD"/>
  </w:footnote>
  <w:footnote w:type="continuationSeparator" w:id="0">
    <w:p w14:paraId="5230DF13" w14:textId="77777777" w:rsidR="009D6BBD" w:rsidRDefault="009D6BBD" w:rsidP="00710659">
      <w:pPr>
        <w:spacing w:after="0" w:line="240" w:lineRule="auto"/>
      </w:pPr>
      <w:r>
        <w:continuationSeparator/>
      </w:r>
    </w:p>
    <w:p w14:paraId="37EABEE2" w14:textId="77777777" w:rsidR="009D6BBD" w:rsidRDefault="009D6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6"/>
    <w:lvlOverride w:ilvl="0">
      <w:lvl w:ilvl="0">
        <w:start w:val="1"/>
        <w:numFmt w:val="decimal"/>
        <w:lvlText w:val="Part %1:"/>
        <w:lvlJc w:val="left"/>
        <w:pPr>
          <w:tabs>
            <w:tab w:val="num" w:pos="1080"/>
          </w:tabs>
          <w:ind w:left="1080" w:hanging="108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1FC5"/>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49C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0C4"/>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6B0"/>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7AAF"/>
    <w:rsid w:val="004F344A"/>
    <w:rsid w:val="004F4EC3"/>
    <w:rsid w:val="00504ED4"/>
    <w:rsid w:val="00510639"/>
    <w:rsid w:val="00511791"/>
    <w:rsid w:val="005139BE"/>
    <w:rsid w:val="00516142"/>
    <w:rsid w:val="0051681C"/>
    <w:rsid w:val="00520027"/>
    <w:rsid w:val="0052093C"/>
    <w:rsid w:val="00521B31"/>
    <w:rsid w:val="00522469"/>
    <w:rsid w:val="0052400A"/>
    <w:rsid w:val="00525499"/>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52EF"/>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5F5"/>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5E09"/>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1198"/>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D6BBD"/>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67B93"/>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9AD"/>
    <w:rsid w:val="00D00D7D"/>
    <w:rsid w:val="00D01108"/>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71C"/>
    <w:rsid w:val="00EF6C33"/>
    <w:rsid w:val="00F01714"/>
    <w:rsid w:val="00F0258F"/>
    <w:rsid w:val="00F02D06"/>
    <w:rsid w:val="00F048C3"/>
    <w:rsid w:val="00F056E5"/>
    <w:rsid w:val="00F06FDD"/>
    <w:rsid w:val="00F10819"/>
    <w:rsid w:val="00F11219"/>
    <w:rsid w:val="00F14291"/>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36F5D"/>
    <w:rsid w:val="003537D9"/>
    <w:rsid w:val="00457CA5"/>
    <w:rsid w:val="00832C53"/>
    <w:rsid w:val="009A33DB"/>
    <w:rsid w:val="00BE6F52"/>
    <w:rsid w:val="00D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D41B5-0E63-4C31-809D-DA220E7E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10</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Hasan Ahammad</cp:lastModifiedBy>
  <cp:revision>2</cp:revision>
  <dcterms:created xsi:type="dcterms:W3CDTF">2023-11-23T08:17:00Z</dcterms:created>
  <dcterms:modified xsi:type="dcterms:W3CDTF">2023-11-23T08:17:00Z</dcterms:modified>
</cp:coreProperties>
</file>