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17F3" w14:textId="77777777" w:rsidR="004D36D7" w:rsidRPr="00FD4A68" w:rsidRDefault="00920DA0" w:rsidP="00692169">
      <w:pPr>
        <w:pStyle w:val="Title"/>
        <w:rPr>
          <w:rStyle w:val="LabTitleInstVersred"/>
          <w:b/>
          <w:color w:val="auto"/>
        </w:rPr>
      </w:pPr>
      <w:sdt>
        <w:sdtPr>
          <w:rPr>
            <w:b w:val="0"/>
            <w:color w:val="EE0000"/>
          </w:rPr>
          <w:alias w:val="Title"/>
          <w:tag w:val=""/>
          <w:id w:val="-487021785"/>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61EE8">
            <w:t>Class Activity - Design a Communications System</w:t>
          </w:r>
        </w:sdtContent>
      </w:sdt>
      <w:r w:rsidR="004D36D7" w:rsidRPr="00FD4A68">
        <w:t xml:space="preserve"> </w:t>
      </w:r>
      <w:r w:rsidR="00D84BDA" w:rsidRPr="00FD4A68">
        <w:rPr>
          <w:rStyle w:val="LabTitleInstVersred"/>
        </w:rPr>
        <w:t>(Instructor Version)</w:t>
      </w:r>
    </w:p>
    <w:p w14:paraId="2E45ACE8"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206FBC6" w14:textId="77777777" w:rsidR="00692169" w:rsidRPr="00BB73FF" w:rsidRDefault="00692169" w:rsidP="00692169">
      <w:pPr>
        <w:pStyle w:val="Heading1"/>
        <w:numPr>
          <w:ilvl w:val="0"/>
          <w:numId w:val="3"/>
        </w:numPr>
      </w:pPr>
      <w:r w:rsidRPr="00BB73FF">
        <w:t>Objective</w:t>
      </w:r>
      <w:r>
        <w:t>s</w:t>
      </w:r>
    </w:p>
    <w:p w14:paraId="20F5BD50" w14:textId="77777777" w:rsidR="00692169" w:rsidRPr="00C05418" w:rsidRDefault="00692169" w:rsidP="00692169">
      <w:pPr>
        <w:pStyle w:val="BodyTextL25Bold"/>
        <w:rPr>
          <w:b w:val="0"/>
        </w:rPr>
      </w:pPr>
      <w:r w:rsidRPr="00C05418">
        <w:rPr>
          <w:rFonts w:eastAsiaTheme="minorHAnsi" w:cs="Arial"/>
          <w:b w:val="0"/>
          <w:szCs w:val="16"/>
        </w:rPr>
        <w:t>Explain the role of protocols and standards organizations in facilitating interoperability in network communications</w:t>
      </w:r>
      <w:r w:rsidRPr="00C05418">
        <w:rPr>
          <w:b w:val="0"/>
        </w:rPr>
        <w:t>.</w:t>
      </w:r>
    </w:p>
    <w:p w14:paraId="0E6C6C80" w14:textId="77777777" w:rsidR="00692169" w:rsidRPr="00C07FD9" w:rsidRDefault="00692169" w:rsidP="00692169">
      <w:pPr>
        <w:pStyle w:val="Heading1"/>
        <w:numPr>
          <w:ilvl w:val="0"/>
          <w:numId w:val="3"/>
        </w:numPr>
      </w:pPr>
      <w:r>
        <w:t>Background / Scenario</w:t>
      </w:r>
    </w:p>
    <w:p w14:paraId="708B1415" w14:textId="77777777" w:rsidR="00692169" w:rsidRDefault="00692169" w:rsidP="00692169">
      <w:pPr>
        <w:pStyle w:val="BodyTextL25"/>
      </w:pPr>
      <w:r>
        <w:t>You have just purchased a new automobile for your personal use. After driving the car for a week or so, you find that it is not working correctly. Discussing the problem with several of your peers, you decide to take it to an automotive repair facility that they highly recommend. It is the only repair facility located in close proximity.</w:t>
      </w:r>
    </w:p>
    <w:p w14:paraId="228E6291" w14:textId="77777777" w:rsidR="00692169" w:rsidRDefault="00692169" w:rsidP="00692169">
      <w:pPr>
        <w:pStyle w:val="BodyTextL25"/>
      </w:pPr>
      <w:r>
        <w:t>When you arrive at the repair facility, you find that all the mechanics speak another language. You are having difficulty explaining the automobile’s performance problems, but the repairs really need to be done. You are not sure you can drive it back home to research other options.</w:t>
      </w:r>
    </w:p>
    <w:p w14:paraId="4B680EBF" w14:textId="77777777" w:rsidR="00692169" w:rsidRDefault="00692169" w:rsidP="00692169">
      <w:pPr>
        <w:pStyle w:val="BodyTextL25"/>
      </w:pPr>
      <w:r>
        <w:t>You must find a way to work with the repair facility to ensure your automobile is fixed correctly.</w:t>
      </w:r>
    </w:p>
    <w:p w14:paraId="5F46BB6A" w14:textId="3790BEE8" w:rsidR="00865BF4" w:rsidRDefault="00692169" w:rsidP="00865BF4">
      <w:pPr>
        <w:pStyle w:val="BodyTextL25"/>
      </w:pPr>
      <w:r>
        <w:t>How will you communicate with the mechanics?  Design a communications model to ensure that the car is properly repaired.</w:t>
      </w:r>
    </w:p>
    <w:p w14:paraId="18D524E0" w14:textId="78A1B9B8" w:rsidR="00692169" w:rsidRDefault="00692169" w:rsidP="00692169">
      <w:pPr>
        <w:pStyle w:val="InstNoteRedL25"/>
        <w:rPr>
          <w:rFonts w:eastAsia="Times New Roman" w:cs="Arial"/>
        </w:rPr>
      </w:pPr>
      <w:r w:rsidRPr="00C67E3B">
        <w:rPr>
          <w:b/>
        </w:rPr>
        <w:t>Instructor Note</w:t>
      </w:r>
      <w:r w:rsidRPr="00C67E3B">
        <w:t xml:space="preserve">: </w:t>
      </w:r>
      <w:r w:rsidRPr="00BD2D6C">
        <w:rPr>
          <w:rFonts w:eastAsia="Times New Roman" w:cs="Arial"/>
        </w:rPr>
        <w:t>This Modeling Activity is not inten</w:t>
      </w:r>
      <w:r>
        <w:rPr>
          <w:rFonts w:eastAsia="Times New Roman" w:cs="Arial"/>
        </w:rPr>
        <w:t>d</w:t>
      </w:r>
      <w:r w:rsidRPr="00BD2D6C">
        <w:rPr>
          <w:rFonts w:eastAsia="Times New Roman" w:cs="Arial"/>
        </w:rPr>
        <w:t>ed to be a graded assignment</w:t>
      </w:r>
      <w:r>
        <w:rPr>
          <w:rFonts w:eastAsia="Times New Roman" w:cs="Arial"/>
        </w:rPr>
        <w:t>.</w:t>
      </w:r>
      <w:r w:rsidRPr="00BD2D6C">
        <w:rPr>
          <w:rFonts w:eastAsia="Times New Roman" w:cs="Arial"/>
        </w:rPr>
        <w:t xml:space="preserve"> </w:t>
      </w:r>
      <w:r>
        <w:rPr>
          <w:rFonts w:eastAsia="Times New Roman" w:cs="Arial"/>
        </w:rPr>
        <w:t>I</w:t>
      </w:r>
      <w:r w:rsidRPr="00BD2D6C">
        <w:rPr>
          <w:rFonts w:eastAsia="Times New Roman" w:cs="Arial"/>
        </w:rPr>
        <w:t>ts purpose</w:t>
      </w:r>
      <w:r>
        <w:rPr>
          <w:rFonts w:eastAsia="Times New Roman" w:cs="Arial"/>
        </w:rPr>
        <w:t xml:space="preserve"> is</w:t>
      </w:r>
      <w:r w:rsidRPr="00BD2D6C">
        <w:rPr>
          <w:rFonts w:eastAsia="Times New Roman" w:cs="Arial"/>
        </w:rPr>
        <w:t xml:space="preserve"> to</w:t>
      </w:r>
      <w:r>
        <w:rPr>
          <w:rFonts w:eastAsia="Times New Roman" w:cs="Arial"/>
        </w:rPr>
        <w:t xml:space="preserve"> encourage</w:t>
      </w:r>
      <w:r w:rsidRPr="00BD2D6C">
        <w:rPr>
          <w:rFonts w:eastAsia="Times New Roman" w:cs="Arial"/>
        </w:rPr>
        <w:t xml:space="preserve"> students</w:t>
      </w:r>
      <w:r>
        <w:rPr>
          <w:rFonts w:eastAsia="Times New Roman" w:cs="Arial"/>
        </w:rPr>
        <w:t xml:space="preserve"> to reflect on their</w:t>
      </w:r>
      <w:r w:rsidRPr="00BD2D6C">
        <w:rPr>
          <w:rFonts w:eastAsia="Times New Roman" w:cs="Arial"/>
        </w:rPr>
        <w:t xml:space="preserve"> perceptions of how a communications system facilitate</w:t>
      </w:r>
      <w:r>
        <w:rPr>
          <w:rFonts w:eastAsia="Times New Roman" w:cs="Arial"/>
        </w:rPr>
        <w:t>s</w:t>
      </w:r>
      <w:r w:rsidRPr="00BD2D6C">
        <w:rPr>
          <w:rFonts w:eastAsia="Times New Roman" w:cs="Arial"/>
        </w:rPr>
        <w:t xml:space="preserve"> the transfer of data from source to destination </w:t>
      </w:r>
      <w:r>
        <w:rPr>
          <w:rFonts w:eastAsia="Times New Roman" w:cs="Arial"/>
        </w:rPr>
        <w:t>(</w:t>
      </w:r>
      <w:r w:rsidRPr="00BD2D6C">
        <w:rPr>
          <w:rFonts w:eastAsia="Times New Roman" w:cs="Arial"/>
        </w:rPr>
        <w:t>personally and in corporate practice</w:t>
      </w:r>
      <w:r>
        <w:rPr>
          <w:rFonts w:eastAsia="Times New Roman" w:cs="Arial"/>
        </w:rPr>
        <w:t>)</w:t>
      </w:r>
      <w:r w:rsidRPr="00BD2D6C">
        <w:rPr>
          <w:rFonts w:eastAsia="Times New Roman" w:cs="Arial"/>
        </w:rPr>
        <w:t>.  Discussion should be initiated as a result of this activity</w:t>
      </w:r>
      <w:r>
        <w:rPr>
          <w:rFonts w:eastAsia="Times New Roman" w:cs="Arial"/>
        </w:rPr>
        <w:t>.</w:t>
      </w:r>
    </w:p>
    <w:p w14:paraId="3CA6891E" w14:textId="0F08BBE4" w:rsidR="00F77A52" w:rsidRPr="00F77A52" w:rsidRDefault="00F77A52" w:rsidP="00F77A52">
      <w:pPr>
        <w:pStyle w:val="BodyTextL25"/>
        <w:rPr>
          <w:color w:val="002060"/>
        </w:rPr>
      </w:pPr>
      <w:r w:rsidRPr="00F77A52">
        <w:rPr>
          <w:color w:val="002060"/>
        </w:rPr>
        <w:t xml:space="preserve">Navigating a situation where there's a language barrier with the mechanics can be challenging, but with patience, understanding, and effective communication strategies, </w:t>
      </w:r>
      <w:r w:rsidR="005A15CA">
        <w:rPr>
          <w:color w:val="002060"/>
        </w:rPr>
        <w:t xml:space="preserve">we </w:t>
      </w:r>
      <w:r w:rsidRPr="00F77A52">
        <w:rPr>
          <w:color w:val="002060"/>
        </w:rPr>
        <w:t xml:space="preserve">can work towards getting </w:t>
      </w:r>
      <w:r w:rsidR="005A15CA">
        <w:rPr>
          <w:color w:val="002060"/>
        </w:rPr>
        <w:t>our</w:t>
      </w:r>
      <w:r w:rsidRPr="00F77A52">
        <w:rPr>
          <w:color w:val="002060"/>
        </w:rPr>
        <w:t xml:space="preserve"> automobile repaired correctly. Here's a step-by-step communications model to ensure effective communication with the mechanics:</w:t>
      </w:r>
    </w:p>
    <w:p w14:paraId="5BE70862" w14:textId="77777777" w:rsidR="00F77A52" w:rsidRPr="00F77A52" w:rsidRDefault="00F77A52" w:rsidP="00F77A52">
      <w:pPr>
        <w:pStyle w:val="BodyTextL25"/>
        <w:rPr>
          <w:b/>
          <w:i/>
          <w:color w:val="002060"/>
          <w:u w:val="single"/>
        </w:rPr>
      </w:pPr>
      <w:r w:rsidRPr="00F77A52">
        <w:rPr>
          <w:b/>
          <w:i/>
          <w:color w:val="002060"/>
          <w:u w:val="single"/>
        </w:rPr>
        <w:t>Step 1: Use Simple and Clear Language</w:t>
      </w:r>
    </w:p>
    <w:p w14:paraId="49397231" w14:textId="77777777" w:rsidR="00F77A52" w:rsidRPr="00F77A52" w:rsidRDefault="00F77A52" w:rsidP="00F77A52">
      <w:pPr>
        <w:pStyle w:val="BodyTextL25"/>
        <w:rPr>
          <w:color w:val="002060"/>
        </w:rPr>
      </w:pPr>
      <w:r w:rsidRPr="00F77A52">
        <w:rPr>
          <w:color w:val="002060"/>
        </w:rPr>
        <w:t>When explaining the problem, use simple words and sentences. Avoid technical jargon. Break down the issue into basic components to make it easier for them to understand.</w:t>
      </w:r>
    </w:p>
    <w:p w14:paraId="3BDE8C6E" w14:textId="77777777" w:rsidR="00F77A52" w:rsidRPr="00F77A52" w:rsidRDefault="00F77A52" w:rsidP="00F77A52">
      <w:pPr>
        <w:pStyle w:val="BodyTextL25"/>
        <w:rPr>
          <w:b/>
          <w:i/>
          <w:color w:val="002060"/>
          <w:u w:val="single"/>
        </w:rPr>
      </w:pPr>
      <w:r w:rsidRPr="00F77A52">
        <w:rPr>
          <w:b/>
          <w:i/>
          <w:color w:val="002060"/>
          <w:u w:val="single"/>
        </w:rPr>
        <w:t>Step 2: Visual Communication</w:t>
      </w:r>
    </w:p>
    <w:p w14:paraId="63BE2E80" w14:textId="77777777" w:rsidR="00F77A52" w:rsidRPr="00F77A52" w:rsidRDefault="00F77A52" w:rsidP="00F77A52">
      <w:pPr>
        <w:pStyle w:val="BodyTextL25"/>
        <w:rPr>
          <w:color w:val="002060"/>
        </w:rPr>
      </w:pPr>
      <w:r w:rsidRPr="00F77A52">
        <w:rPr>
          <w:color w:val="002060"/>
        </w:rPr>
        <w:t>Utilize visual aids such as diagrams, drawings, or even pointing directly to the problematic parts of the car. Visual cues can often transcend language barriers and provide a clear understanding of the issue.</w:t>
      </w:r>
    </w:p>
    <w:p w14:paraId="120ADCD7" w14:textId="77777777" w:rsidR="00F77A52" w:rsidRPr="00F77A52" w:rsidRDefault="00F77A52" w:rsidP="00F77A52">
      <w:pPr>
        <w:pStyle w:val="BodyTextL25"/>
        <w:rPr>
          <w:b/>
          <w:i/>
          <w:color w:val="002060"/>
          <w:u w:val="single"/>
        </w:rPr>
      </w:pPr>
      <w:r w:rsidRPr="00F77A52">
        <w:rPr>
          <w:b/>
          <w:i/>
          <w:color w:val="002060"/>
          <w:u w:val="single"/>
        </w:rPr>
        <w:t>Step 3: Translator or Interpreter</w:t>
      </w:r>
    </w:p>
    <w:p w14:paraId="45C6CCA4" w14:textId="77777777" w:rsidR="00F77A52" w:rsidRPr="00F77A52" w:rsidRDefault="00F77A52" w:rsidP="00F77A52">
      <w:pPr>
        <w:pStyle w:val="BodyTextL25"/>
        <w:rPr>
          <w:color w:val="002060"/>
        </w:rPr>
      </w:pPr>
      <w:r w:rsidRPr="00F77A52">
        <w:rPr>
          <w:color w:val="002060"/>
        </w:rPr>
        <w:t>If possible, bring along someone who can translate or interpret the conversation. This person could be a friend, family member, or a professional interpreter. Having someone who understands both languages can facilitate smooth communication.</w:t>
      </w:r>
    </w:p>
    <w:p w14:paraId="76A593AE" w14:textId="77777777" w:rsidR="00F77A52" w:rsidRPr="00F77A52" w:rsidRDefault="00F77A52" w:rsidP="00F77A52">
      <w:pPr>
        <w:pStyle w:val="BodyTextL25"/>
        <w:rPr>
          <w:b/>
          <w:i/>
          <w:color w:val="002060"/>
          <w:u w:val="single"/>
        </w:rPr>
      </w:pPr>
      <w:r w:rsidRPr="00F77A52">
        <w:rPr>
          <w:b/>
          <w:i/>
          <w:color w:val="002060"/>
          <w:u w:val="single"/>
        </w:rPr>
        <w:t>Step 4: Use Technology</w:t>
      </w:r>
    </w:p>
    <w:p w14:paraId="491F6DD3" w14:textId="77777777" w:rsidR="00F77A52" w:rsidRPr="00F77A52" w:rsidRDefault="00F77A52" w:rsidP="00F77A52">
      <w:pPr>
        <w:pStyle w:val="BodyTextL25"/>
        <w:rPr>
          <w:color w:val="002060"/>
        </w:rPr>
      </w:pPr>
      <w:r w:rsidRPr="00F77A52">
        <w:rPr>
          <w:color w:val="002060"/>
        </w:rPr>
        <w:t>Leverage translation apps or devices to convert your speech into the mechanics' language, and vice versa. There are numerous smartphone apps designed for real-time language translation. These can be invaluable in bridging the communication gap.</w:t>
      </w:r>
      <w:bookmarkStart w:id="0" w:name="_GoBack"/>
      <w:bookmarkEnd w:id="0"/>
    </w:p>
    <w:p w14:paraId="55C51BFB" w14:textId="77777777" w:rsidR="00F77A52" w:rsidRPr="00F77A52" w:rsidRDefault="00F77A52" w:rsidP="00F77A52">
      <w:pPr>
        <w:pStyle w:val="BodyTextL25"/>
        <w:rPr>
          <w:b/>
          <w:i/>
          <w:color w:val="002060"/>
          <w:u w:val="single"/>
        </w:rPr>
      </w:pPr>
      <w:r w:rsidRPr="00F77A52">
        <w:rPr>
          <w:b/>
          <w:i/>
          <w:color w:val="002060"/>
          <w:u w:val="single"/>
        </w:rPr>
        <w:t>Step 5: Demonstration</w:t>
      </w:r>
    </w:p>
    <w:p w14:paraId="05CF4E58" w14:textId="77777777" w:rsidR="00F77A52" w:rsidRPr="00F77A52" w:rsidRDefault="00F77A52" w:rsidP="00F77A52">
      <w:pPr>
        <w:pStyle w:val="BodyTextL25"/>
        <w:rPr>
          <w:color w:val="002060"/>
        </w:rPr>
      </w:pPr>
      <w:r w:rsidRPr="00F77A52">
        <w:rPr>
          <w:color w:val="002060"/>
        </w:rPr>
        <w:t>If safe and feasible, demonstrate the issue by replicating it. Mechanics are hands-on individuals, and a real-time demonstration can help them grasp the problem more effectively.</w:t>
      </w:r>
    </w:p>
    <w:p w14:paraId="7CFD377E" w14:textId="77777777" w:rsidR="00F77A52" w:rsidRPr="00F77A52" w:rsidRDefault="00F77A52" w:rsidP="00F77A52">
      <w:pPr>
        <w:pStyle w:val="BodyTextL25"/>
        <w:rPr>
          <w:b/>
          <w:i/>
          <w:color w:val="002060"/>
          <w:u w:val="single"/>
        </w:rPr>
      </w:pPr>
      <w:r w:rsidRPr="00F77A52">
        <w:rPr>
          <w:b/>
          <w:i/>
          <w:color w:val="002060"/>
          <w:u w:val="single"/>
        </w:rPr>
        <w:lastRenderedPageBreak/>
        <w:t>Step 6: Written Communication</w:t>
      </w:r>
    </w:p>
    <w:p w14:paraId="1946DF73" w14:textId="77777777" w:rsidR="00F77A52" w:rsidRPr="00F77A52" w:rsidRDefault="00F77A52" w:rsidP="00F77A52">
      <w:pPr>
        <w:pStyle w:val="BodyTextL25"/>
        <w:rPr>
          <w:color w:val="002060"/>
        </w:rPr>
      </w:pPr>
      <w:r w:rsidRPr="00F77A52">
        <w:rPr>
          <w:color w:val="002060"/>
        </w:rPr>
        <w:t>Consider writing down the problem and any specific instructions. Even if the mechanics don't speak the language well, they might be able to read and understand written instructions, especially if they are accompanied by drawings or diagrams.</w:t>
      </w:r>
    </w:p>
    <w:p w14:paraId="4EF71039" w14:textId="77777777" w:rsidR="00F77A52" w:rsidRPr="00F77A52" w:rsidRDefault="00F77A52" w:rsidP="00F77A52">
      <w:pPr>
        <w:pStyle w:val="BodyTextL25"/>
        <w:rPr>
          <w:b/>
          <w:i/>
          <w:color w:val="002060"/>
          <w:u w:val="single"/>
        </w:rPr>
      </w:pPr>
      <w:r w:rsidRPr="00F77A52">
        <w:rPr>
          <w:b/>
          <w:i/>
          <w:color w:val="002060"/>
          <w:u w:val="single"/>
        </w:rPr>
        <w:t>Step 7: Patience and Understanding</w:t>
      </w:r>
    </w:p>
    <w:p w14:paraId="7736458D" w14:textId="77777777" w:rsidR="00F77A52" w:rsidRPr="00F77A52" w:rsidRDefault="00F77A52" w:rsidP="00F77A52">
      <w:pPr>
        <w:pStyle w:val="BodyTextL25"/>
        <w:rPr>
          <w:color w:val="002060"/>
        </w:rPr>
      </w:pPr>
      <w:r w:rsidRPr="00F77A52">
        <w:rPr>
          <w:color w:val="002060"/>
        </w:rPr>
        <w:t>Be patient and understanding. Language barriers can be frustrating, but maintaining a calm and respectful demeanor fosters a positive atmosphere for effective communication.</w:t>
      </w:r>
    </w:p>
    <w:p w14:paraId="7817332C" w14:textId="77777777" w:rsidR="00F77A52" w:rsidRPr="00F77A52" w:rsidRDefault="00F77A52" w:rsidP="00F77A52">
      <w:pPr>
        <w:pStyle w:val="BodyTextL25"/>
        <w:rPr>
          <w:b/>
          <w:i/>
          <w:color w:val="002060"/>
          <w:u w:val="single"/>
        </w:rPr>
      </w:pPr>
      <w:r w:rsidRPr="00F77A52">
        <w:rPr>
          <w:b/>
          <w:i/>
          <w:color w:val="002060"/>
          <w:u w:val="single"/>
        </w:rPr>
        <w:t>Step 8: Ask for Feedback</w:t>
      </w:r>
    </w:p>
    <w:p w14:paraId="2D13100D" w14:textId="77777777" w:rsidR="00F77A52" w:rsidRPr="00F77A52" w:rsidRDefault="00F77A52" w:rsidP="00F77A52">
      <w:pPr>
        <w:pStyle w:val="BodyTextL25"/>
        <w:rPr>
          <w:color w:val="002060"/>
        </w:rPr>
      </w:pPr>
      <w:r w:rsidRPr="00F77A52">
        <w:rPr>
          <w:color w:val="002060"/>
        </w:rPr>
        <w:t>Encourage the mechanics to repeat back the problem and proposed solutions in their own words. This feedback loop ensures that both parties are on the same page regarding the issue and the repairs needed.</w:t>
      </w:r>
    </w:p>
    <w:p w14:paraId="4F5BA04F" w14:textId="77777777" w:rsidR="00F77A52" w:rsidRPr="00F77A52" w:rsidRDefault="00F77A52" w:rsidP="00F77A52">
      <w:pPr>
        <w:pStyle w:val="BodyTextL25"/>
        <w:rPr>
          <w:b/>
          <w:i/>
          <w:color w:val="002060"/>
          <w:u w:val="single"/>
        </w:rPr>
      </w:pPr>
      <w:r w:rsidRPr="00F77A52">
        <w:rPr>
          <w:b/>
          <w:i/>
          <w:color w:val="002060"/>
          <w:u w:val="single"/>
        </w:rPr>
        <w:t>Step 9: Regular Updates</w:t>
      </w:r>
    </w:p>
    <w:p w14:paraId="0921CB86" w14:textId="77777777" w:rsidR="00F77A52" w:rsidRPr="00F77A52" w:rsidRDefault="00F77A52" w:rsidP="00F77A52">
      <w:pPr>
        <w:pStyle w:val="BodyTextL25"/>
        <w:rPr>
          <w:color w:val="002060"/>
        </w:rPr>
      </w:pPr>
      <w:r w:rsidRPr="00F77A52">
        <w:rPr>
          <w:color w:val="002060"/>
        </w:rPr>
        <w:t>Request regular updates on the progress of the repairs. This helps you stay informed and ensures that any misunderstandings can be addressed promptly.</w:t>
      </w:r>
    </w:p>
    <w:p w14:paraId="70897878" w14:textId="77777777" w:rsidR="00F77A52" w:rsidRPr="00F77A52" w:rsidRDefault="00F77A52" w:rsidP="00F77A52">
      <w:pPr>
        <w:pStyle w:val="BodyTextL25"/>
        <w:rPr>
          <w:b/>
          <w:i/>
          <w:color w:val="002060"/>
          <w:u w:val="single"/>
        </w:rPr>
      </w:pPr>
      <w:r w:rsidRPr="00F77A52">
        <w:rPr>
          <w:b/>
          <w:i/>
          <w:color w:val="002060"/>
          <w:u w:val="single"/>
        </w:rPr>
        <w:t>Step 10: Follow-up and Quality Check</w:t>
      </w:r>
    </w:p>
    <w:p w14:paraId="648A7B4A" w14:textId="73016E01" w:rsidR="00F77A52" w:rsidRDefault="00F77A52" w:rsidP="00F77A52">
      <w:pPr>
        <w:pStyle w:val="BodyTextL25"/>
        <w:rPr>
          <w:color w:val="002060"/>
        </w:rPr>
      </w:pPr>
      <w:r w:rsidRPr="00F77A52">
        <w:rPr>
          <w:color w:val="002060"/>
        </w:rPr>
        <w:t>After the repairs are done, thoroughly inspect the car's performance. If there are still issues, communicate them clearly and ask for further adjustments until you are satisfied with the repairs.</w:t>
      </w:r>
    </w:p>
    <w:p w14:paraId="4F6F9203" w14:textId="77777777" w:rsidR="00F77A52" w:rsidRPr="00A91851" w:rsidRDefault="00F77A52" w:rsidP="00F77A52">
      <w:pPr>
        <w:pStyle w:val="Heading1"/>
        <w:numPr>
          <w:ilvl w:val="0"/>
          <w:numId w:val="3"/>
        </w:numPr>
      </w:pPr>
      <w:r w:rsidRPr="00A91851">
        <w:t>Reflection</w:t>
      </w:r>
      <w:r>
        <w:t xml:space="preserve"> Question</w:t>
      </w:r>
    </w:p>
    <w:p w14:paraId="06414C5E" w14:textId="77777777" w:rsidR="00F77A52" w:rsidRDefault="00F77A52" w:rsidP="00F77A52">
      <w:pPr>
        <w:pStyle w:val="BodyTextL25"/>
      </w:pPr>
      <w:r>
        <w:t xml:space="preserve">What steps did you identify as </w:t>
      </w:r>
      <w:r w:rsidRPr="009741EC">
        <w:t>important</w:t>
      </w:r>
      <w:r>
        <w:t xml:space="preserve"> to communicating your repair request?  Justify your answer.</w:t>
      </w:r>
    </w:p>
    <w:p w14:paraId="18E6203D" w14:textId="77777777" w:rsidR="00F77A52" w:rsidRPr="00F77A52" w:rsidRDefault="00F77A52" w:rsidP="00F77A52">
      <w:pPr>
        <w:pStyle w:val="BodyTextL25"/>
        <w:ind w:left="0"/>
        <w:rPr>
          <w:color w:val="002060"/>
        </w:rPr>
      </w:pPr>
    </w:p>
    <w:p w14:paraId="56AEF8EF" w14:textId="5A50A054" w:rsidR="00865BF4" w:rsidRDefault="00865BF4" w:rsidP="00865BF4">
      <w:pPr>
        <w:pStyle w:val="BodyTextL25"/>
      </w:pPr>
      <w:r>
        <w:rPr>
          <w:noProof/>
        </w:rPr>
        <mc:AlternateContent>
          <mc:Choice Requires="wps">
            <w:drawing>
              <wp:anchor distT="0" distB="0" distL="114300" distR="114300" simplePos="0" relativeHeight="251663360" behindDoc="0" locked="0" layoutInCell="1" allowOverlap="1" wp14:anchorId="5FB4BC96" wp14:editId="00AE6159">
                <wp:simplePos x="0" y="0"/>
                <wp:positionH relativeFrom="column">
                  <wp:posOffset>4530725</wp:posOffset>
                </wp:positionH>
                <wp:positionV relativeFrom="paragraph">
                  <wp:posOffset>6985</wp:posOffset>
                </wp:positionV>
                <wp:extent cx="1581150" cy="10382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58115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ECF95" w14:textId="14949D46" w:rsidR="00616968" w:rsidRPr="00616968" w:rsidRDefault="00616968" w:rsidP="00616968">
                            <w:pPr>
                              <w:jc w:val="center"/>
                              <w:rPr>
                                <w:sz w:val="20"/>
                              </w:rPr>
                            </w:pPr>
                            <w:r w:rsidRPr="00616968">
                              <w:rPr>
                                <w:sz w:val="20"/>
                              </w:rPr>
                              <w:t>Asking the mechanic to confirm his/her understanding of the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B4BC96" id="Rectangle: Rounded Corners 4" o:spid="_x0000_s1026" style="position:absolute;left:0;text-align:left;margin-left:356.75pt;margin-top:.55pt;width:124.5pt;height:81.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" fillcolor="#4f81bd [3204]" strokecolor="#243f60 [1604]" strokeweight="2pt">
                <v:textbox>
                  <w:txbxContent>
                    <w:p w14:paraId="2C3ECF95" w14:textId="14949D46" w:rsidR="00616968" w:rsidRPr="00616968" w:rsidRDefault="00616968" w:rsidP="00616968">
                      <w:pPr>
                        <w:jc w:val="center"/>
                        <w:rPr>
                          <w:sz w:val="20"/>
                        </w:rPr>
                      </w:pPr>
                      <w:r w:rsidRPr="00616968">
                        <w:rPr>
                          <w:sz w:val="20"/>
                        </w:rPr>
                        <w:t>Asking the mechanic to confirm his/her understanding of the problem</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48B290EC" wp14:editId="2D2265B9">
                <wp:simplePos x="0" y="0"/>
                <wp:positionH relativeFrom="column">
                  <wp:posOffset>2381250</wp:posOffset>
                </wp:positionH>
                <wp:positionV relativeFrom="paragraph">
                  <wp:posOffset>6985</wp:posOffset>
                </wp:positionV>
                <wp:extent cx="1581150" cy="10382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58115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15F9F0" w14:textId="0552CD74" w:rsidR="00616968" w:rsidRDefault="00616968" w:rsidP="00616968">
                            <w:pPr>
                              <w:jc w:val="center"/>
                            </w:pPr>
                            <w:r>
                              <w:t>Explaining the problem experienced with the automobile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B290EC" id="Rectangle: Rounded Corners 3" o:spid="_x0000_s1027" style="position:absolute;left:0;text-align:left;margin-left:187.5pt;margin-top:.55pt;width:124.5pt;height:81.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" fillcolor="#4f81bd [3204]" strokecolor="#243f60 [1604]" strokeweight="2pt">
                <v:textbox>
                  <w:txbxContent>
                    <w:p w14:paraId="7315F9F0" w14:textId="0552CD74" w:rsidR="00616968" w:rsidRDefault="00616968" w:rsidP="00616968">
                      <w:pPr>
                        <w:jc w:val="center"/>
                      </w:pPr>
                      <w:r>
                        <w:t>Explaining the problem experienced with the automobile</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D8A9877" wp14:editId="0C1C84DD">
                <wp:simplePos x="0" y="0"/>
                <wp:positionH relativeFrom="column">
                  <wp:posOffset>276225</wp:posOffset>
                </wp:positionH>
                <wp:positionV relativeFrom="paragraph">
                  <wp:posOffset>35560</wp:posOffset>
                </wp:positionV>
                <wp:extent cx="1581150" cy="103822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158115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6273F" w14:textId="38DCB185" w:rsidR="00963310" w:rsidRDefault="00616968" w:rsidP="00963310">
                            <w:pPr>
                              <w:jc w:val="center"/>
                            </w:pPr>
                            <w:r>
                              <w:t>Establishing a language for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8A9877" id="Rectangle: Rounded Corners 1" o:spid="_x0000_s1028" style="position:absolute;left:0;text-align:left;margin-left:21.75pt;margin-top:2.8pt;width:124.5pt;height:81.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" fillcolor="#4f81bd [3204]" strokecolor="#243f60 [1604]" strokeweight="2pt">
                <v:textbox>
                  <w:txbxContent>
                    <w:p w14:paraId="4906273F" w14:textId="38DCB185" w:rsidR="00963310" w:rsidRDefault="00616968" w:rsidP="00963310">
                      <w:pPr>
                        <w:jc w:val="center"/>
                      </w:pPr>
                      <w:r>
                        <w:t>Establishing a language for communication</w:t>
                      </w:r>
                    </w:p>
                  </w:txbxContent>
                </v:textbox>
              </v:roundrect>
            </w:pict>
          </mc:Fallback>
        </mc:AlternateContent>
      </w:r>
    </w:p>
    <w:p w14:paraId="7C9F41DD" w14:textId="434E6AAD" w:rsidR="00865BF4" w:rsidRDefault="00865BF4" w:rsidP="00865BF4">
      <w:pPr>
        <w:pStyle w:val="BodyTextL25"/>
      </w:pPr>
    </w:p>
    <w:p w14:paraId="3B2E00AF" w14:textId="325F507B" w:rsidR="00865BF4" w:rsidRDefault="00963310" w:rsidP="00865BF4">
      <w:pPr>
        <w:pStyle w:val="BodyTextL25"/>
      </w:pPr>
      <w:r>
        <w:rPr>
          <w:noProof/>
        </w:rPr>
        <mc:AlternateContent>
          <mc:Choice Requires="wps">
            <w:drawing>
              <wp:anchor distT="0" distB="0" distL="114300" distR="114300" simplePos="0" relativeHeight="251677696" behindDoc="0" locked="0" layoutInCell="1" allowOverlap="1" wp14:anchorId="10646448" wp14:editId="05CA200A">
                <wp:simplePos x="0" y="0"/>
                <wp:positionH relativeFrom="column">
                  <wp:posOffset>4044950</wp:posOffset>
                </wp:positionH>
                <wp:positionV relativeFrom="paragraph">
                  <wp:posOffset>29845</wp:posOffset>
                </wp:positionV>
                <wp:extent cx="400050" cy="198156"/>
                <wp:effectExtent l="0" t="19050" r="38100" b="30480"/>
                <wp:wrapNone/>
                <wp:docPr id="13" name="Arrow: Right 13"/>
                <wp:cNvGraphicFramePr/>
                <a:graphic xmlns:a="http://schemas.openxmlformats.org/drawingml/2006/main">
                  <a:graphicData uri="http://schemas.microsoft.com/office/word/2010/wordprocessingShape">
                    <wps:wsp>
                      <wps:cNvSpPr/>
                      <wps:spPr>
                        <a:xfrm>
                          <a:off x="0" y="0"/>
                          <a:ext cx="400050" cy="19815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5F75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18.5pt;margin-top:2.35pt;width:31.5pt;height:15.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" adj="16250" fillcolor="#4f81bd [3204]" strokecolor="#243f60 [1604]" strokeweight="2pt"/>
            </w:pict>
          </mc:Fallback>
        </mc:AlternateContent>
      </w:r>
      <w:r w:rsidR="00865BF4">
        <w:rPr>
          <w:noProof/>
        </w:rPr>
        <mc:AlternateContent>
          <mc:Choice Requires="wps">
            <w:drawing>
              <wp:anchor distT="0" distB="0" distL="114300" distR="114300" simplePos="0" relativeHeight="251670528" behindDoc="0" locked="0" layoutInCell="1" allowOverlap="1" wp14:anchorId="211CFC37" wp14:editId="7101B604">
                <wp:simplePos x="0" y="0"/>
                <wp:positionH relativeFrom="column">
                  <wp:posOffset>1924050</wp:posOffset>
                </wp:positionH>
                <wp:positionV relativeFrom="paragraph">
                  <wp:posOffset>48895</wp:posOffset>
                </wp:positionV>
                <wp:extent cx="400050" cy="198156"/>
                <wp:effectExtent l="0" t="19050" r="38100" b="30480"/>
                <wp:wrapNone/>
                <wp:docPr id="9" name="Arrow: Right 9"/>
                <wp:cNvGraphicFramePr/>
                <a:graphic xmlns:a="http://schemas.openxmlformats.org/drawingml/2006/main">
                  <a:graphicData uri="http://schemas.microsoft.com/office/word/2010/wordprocessingShape">
                    <wps:wsp>
                      <wps:cNvSpPr/>
                      <wps:spPr>
                        <a:xfrm>
                          <a:off x="0" y="0"/>
                          <a:ext cx="400050" cy="19815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58F71B" id="Arrow: Right 9" o:spid="_x0000_s1026" type="#_x0000_t13" style="position:absolute;margin-left:151.5pt;margin-top:3.85pt;width:31.5pt;height:15.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" adj="16250" fillcolor="#4f81bd [3204]" strokecolor="#243f60 [1604]" strokeweight="2pt"/>
            </w:pict>
          </mc:Fallback>
        </mc:AlternateContent>
      </w:r>
    </w:p>
    <w:p w14:paraId="2EBAE3A9" w14:textId="5F553F7C" w:rsidR="00865BF4" w:rsidRDefault="00865BF4" w:rsidP="00865BF4">
      <w:pPr>
        <w:pStyle w:val="BodyTextL25"/>
      </w:pPr>
    </w:p>
    <w:p w14:paraId="27BC3D14" w14:textId="000FC998" w:rsidR="00865BF4" w:rsidRDefault="00616968" w:rsidP="00865BF4">
      <w:pPr>
        <w:pStyle w:val="BodyTextL25"/>
      </w:pPr>
      <w:r>
        <w:rPr>
          <w:noProof/>
        </w:rPr>
        <mc:AlternateContent>
          <mc:Choice Requires="wps">
            <w:drawing>
              <wp:anchor distT="0" distB="0" distL="114300" distR="114300" simplePos="0" relativeHeight="251673600" behindDoc="0" locked="0" layoutInCell="1" allowOverlap="1" wp14:anchorId="4FE2C92B" wp14:editId="65B4440D">
                <wp:simplePos x="0" y="0"/>
                <wp:positionH relativeFrom="column">
                  <wp:posOffset>5276850</wp:posOffset>
                </wp:positionH>
                <wp:positionV relativeFrom="paragraph">
                  <wp:posOffset>223520</wp:posOffset>
                </wp:positionV>
                <wp:extent cx="228600" cy="628650"/>
                <wp:effectExtent l="19050" t="0" r="19050" b="38100"/>
                <wp:wrapNone/>
                <wp:docPr id="11" name="Arrow: Down 11"/>
                <wp:cNvGraphicFramePr/>
                <a:graphic xmlns:a="http://schemas.openxmlformats.org/drawingml/2006/main">
                  <a:graphicData uri="http://schemas.microsoft.com/office/word/2010/wordprocessingShape">
                    <wps:wsp>
                      <wps:cNvSpPr/>
                      <wps:spPr>
                        <a:xfrm>
                          <a:off x="0" y="0"/>
                          <a:ext cx="228600" cy="628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251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415.5pt;margin-top:17.6pt;width:18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" adj="17673" fillcolor="#4f81bd [3204]" strokecolor="#243f60 [1604]" strokeweight="2pt"/>
            </w:pict>
          </mc:Fallback>
        </mc:AlternateContent>
      </w:r>
    </w:p>
    <w:p w14:paraId="7499489F" w14:textId="17A71650" w:rsidR="00865BF4" w:rsidRDefault="00865BF4" w:rsidP="00865BF4">
      <w:pPr>
        <w:pStyle w:val="BodyTextL25"/>
      </w:pPr>
    </w:p>
    <w:p w14:paraId="5C5210E4" w14:textId="0EC35E07" w:rsidR="00865BF4" w:rsidRDefault="00865BF4" w:rsidP="00865BF4">
      <w:pPr>
        <w:pStyle w:val="BodyTextL25"/>
      </w:pPr>
    </w:p>
    <w:p w14:paraId="7AD775D9" w14:textId="27018E35" w:rsidR="00865BF4" w:rsidRDefault="00865BF4" w:rsidP="00865BF4">
      <w:pPr>
        <w:pStyle w:val="BodyTextL25"/>
      </w:pPr>
    </w:p>
    <w:p w14:paraId="08BF5D07" w14:textId="6A4E1E0E" w:rsidR="00865BF4" w:rsidRDefault="00865BF4" w:rsidP="00865BF4">
      <w:pPr>
        <w:pStyle w:val="BodyTextL25"/>
      </w:pPr>
      <w:r>
        <w:rPr>
          <w:noProof/>
        </w:rPr>
        <mc:AlternateContent>
          <mc:Choice Requires="wps">
            <w:drawing>
              <wp:anchor distT="0" distB="0" distL="114300" distR="114300" simplePos="0" relativeHeight="251669504" behindDoc="0" locked="0" layoutInCell="1" allowOverlap="1" wp14:anchorId="29CB9D1E" wp14:editId="7DD86561">
                <wp:simplePos x="0" y="0"/>
                <wp:positionH relativeFrom="column">
                  <wp:posOffset>269875</wp:posOffset>
                </wp:positionH>
                <wp:positionV relativeFrom="paragraph">
                  <wp:posOffset>10795</wp:posOffset>
                </wp:positionV>
                <wp:extent cx="1581150" cy="103822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158115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714E60" w14:textId="56D9AC52" w:rsidR="00616968" w:rsidRDefault="00616968" w:rsidP="00616968">
                            <w:pPr>
                              <w:jc w:val="center"/>
                            </w:pPr>
                            <w:r>
                              <w:t>Closing the meeting by paying for the repairs and thanking the mechanic.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CB9D1E" id="Rectangle: Rounded Corners 7" o:spid="_x0000_s1029" style="position:absolute;left:0;text-align:left;margin-left:21.25pt;margin-top:.85pt;width:124.5pt;height:81.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" fillcolor="#4f81bd [3204]" strokecolor="#243f60 [1604]" strokeweight="2pt">
                <v:textbox>
                  <w:txbxContent>
                    <w:p w14:paraId="08714E60" w14:textId="56D9AC52" w:rsidR="00616968" w:rsidRDefault="00616968" w:rsidP="00616968">
                      <w:pPr>
                        <w:jc w:val="center"/>
                      </w:pPr>
                      <w:r>
                        <w:t>Closing the meeting by paying for the repairs and thanking the mechanic.</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25E084A8" wp14:editId="00D4B7CE">
                <wp:simplePos x="0" y="0"/>
                <wp:positionH relativeFrom="column">
                  <wp:posOffset>2435225</wp:posOffset>
                </wp:positionH>
                <wp:positionV relativeFrom="paragraph">
                  <wp:posOffset>10795</wp:posOffset>
                </wp:positionV>
                <wp:extent cx="1581150" cy="10382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58115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B07BE" w14:textId="367ACBAA" w:rsidR="00616968" w:rsidRDefault="00616968" w:rsidP="00616968">
                            <w:pPr>
                              <w:jc w:val="center"/>
                            </w:pPr>
                            <w:r>
                              <w:t>Test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E084A8" id="Rectangle: Rounded Corners 6" o:spid="_x0000_s1030" style="position:absolute;left:0;text-align:left;margin-left:191.75pt;margin-top:.85pt;width:124.5pt;height:81.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" fillcolor="#4f81bd [3204]" strokecolor="#243f60 [1604]" strokeweight="2pt">
                <v:textbox>
                  <w:txbxContent>
                    <w:p w14:paraId="0F2B07BE" w14:textId="367ACBAA" w:rsidR="00616968" w:rsidRDefault="00616968" w:rsidP="00616968">
                      <w:pPr>
                        <w:jc w:val="center"/>
                      </w:pPr>
                      <w:r>
                        <w:t>Test drive.</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33DC8564" wp14:editId="377FE0F8">
                <wp:simplePos x="0" y="0"/>
                <wp:positionH relativeFrom="column">
                  <wp:posOffset>4683125</wp:posOffset>
                </wp:positionH>
                <wp:positionV relativeFrom="paragraph">
                  <wp:posOffset>10795</wp:posOffset>
                </wp:positionV>
                <wp:extent cx="1581150" cy="10382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158115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4C754" w14:textId="26071D6F" w:rsidR="00616968" w:rsidRDefault="00616968" w:rsidP="00616968">
                            <w:pPr>
                              <w:jc w:val="center"/>
                            </w:pPr>
                            <w:r>
                              <w:t>Waiting for the repair to be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DC8564" id="Rectangle: Rounded Corners 5" o:spid="_x0000_s1031" style="position:absolute;left:0;text-align:left;margin-left:368.75pt;margin-top:.85pt;width:124.5pt;height:81.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" fillcolor="#4f81bd [3204]" strokecolor="#243f60 [1604]" strokeweight="2pt">
                <v:textbox>
                  <w:txbxContent>
                    <w:p w14:paraId="67A4C754" w14:textId="26071D6F" w:rsidR="00616968" w:rsidRDefault="00616968" w:rsidP="00616968">
                      <w:pPr>
                        <w:jc w:val="center"/>
                      </w:pPr>
                      <w:r>
                        <w:t>Waiting for the repair to be done.</w:t>
                      </w:r>
                    </w:p>
                  </w:txbxContent>
                </v:textbox>
              </v:roundrect>
            </w:pict>
          </mc:Fallback>
        </mc:AlternateContent>
      </w:r>
    </w:p>
    <w:p w14:paraId="0238F935" w14:textId="0AFC4646" w:rsidR="00865BF4" w:rsidRDefault="00963310" w:rsidP="00865BF4">
      <w:pPr>
        <w:pStyle w:val="BodyTextL25"/>
      </w:pPr>
      <w:r>
        <w:rPr>
          <w:noProof/>
        </w:rPr>
        <mc:AlternateContent>
          <mc:Choice Requires="wps">
            <w:drawing>
              <wp:anchor distT="0" distB="0" distL="114300" distR="114300" simplePos="0" relativeHeight="251672576" behindDoc="0" locked="0" layoutInCell="1" allowOverlap="1" wp14:anchorId="56EE9F91" wp14:editId="7C69085D">
                <wp:simplePos x="0" y="0"/>
                <wp:positionH relativeFrom="column">
                  <wp:posOffset>4133850</wp:posOffset>
                </wp:positionH>
                <wp:positionV relativeFrom="paragraph">
                  <wp:posOffset>198120</wp:posOffset>
                </wp:positionV>
                <wp:extent cx="400050" cy="198156"/>
                <wp:effectExtent l="19050" t="19050" r="19050" b="30480"/>
                <wp:wrapNone/>
                <wp:docPr id="10" name="Arrow: Right 10"/>
                <wp:cNvGraphicFramePr/>
                <a:graphic xmlns:a="http://schemas.openxmlformats.org/drawingml/2006/main">
                  <a:graphicData uri="http://schemas.microsoft.com/office/word/2010/wordprocessingShape">
                    <wps:wsp>
                      <wps:cNvSpPr/>
                      <wps:spPr>
                        <a:xfrm rot="10800000">
                          <a:off x="0" y="0"/>
                          <a:ext cx="400050" cy="19815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D24DE6" id="Arrow: Right 10" o:spid="_x0000_s1026" type="#_x0000_t13" style="position:absolute;margin-left:325.5pt;margin-top:15.6pt;width:31.5pt;height:15.6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" adj="16250" fillcolor="#4f81bd [3204]" strokecolor="#243f60 [1604]" strokeweight="2pt"/>
            </w:pict>
          </mc:Fallback>
        </mc:AlternateContent>
      </w:r>
    </w:p>
    <w:p w14:paraId="18F83C72" w14:textId="0B2097B7" w:rsidR="00865BF4" w:rsidRDefault="00963310" w:rsidP="00865BF4">
      <w:pPr>
        <w:pStyle w:val="BodyTextL25"/>
      </w:pPr>
      <w:r>
        <w:rPr>
          <w:noProof/>
        </w:rPr>
        <mc:AlternateContent>
          <mc:Choice Requires="wps">
            <w:drawing>
              <wp:anchor distT="0" distB="0" distL="114300" distR="114300" simplePos="0" relativeHeight="251675648" behindDoc="0" locked="0" layoutInCell="1" allowOverlap="1" wp14:anchorId="35519C8B" wp14:editId="2E05BE79">
                <wp:simplePos x="0" y="0"/>
                <wp:positionH relativeFrom="column">
                  <wp:posOffset>1949450</wp:posOffset>
                </wp:positionH>
                <wp:positionV relativeFrom="paragraph">
                  <wp:posOffset>13970</wp:posOffset>
                </wp:positionV>
                <wp:extent cx="400050" cy="198156"/>
                <wp:effectExtent l="19050" t="19050" r="19050" b="30480"/>
                <wp:wrapNone/>
                <wp:docPr id="12" name="Arrow: Right 12"/>
                <wp:cNvGraphicFramePr/>
                <a:graphic xmlns:a="http://schemas.openxmlformats.org/drawingml/2006/main">
                  <a:graphicData uri="http://schemas.microsoft.com/office/word/2010/wordprocessingShape">
                    <wps:wsp>
                      <wps:cNvSpPr/>
                      <wps:spPr>
                        <a:xfrm rot="10800000">
                          <a:off x="0" y="0"/>
                          <a:ext cx="400050" cy="19815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518658" id="Arrow: Right 12" o:spid="_x0000_s1026" type="#_x0000_t13" style="position:absolute;margin-left:153.5pt;margin-top:1.1pt;width:31.5pt;height:15.6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" adj="16250" fillcolor="#4f81bd [3204]" strokecolor="#243f60 [1604]" strokeweight="2pt"/>
            </w:pict>
          </mc:Fallback>
        </mc:AlternateContent>
      </w:r>
    </w:p>
    <w:p w14:paraId="04CF75E6" w14:textId="25EAB2ED" w:rsidR="00865BF4" w:rsidRDefault="00865BF4" w:rsidP="00865BF4">
      <w:pPr>
        <w:pStyle w:val="BodyTextL25"/>
      </w:pPr>
    </w:p>
    <w:p w14:paraId="483CC3B0" w14:textId="121B6C5F" w:rsidR="00865BF4" w:rsidRDefault="00865BF4" w:rsidP="00616968">
      <w:pPr>
        <w:pStyle w:val="BodyTextL25"/>
        <w:ind w:left="0"/>
      </w:pPr>
    </w:p>
    <w:p w14:paraId="41193128" w14:textId="7E7FB1A8" w:rsidR="00F77A52" w:rsidRDefault="00F77A52" w:rsidP="00616968">
      <w:pPr>
        <w:pStyle w:val="BodyTextL25"/>
        <w:ind w:left="0"/>
      </w:pPr>
    </w:p>
    <w:p w14:paraId="03CF69FA" w14:textId="47215DAF" w:rsidR="00F77A52" w:rsidRDefault="00F77A52" w:rsidP="00616968">
      <w:pPr>
        <w:pStyle w:val="BodyTextL25"/>
        <w:ind w:left="0"/>
      </w:pPr>
    </w:p>
    <w:p w14:paraId="6613CF73" w14:textId="210A568E" w:rsidR="00F77A52" w:rsidRDefault="00F77A52" w:rsidP="00616968">
      <w:pPr>
        <w:pStyle w:val="BodyTextL25"/>
        <w:ind w:left="0"/>
      </w:pPr>
    </w:p>
    <w:p w14:paraId="24A74F05" w14:textId="418F2698" w:rsidR="00F77A52" w:rsidRDefault="00F77A52" w:rsidP="00616968">
      <w:pPr>
        <w:pStyle w:val="BodyTextL25"/>
        <w:ind w:left="0"/>
      </w:pPr>
    </w:p>
    <w:p w14:paraId="2BC85C67" w14:textId="408DA453" w:rsidR="00F77A52" w:rsidRDefault="00F77A52" w:rsidP="00616968">
      <w:pPr>
        <w:pStyle w:val="BodyTextL25"/>
        <w:ind w:left="0"/>
      </w:pPr>
    </w:p>
    <w:p w14:paraId="14E5D3E1" w14:textId="4FFE1C67" w:rsidR="00F77A52" w:rsidRDefault="00F77A52" w:rsidP="00616968">
      <w:pPr>
        <w:pStyle w:val="BodyTextL25"/>
        <w:ind w:left="0"/>
      </w:pPr>
    </w:p>
    <w:p w14:paraId="3C3E2A40" w14:textId="77777777" w:rsidR="00F77A52" w:rsidRPr="00865BF4" w:rsidRDefault="00F77A52" w:rsidP="00616968">
      <w:pPr>
        <w:pStyle w:val="BodyTextL25"/>
        <w:ind w:left="0"/>
      </w:pPr>
    </w:p>
    <w:p w14:paraId="0F001A03" w14:textId="77777777" w:rsidR="00692169" w:rsidRPr="00A355E1" w:rsidRDefault="00692169" w:rsidP="00A355E1">
      <w:pPr>
        <w:pStyle w:val="InstNoteRed"/>
        <w:rPr>
          <w:b/>
          <w:sz w:val="22"/>
        </w:rPr>
      </w:pPr>
      <w:r w:rsidRPr="00A355E1">
        <w:rPr>
          <w:b/>
          <w:sz w:val="22"/>
        </w:rPr>
        <w:lastRenderedPageBreak/>
        <w:t>Identify elements of the model that map to IT content:</w:t>
      </w:r>
    </w:p>
    <w:p w14:paraId="11F291AD" w14:textId="77777777" w:rsidR="00692169" w:rsidRPr="00EC2CCF" w:rsidRDefault="00692169" w:rsidP="00692169">
      <w:pPr>
        <w:pStyle w:val="InstNoteRedL25"/>
        <w:numPr>
          <w:ilvl w:val="0"/>
          <w:numId w:val="10"/>
        </w:numPr>
        <w:rPr>
          <w:rFonts w:eastAsia="Times New Roman" w:cs="Arial"/>
        </w:rPr>
      </w:pPr>
      <w:r w:rsidRPr="00EC2CCF">
        <w:rPr>
          <w:rFonts w:eastAsia="Times New Roman" w:cs="Arial"/>
        </w:rPr>
        <w:t>Establishing a language to communicate (Application protocol)</w:t>
      </w:r>
    </w:p>
    <w:p w14:paraId="21CB503F" w14:textId="77777777" w:rsidR="00692169" w:rsidRPr="00EC2CCF" w:rsidRDefault="00692169" w:rsidP="00692169">
      <w:pPr>
        <w:pStyle w:val="InstNoteRedL25"/>
        <w:numPr>
          <w:ilvl w:val="0"/>
          <w:numId w:val="10"/>
        </w:numPr>
        <w:rPr>
          <w:rFonts w:eastAsia="Times New Roman" w:cs="Arial"/>
        </w:rPr>
      </w:pPr>
      <w:r w:rsidRPr="00EC2CCF">
        <w:rPr>
          <w:rFonts w:eastAsia="Times New Roman" w:cs="Arial"/>
        </w:rPr>
        <w:t>Dividing the message into small steps to facilitate understanding of the problem to be solved a little at a time (Transfer protocol).</w:t>
      </w:r>
    </w:p>
    <w:p w14:paraId="0FD255C9" w14:textId="77777777" w:rsidR="00692169" w:rsidRPr="00EC2CCF" w:rsidRDefault="00692169" w:rsidP="00692169">
      <w:pPr>
        <w:pStyle w:val="InstNoteRedL25"/>
        <w:numPr>
          <w:ilvl w:val="0"/>
          <w:numId w:val="10"/>
        </w:numPr>
        <w:rPr>
          <w:rFonts w:eastAsia="Times New Roman" w:cs="Arial"/>
        </w:rPr>
      </w:pPr>
      <w:r w:rsidRPr="00EC2CCF">
        <w:rPr>
          <w:rFonts w:eastAsia="Times New Roman" w:cs="Arial"/>
        </w:rPr>
        <w:t>Checking to see if the message has been delivered</w:t>
      </w:r>
      <w:r>
        <w:rPr>
          <w:rFonts w:eastAsia="Times New Roman" w:cs="Arial"/>
        </w:rPr>
        <w:t xml:space="preserve"> and</w:t>
      </w:r>
      <w:r w:rsidRPr="00EC2CCF">
        <w:rPr>
          <w:rFonts w:eastAsia="Times New Roman" w:cs="Arial"/>
        </w:rPr>
        <w:t xml:space="preserve"> correctly</w:t>
      </w:r>
      <w:r>
        <w:rPr>
          <w:rFonts w:eastAsia="Times New Roman" w:cs="Arial"/>
        </w:rPr>
        <w:t xml:space="preserve"> understood</w:t>
      </w:r>
      <w:r w:rsidRPr="00EC2CCF">
        <w:rPr>
          <w:rFonts w:eastAsia="Times New Roman" w:cs="Arial"/>
        </w:rPr>
        <w:t xml:space="preserve"> to the mechanic who will be performing the repairs. (Internet protocol)</w:t>
      </w:r>
    </w:p>
    <w:p w14:paraId="1331ABC8" w14:textId="77777777" w:rsidR="00692169" w:rsidRDefault="00692169" w:rsidP="00692169">
      <w:pPr>
        <w:pStyle w:val="InstNoteRedL25"/>
        <w:numPr>
          <w:ilvl w:val="0"/>
          <w:numId w:val="10"/>
        </w:numPr>
        <w:rPr>
          <w:rFonts w:eastAsia="Times New Roman" w:cs="Arial"/>
        </w:rPr>
      </w:pPr>
      <w:r w:rsidRPr="00EC2CCF">
        <w:rPr>
          <w:rFonts w:eastAsia="Times New Roman" w:cs="Arial"/>
        </w:rPr>
        <w:t>Delivery of automobile and wait time for repairs (Network Access protocol)</w:t>
      </w:r>
    </w:p>
    <w:p w14:paraId="7397CE20" w14:textId="77777777" w:rsidR="001458B9" w:rsidRPr="001458B9" w:rsidRDefault="001458B9" w:rsidP="001458B9">
      <w:pPr>
        <w:pStyle w:val="ConfigWindow"/>
      </w:pPr>
      <w:r>
        <w:t>End of Document</w:t>
      </w:r>
    </w:p>
    <w:sectPr w:rsidR="001458B9" w:rsidRPr="001458B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27786" w14:textId="77777777" w:rsidR="00920DA0" w:rsidRDefault="00920DA0" w:rsidP="00710659">
      <w:pPr>
        <w:spacing w:after="0" w:line="240" w:lineRule="auto"/>
      </w:pPr>
      <w:r>
        <w:separator/>
      </w:r>
    </w:p>
    <w:p w14:paraId="58201BCE" w14:textId="77777777" w:rsidR="00920DA0" w:rsidRDefault="00920DA0"/>
  </w:endnote>
  <w:endnote w:type="continuationSeparator" w:id="0">
    <w:p w14:paraId="04A1A550" w14:textId="77777777" w:rsidR="00920DA0" w:rsidRDefault="00920DA0" w:rsidP="00710659">
      <w:pPr>
        <w:spacing w:after="0" w:line="240" w:lineRule="auto"/>
      </w:pPr>
      <w:r>
        <w:continuationSeparator/>
      </w:r>
    </w:p>
    <w:p w14:paraId="484F9E17" w14:textId="77777777" w:rsidR="00920DA0" w:rsidRDefault="00920D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1E0A7" w14:textId="3280781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61EE8">
          <w:t>2013</w:t>
        </w:r>
      </w:sdtContent>
    </w:sdt>
    <w:r>
      <w:t xml:space="preserve"> - </w:t>
    </w:r>
    <w:r>
      <w:fldChar w:fldCharType="begin"/>
    </w:r>
    <w:r>
      <w:instrText xml:space="preserve"> SAVEDATE  \@ "yyyy"  \* MERGEFORMAT </w:instrText>
    </w:r>
    <w:r>
      <w:fldChar w:fldCharType="separate"/>
    </w:r>
    <w:r w:rsidR="00865BF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F6996" w14:textId="24212CA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61EE8">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65BF4">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1A7B5" w14:textId="77777777" w:rsidR="00920DA0" w:rsidRDefault="00920DA0" w:rsidP="00710659">
      <w:pPr>
        <w:spacing w:after="0" w:line="240" w:lineRule="auto"/>
      </w:pPr>
      <w:r>
        <w:separator/>
      </w:r>
    </w:p>
    <w:p w14:paraId="0B8BC3FE" w14:textId="77777777" w:rsidR="00920DA0" w:rsidRDefault="00920DA0"/>
  </w:footnote>
  <w:footnote w:type="continuationSeparator" w:id="0">
    <w:p w14:paraId="41A45068" w14:textId="77777777" w:rsidR="00920DA0" w:rsidRDefault="00920DA0" w:rsidP="00710659">
      <w:pPr>
        <w:spacing w:after="0" w:line="240" w:lineRule="auto"/>
      </w:pPr>
      <w:r>
        <w:continuationSeparator/>
      </w:r>
    </w:p>
    <w:p w14:paraId="57AD7787" w14:textId="77777777" w:rsidR="00920DA0" w:rsidRDefault="00920D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sdtContent>
      <w:p w14:paraId="022AFE20" w14:textId="77777777" w:rsidR="00926CB2" w:rsidRDefault="00B61EE8" w:rsidP="008402F2">
        <w:pPr>
          <w:pStyle w:val="PageHead"/>
        </w:pPr>
        <w:r>
          <w:t>Class Activity - Design a Communications System</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CE2D3" w14:textId="77777777" w:rsidR="00926CB2" w:rsidRDefault="00882B63" w:rsidP="006C3FCF">
    <w:pPr>
      <w:ind w:left="-288"/>
    </w:pPr>
    <w:r>
      <w:rPr>
        <w:noProof/>
      </w:rPr>
      <w:drawing>
        <wp:inline distT="0" distB="0" distL="0" distR="0" wp14:anchorId="23946D6F" wp14:editId="1037050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ECB"/>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8B9"/>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693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C6D"/>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DAA"/>
    <w:rsid w:val="0042385C"/>
    <w:rsid w:val="00426FA5"/>
    <w:rsid w:val="00431654"/>
    <w:rsid w:val="00434926"/>
    <w:rsid w:val="00443ACE"/>
    <w:rsid w:val="00444217"/>
    <w:rsid w:val="004478F4"/>
    <w:rsid w:val="00450F7A"/>
    <w:rsid w:val="00452C6D"/>
    <w:rsid w:val="00454B5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15CA"/>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6968"/>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2169"/>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1FB2"/>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5BF4"/>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0DA0"/>
    <w:rsid w:val="00926CB2"/>
    <w:rsid w:val="00930386"/>
    <w:rsid w:val="009309F5"/>
    <w:rsid w:val="00933237"/>
    <w:rsid w:val="00933F28"/>
    <w:rsid w:val="009400C3"/>
    <w:rsid w:val="00942299"/>
    <w:rsid w:val="009453F7"/>
    <w:rsid w:val="009476C0"/>
    <w:rsid w:val="00960BF2"/>
    <w:rsid w:val="0096331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5E1"/>
    <w:rsid w:val="00A46F0A"/>
    <w:rsid w:val="00A46F25"/>
    <w:rsid w:val="00A47CC2"/>
    <w:rsid w:val="00A502BA"/>
    <w:rsid w:val="00A60146"/>
    <w:rsid w:val="00A601A9"/>
    <w:rsid w:val="00A60F6F"/>
    <w:rsid w:val="00A622C4"/>
    <w:rsid w:val="00A6283D"/>
    <w:rsid w:val="00A65929"/>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1EE8"/>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747"/>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44F"/>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7A52"/>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9B9BD"/>
  <w15:docId w15:val="{1071F1DB-3005-471C-AAF9-677737A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458B9"/>
    <w:pPr>
      <w:keepNext/>
      <w:keepLines/>
      <w:numPr>
        <w:numId w:val="5"/>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58B9"/>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A7EC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355E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4B65B3490B48599A49C9D417369A63"/>
        <w:category>
          <w:name w:val="General"/>
          <w:gallery w:val="placeholder"/>
        </w:category>
        <w:types>
          <w:type w:val="bbPlcHdr"/>
        </w:types>
        <w:behaviors>
          <w:behavior w:val="content"/>
        </w:behaviors>
        <w:guid w:val="{2D15634F-7155-4B35-AC85-97687FD5A671}"/>
      </w:docPartPr>
      <w:docPartBody>
        <w:p w:rsidR="007F72F4" w:rsidRDefault="00897863">
          <w:pPr>
            <w:pStyle w:val="7C4B65B3490B48599A49C9D417369A6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63"/>
    <w:rsid w:val="006E531A"/>
    <w:rsid w:val="007F72F4"/>
    <w:rsid w:val="00897863"/>
    <w:rsid w:val="00EB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4B65B3490B48599A49C9D417369A63">
    <w:name w:val="7C4B65B3490B48599A49C9D417369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A6B555-D63F-4A06-BE6F-0BB1E94F5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Class Activity - Design a Communications System</vt:lpstr>
    </vt:vector>
  </TitlesOfParts>
  <Company>Cisco Systems, Inc.</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Design a Communications System</dc:title>
  <dc:creator>SP</dc:creator>
  <dc:description>2013</dc:description>
  <cp:lastModifiedBy>Hasan Ahammad</cp:lastModifiedBy>
  <cp:revision>2</cp:revision>
  <cp:lastPrinted>2019-10-18T13:51:00Z</cp:lastPrinted>
  <dcterms:created xsi:type="dcterms:W3CDTF">2023-11-01T17:43:00Z</dcterms:created>
  <dcterms:modified xsi:type="dcterms:W3CDTF">2023-11-01T17:43:00Z</dcterms:modified>
</cp:coreProperties>
</file>