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898A" w14:textId="77777777" w:rsidR="004D36D7" w:rsidRPr="00FD4A68" w:rsidRDefault="00E04768" w:rsidP="004B79FF">
      <w:pPr>
        <w:pStyle w:val="Title"/>
        <w:rPr>
          <w:rStyle w:val="LabTitleInstVersred"/>
          <w:b/>
          <w:color w:val="auto"/>
        </w:rPr>
      </w:pPr>
      <w:sdt>
        <w:sdtPr>
          <w:rPr>
            <w:b w:val="0"/>
            <w:color w:val="EE0000"/>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AB2F1C">
            <w:t>Lab - View the Switch MAC Address Table</w:t>
          </w:r>
        </w:sdtContent>
      </w:sdt>
      <w:r w:rsidR="004D36D7" w:rsidRPr="00FD4A68">
        <w:t xml:space="preserve"> </w:t>
      </w:r>
      <w:r w:rsidR="00D84BDA" w:rsidRPr="00FD4A68">
        <w:rPr>
          <w:rStyle w:val="LabTitleInstVersred"/>
        </w:rPr>
        <w:t>(Instructor Version)</w:t>
      </w:r>
    </w:p>
    <w:p w14:paraId="253A3D6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3DFF2A29" w14:textId="77777777" w:rsidR="00D815E5" w:rsidRPr="00DE6F44" w:rsidRDefault="00D815E5" w:rsidP="00D815E5">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0495BF6B" w:rsidR="00412A20" w:rsidRDefault="00D815E5" w:rsidP="00D815E5">
      <w:pPr>
        <w:pStyle w:val="SubStepAlpha"/>
        <w:numPr>
          <w:ilvl w:val="0"/>
          <w:numId w:val="0"/>
        </w:numPr>
        <w:ind w:left="720"/>
      </w:pPr>
      <w:r>
        <w:t>PC-A MAC Address:</w:t>
      </w:r>
      <w:r w:rsidR="00EE0109">
        <w:t xml:space="preserve"> </w:t>
      </w:r>
      <w:r w:rsidR="00AA2993" w:rsidRPr="00AA2993">
        <w:rPr>
          <w:color w:val="FF0000"/>
        </w:rPr>
        <w:t>0002.1731.0720</w:t>
      </w:r>
    </w:p>
    <w:p w14:paraId="171447A7" w14:textId="77777777" w:rsidR="00412A20" w:rsidRDefault="00412A20" w:rsidP="00412A20">
      <w:pPr>
        <w:pStyle w:val="AnswerLineL50"/>
      </w:pPr>
      <w:r>
        <w:t>Type your answers here.</w:t>
      </w:r>
    </w:p>
    <w:p w14:paraId="2603BCB6" w14:textId="3237D49E" w:rsidR="00D815E5" w:rsidRDefault="00D815E5" w:rsidP="00D815E5">
      <w:pPr>
        <w:pStyle w:val="SubStepAlpha"/>
        <w:numPr>
          <w:ilvl w:val="0"/>
          <w:numId w:val="0"/>
        </w:numPr>
        <w:ind w:left="720"/>
      </w:pPr>
      <w:r>
        <w:lastRenderedPageBreak/>
        <w:t>PC-B MAC Address:</w:t>
      </w:r>
      <w:r w:rsidR="00E1744E">
        <w:t xml:space="preserve"> </w:t>
      </w:r>
      <w:r w:rsidR="00FE5ED0" w:rsidRPr="00FE5ED0">
        <w:rPr>
          <w:color w:val="FF0000"/>
        </w:rPr>
        <w:t>00D0.D3D8.BB93</w:t>
      </w:r>
    </w:p>
    <w:p w14:paraId="311C6C53" w14:textId="683ECF9E" w:rsidR="00D450B3" w:rsidRDefault="00D450B3" w:rsidP="00EE0109">
      <w:pPr>
        <w:pStyle w:val="AnswerLineL50"/>
        <w:ind w:left="0"/>
      </w:pPr>
      <w:proofErr w:type="spellStart"/>
      <w:r>
        <w:t>indows</w:t>
      </w:r>
      <w:proofErr w:type="spellEnd"/>
      <w:r>
        <w:t xml:space="preserve">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643EB18F" w:rsidR="00412A20" w:rsidRDefault="00D815E5" w:rsidP="00D815E5">
      <w:pPr>
        <w:pStyle w:val="SubStepAlpha"/>
        <w:numPr>
          <w:ilvl w:val="0"/>
          <w:numId w:val="0"/>
        </w:numPr>
        <w:ind w:left="720"/>
      </w:pPr>
      <w:r>
        <w:t>S1 Fast Ethernet 0/1 MAC Address:</w:t>
      </w:r>
    </w:p>
    <w:p w14:paraId="3692E82D" w14:textId="61C99E80" w:rsidR="00FE3E56" w:rsidRPr="00FE3E56" w:rsidRDefault="006F4FF8" w:rsidP="00FE3E56">
      <w:pPr>
        <w:pStyle w:val="SubStepAlpha"/>
        <w:numPr>
          <w:ilvl w:val="0"/>
          <w:numId w:val="0"/>
        </w:numPr>
        <w:ind w:left="720"/>
      </w:pPr>
      <w:r w:rsidRPr="00FE3E56">
        <w:rPr>
          <w:shd w:val="clear" w:color="auto" w:fill="002060"/>
        </w:rPr>
        <w:t xml:space="preserve">The S1 F0/1 MAC address is </w:t>
      </w:r>
      <w:r w:rsidR="00FE3E56" w:rsidRPr="00FE3E56">
        <w:rPr>
          <w:b/>
          <w:i/>
          <w:shd w:val="clear" w:color="auto" w:fill="002060"/>
        </w:rPr>
        <w:t>000b.be1e.7401</w:t>
      </w:r>
    </w:p>
    <w:p w14:paraId="3CE1CE34" w14:textId="77777777" w:rsidR="00FE3E56" w:rsidRPr="00FE3E56" w:rsidRDefault="00FE3E56" w:rsidP="00FE3E56">
      <w:pPr>
        <w:pStyle w:val="BodyTextL50"/>
        <w:rPr>
          <w:b/>
          <w:i/>
          <w:color w:val="7030A0"/>
        </w:rPr>
      </w:pPr>
      <w:r w:rsidRPr="00FE3E56">
        <w:rPr>
          <w:b/>
          <w:i/>
          <w:color w:val="7030A0"/>
        </w:rPr>
        <w:t>FastEthernet0/1 is up, line protocol is up (connected)</w:t>
      </w:r>
    </w:p>
    <w:p w14:paraId="1D25BD54" w14:textId="77777777" w:rsidR="00FE3E56" w:rsidRPr="00FE3E56" w:rsidRDefault="00FE3E56" w:rsidP="00FE3E56">
      <w:pPr>
        <w:pStyle w:val="BodyTextL50"/>
        <w:rPr>
          <w:b/>
          <w:i/>
          <w:color w:val="7030A0"/>
        </w:rPr>
      </w:pPr>
      <w:r w:rsidRPr="00FE3E56">
        <w:rPr>
          <w:b/>
          <w:i/>
          <w:color w:val="7030A0"/>
        </w:rPr>
        <w:t xml:space="preserve">  Hardware is Lance, address is 000b.be1e.7401 (</w:t>
      </w:r>
      <w:proofErr w:type="spellStart"/>
      <w:r w:rsidRPr="00FE3E56">
        <w:rPr>
          <w:b/>
          <w:i/>
          <w:color w:val="7030A0"/>
        </w:rPr>
        <w:t>bia</w:t>
      </w:r>
      <w:proofErr w:type="spellEnd"/>
      <w:r w:rsidRPr="00FE3E56">
        <w:rPr>
          <w:b/>
          <w:i/>
          <w:color w:val="7030A0"/>
        </w:rPr>
        <w:t xml:space="preserve"> 000b.be1e.7401) </w:t>
      </w:r>
    </w:p>
    <w:p w14:paraId="22A3FB7C" w14:textId="3E5CE23F" w:rsidR="00D87661" w:rsidRDefault="00D815E5" w:rsidP="00FE3E56">
      <w:pPr>
        <w:pStyle w:val="BodyTextL50"/>
      </w:pPr>
      <w:r>
        <w:t>S2</w:t>
      </w:r>
      <w:r w:rsidR="00D87661">
        <w:t xml:space="preserve"> Fast Ethernet 0/1 MAC </w:t>
      </w:r>
      <w:proofErr w:type="spellStart"/>
      <w:r w:rsidR="00D87661">
        <w:t>Address:</w:t>
      </w:r>
      <w:r w:rsidR="00FE3E56">
        <w:t>S</w:t>
      </w:r>
      <w:proofErr w:type="spellEnd"/>
    </w:p>
    <w:p w14:paraId="0B382F9A" w14:textId="0586EC8F" w:rsidR="006F4FF8" w:rsidRDefault="00D87661" w:rsidP="006F4FF8">
      <w:pPr>
        <w:pStyle w:val="SubStepAlpha"/>
        <w:numPr>
          <w:ilvl w:val="0"/>
          <w:numId w:val="0"/>
        </w:numPr>
        <w:ind w:left="720"/>
      </w:pPr>
      <w:r w:rsidRPr="00412A20">
        <w:t xml:space="preserve"> </w:t>
      </w:r>
      <w:r w:rsidR="006F4FF8" w:rsidRPr="006F4FF8">
        <w:rPr>
          <w:shd w:val="clear" w:color="auto" w:fill="002060"/>
        </w:rPr>
        <w:t xml:space="preserve">The S2 F0/1 MAC address is </w:t>
      </w:r>
      <w:proofErr w:type="gramStart"/>
      <w:r w:rsidR="006F4FF8" w:rsidRPr="006F4FF8">
        <w:rPr>
          <w:shd w:val="clear" w:color="auto" w:fill="002060"/>
        </w:rPr>
        <w:t>0001.6311.aa</w:t>
      </w:r>
      <w:proofErr w:type="gramEnd"/>
      <w:r w:rsidR="006F4FF8" w:rsidRPr="006F4FF8">
        <w:rPr>
          <w:shd w:val="clear" w:color="auto" w:fill="002060"/>
        </w:rPr>
        <w:t>4a</w:t>
      </w:r>
    </w:p>
    <w:p w14:paraId="4A654BCD" w14:textId="190115EB" w:rsidR="006F4FF8" w:rsidRPr="006F4FF8" w:rsidRDefault="00D87661" w:rsidP="006F4FF8">
      <w:pPr>
        <w:pStyle w:val="AnswerLineL50"/>
        <w:rPr>
          <w:color w:val="7030A0"/>
        </w:rPr>
      </w:pPr>
      <w:r w:rsidRPr="00412A20">
        <w:t>re.</w:t>
      </w:r>
      <w:r w:rsidR="006F4FF8" w:rsidRPr="006F4FF8">
        <w:rPr>
          <w:color w:val="auto"/>
        </w:rPr>
        <w:t xml:space="preserve"> </w:t>
      </w:r>
      <w:r w:rsidR="006F4FF8" w:rsidRPr="006F4FF8">
        <w:rPr>
          <w:color w:val="7030A0"/>
        </w:rPr>
        <w:t>FastEthernet0/1 is up, line protocol is up (connected)</w:t>
      </w:r>
    </w:p>
    <w:p w14:paraId="07F394AC" w14:textId="63C43293" w:rsidR="00D87661" w:rsidRPr="006F4FF8" w:rsidRDefault="006F4FF8" w:rsidP="006F4FF8">
      <w:pPr>
        <w:pStyle w:val="AnswerLineL50"/>
        <w:ind w:left="0"/>
        <w:rPr>
          <w:color w:val="7030A0"/>
        </w:rPr>
      </w:pPr>
      <w:r>
        <w:rPr>
          <w:color w:val="7030A0"/>
        </w:rPr>
        <w:t xml:space="preserve">                        </w:t>
      </w:r>
      <w:r w:rsidRPr="006F4FF8">
        <w:rPr>
          <w:color w:val="7030A0"/>
        </w:rPr>
        <w:t xml:space="preserve">  Hardware is Lance, address is </w:t>
      </w:r>
      <w:proofErr w:type="gramStart"/>
      <w:r w:rsidRPr="006F4FF8">
        <w:rPr>
          <w:color w:val="7030A0"/>
        </w:rPr>
        <w:t>0001.6311.aa</w:t>
      </w:r>
      <w:proofErr w:type="gramEnd"/>
      <w:r w:rsidRPr="006F4FF8">
        <w:rPr>
          <w:color w:val="7030A0"/>
        </w:rPr>
        <w:t>4a (</w:t>
      </w:r>
      <w:proofErr w:type="spellStart"/>
      <w:r w:rsidRPr="006F4FF8">
        <w:rPr>
          <w:color w:val="7030A0"/>
        </w:rPr>
        <w:t>bia</w:t>
      </w:r>
      <w:proofErr w:type="spellEnd"/>
      <w:r w:rsidRPr="006F4FF8">
        <w:rPr>
          <w:color w:val="7030A0"/>
        </w:rPr>
        <w:t xml:space="preserve"> 0001.6311.aa4a )your</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0FF748AF" w:rsidR="00D815E5" w:rsidRDefault="00D87661" w:rsidP="00D87661">
      <w:pPr>
        <w:pStyle w:val="AnswerLineL50"/>
      </w:pPr>
      <w:r w:rsidRPr="00D41144">
        <w:rPr>
          <w:color w:val="auto"/>
          <w:shd w:val="clear" w:color="auto" w:fill="D99594" w:themeFill="accent2" w:themeFillTint="99"/>
        </w:rPr>
        <w:t xml:space="preserve">Type </w:t>
      </w:r>
      <w:r w:rsidR="005D3BA1" w:rsidRPr="00D41144">
        <w:rPr>
          <w:color w:val="auto"/>
          <w:shd w:val="clear" w:color="auto" w:fill="D99594" w:themeFill="accent2" w:themeFillTint="99"/>
        </w:rPr>
        <w:t>The switch may have one or more MAC addresses in its table, based on whether or not the students entered a ping command when configuring the network. The switch will most likely have learned MAC addresses through S1’s F0/1 switch port. The switch will record multiple MAC addresses of hosts learned through the connection to the other switch on F0/1.</w:t>
      </w:r>
      <w:proofErr w:type="spellStart"/>
      <w:r w:rsidRPr="00D41144">
        <w:rPr>
          <w:color w:val="auto"/>
          <w:shd w:val="clear" w:color="auto" w:fill="D99594" w:themeFill="accent2" w:themeFillTint="99"/>
        </w:rPr>
        <w:t>your</w:t>
      </w:r>
      <w:proofErr w:type="spellEnd"/>
      <w:r>
        <w:t>.</w:t>
      </w:r>
    </w:p>
    <w:p w14:paraId="5564B81A" w14:textId="77777777" w:rsidR="00FE3E56" w:rsidRPr="00BA2B0B" w:rsidRDefault="00FE3E56" w:rsidP="00D41144">
      <w:pPr>
        <w:pStyle w:val="NormalWeb"/>
        <w:spacing w:before="0" w:beforeAutospacing="0" w:after="0" w:afterAutospacing="0"/>
        <w:ind w:left="720"/>
        <w:rPr>
          <w:color w:val="7030A0"/>
          <w:sz w:val="28"/>
        </w:rPr>
      </w:pPr>
      <w:r w:rsidRPr="00BA2B0B">
        <w:rPr>
          <w:color w:val="7030A0"/>
          <w:sz w:val="28"/>
        </w:rPr>
        <w:t>s2#show mac address-table</w:t>
      </w:r>
    </w:p>
    <w:p w14:paraId="13F7A8AC" w14:textId="77777777" w:rsidR="00FE3E56" w:rsidRPr="00BA2B0B" w:rsidRDefault="00FE3E56" w:rsidP="00D41144">
      <w:pPr>
        <w:pStyle w:val="NormalWeb"/>
        <w:spacing w:before="0" w:beforeAutospacing="0" w:after="0" w:afterAutospacing="0"/>
        <w:ind w:left="720"/>
        <w:rPr>
          <w:color w:val="7030A0"/>
          <w:sz w:val="28"/>
        </w:rPr>
      </w:pPr>
      <w:r w:rsidRPr="00BA2B0B">
        <w:rPr>
          <w:color w:val="7030A0"/>
          <w:sz w:val="28"/>
        </w:rPr>
        <w:t>Mac Address Table</w:t>
      </w:r>
    </w:p>
    <w:p w14:paraId="0A3230D4" w14:textId="4A4524F1" w:rsidR="00FE3E56" w:rsidRPr="00BA2B0B" w:rsidRDefault="00FE3E56" w:rsidP="00D41144">
      <w:pPr>
        <w:pStyle w:val="NormalWeb"/>
        <w:spacing w:before="0" w:beforeAutospacing="0" w:after="0" w:afterAutospacing="0"/>
        <w:ind w:left="720"/>
        <w:rPr>
          <w:color w:val="7030A0"/>
          <w:sz w:val="28"/>
        </w:rPr>
      </w:pPr>
      <w:r w:rsidRPr="00BA2B0B">
        <w:rPr>
          <w:color w:val="7030A0"/>
          <w:sz w:val="28"/>
        </w:rPr>
        <w:t>-------------------------------------------</w:t>
      </w:r>
    </w:p>
    <w:p w14:paraId="4287E711" w14:textId="43F48DA8" w:rsidR="00FE3E56" w:rsidRPr="00BA2B0B" w:rsidRDefault="00FE3E56" w:rsidP="00D41144">
      <w:pPr>
        <w:pStyle w:val="NormalWeb"/>
        <w:spacing w:before="0" w:beforeAutospacing="0" w:after="0" w:afterAutospacing="0"/>
        <w:ind w:left="720"/>
        <w:rPr>
          <w:color w:val="7030A0"/>
          <w:sz w:val="28"/>
        </w:rPr>
      </w:pPr>
      <w:proofErr w:type="spellStart"/>
      <w:r w:rsidRPr="00BA2B0B">
        <w:rPr>
          <w:color w:val="7030A0"/>
          <w:sz w:val="28"/>
        </w:rPr>
        <w:t>Vlan</w:t>
      </w:r>
      <w:proofErr w:type="spellEnd"/>
      <w:r w:rsidRPr="00BA2B0B">
        <w:rPr>
          <w:color w:val="7030A0"/>
          <w:sz w:val="28"/>
        </w:rPr>
        <w:t xml:space="preserve"> Mac Address   Type     Ports</w:t>
      </w:r>
    </w:p>
    <w:p w14:paraId="72B85DE6" w14:textId="66AB0755" w:rsidR="00FE3E56" w:rsidRPr="00BA2B0B" w:rsidRDefault="00FE3E56" w:rsidP="00D41144">
      <w:pPr>
        <w:pStyle w:val="NormalWeb"/>
        <w:spacing w:before="0" w:beforeAutospacing="0" w:after="0" w:afterAutospacing="0"/>
        <w:ind w:left="720"/>
        <w:rPr>
          <w:color w:val="7030A0"/>
          <w:sz w:val="28"/>
        </w:rPr>
      </w:pPr>
      <w:r w:rsidRPr="00BA2B0B">
        <w:rPr>
          <w:color w:val="7030A0"/>
          <w:sz w:val="28"/>
        </w:rPr>
        <w:t>-----  ---------------    --------    -------</w:t>
      </w:r>
    </w:p>
    <w:p w14:paraId="3BED9351" w14:textId="19A7425C" w:rsidR="0026483D" w:rsidRPr="00BA2B0B" w:rsidRDefault="00FE3E56" w:rsidP="00D41144">
      <w:pPr>
        <w:pStyle w:val="CMDOutputRed"/>
        <w:rPr>
          <w:color w:val="7030A0"/>
          <w:sz w:val="20"/>
        </w:rPr>
      </w:pPr>
      <w:r w:rsidRPr="00BA2B0B">
        <w:rPr>
          <w:color w:val="7030A0"/>
          <w:sz w:val="20"/>
        </w:rPr>
        <w:t>1 000b.be1e.7401 DYNAMIC Fa0/1</w:t>
      </w:r>
      <w:bookmarkStart w:id="0" w:name="_GoBack"/>
      <w:bookmarkEnd w:id="0"/>
    </w:p>
    <w:p w14:paraId="54605703" w14:textId="2D837A06" w:rsidR="00D815E5" w:rsidRDefault="0026483D" w:rsidP="00FE3E56">
      <w:pPr>
        <w:pStyle w:val="CMDOutputRed"/>
        <w:rPr>
          <w:color w:val="FF0000"/>
        </w:rPr>
      </w:pPr>
      <w:r w:rsidRPr="0026483D">
        <w:rPr>
          <w:color w:val="FF0000"/>
        </w:rPr>
        <w:t xml:space="preserve">   </w:t>
      </w:r>
    </w:p>
    <w:p w14:paraId="27ECFAF1" w14:textId="4963C352" w:rsidR="00FE3E56" w:rsidRDefault="00FE3E56" w:rsidP="00FE3E56">
      <w:pPr>
        <w:pStyle w:val="CMDOutputRed"/>
        <w:rPr>
          <w:color w:val="FF0000"/>
        </w:rPr>
      </w:pPr>
    </w:p>
    <w:p w14:paraId="1348FD7A" w14:textId="59A6FBF4" w:rsidR="00FE3E56" w:rsidRDefault="00FE3E56" w:rsidP="00FE3E56">
      <w:pPr>
        <w:pStyle w:val="CMDOutputRed"/>
        <w:rPr>
          <w:color w:val="FF0000"/>
        </w:rPr>
      </w:pPr>
    </w:p>
    <w:p w14:paraId="761CA7A3" w14:textId="77777777" w:rsidR="00FE3E56" w:rsidRDefault="00FE3E56" w:rsidP="00FE3E56">
      <w:pPr>
        <w:pStyle w:val="CMDOutputRed"/>
        <w:rPr>
          <w:color w:val="FF0000"/>
        </w:rPr>
      </w:pPr>
    </w:p>
    <w:p w14:paraId="5CBCEA21" w14:textId="566ED086" w:rsidR="00FE3E56" w:rsidRDefault="00FE3E56" w:rsidP="00FE3E56">
      <w:pPr>
        <w:pStyle w:val="CMDOutputRed"/>
        <w:rPr>
          <w:color w:val="FF0000"/>
        </w:rPr>
      </w:pPr>
    </w:p>
    <w:p w14:paraId="74428B07" w14:textId="03562B44" w:rsidR="00FE3E56" w:rsidRDefault="00FE3E56" w:rsidP="00FE3E56">
      <w:pPr>
        <w:pStyle w:val="CMDOutputRed"/>
        <w:rPr>
          <w:color w:val="FF0000"/>
        </w:rPr>
      </w:pPr>
    </w:p>
    <w:p w14:paraId="1BC67997" w14:textId="28335DF0" w:rsidR="00D41144" w:rsidRDefault="00D41144" w:rsidP="00FE3E56">
      <w:pPr>
        <w:pStyle w:val="CMDOutputRed"/>
        <w:rPr>
          <w:color w:val="FF0000"/>
        </w:rPr>
      </w:pPr>
    </w:p>
    <w:p w14:paraId="55A78FFC" w14:textId="77777777" w:rsidR="00D41144" w:rsidRPr="005D6791" w:rsidRDefault="00D41144" w:rsidP="00FE3E56">
      <w:pPr>
        <w:pStyle w:val="CMDOutputRed"/>
        <w:rPr>
          <w:color w:val="FF0000"/>
        </w:rPr>
      </w:pPr>
    </w:p>
    <w:p w14:paraId="0EF6EC34" w14:textId="77777777" w:rsidR="00D815E5" w:rsidRDefault="00D815E5" w:rsidP="00D815E5">
      <w:pPr>
        <w:pStyle w:val="BodyTextL50"/>
      </w:pPr>
      <w:r>
        <w:lastRenderedPageBreak/>
        <w:t>What MAC addresses are recorded in the table? To which switch ports are they mapped and to which devices do they belong? Ignore MAC addresses that are mapped to the CPU.</w:t>
      </w:r>
    </w:p>
    <w:p w14:paraId="31D03FC3" w14:textId="24F8ADAE" w:rsidR="00D815E5" w:rsidRDefault="00D87661" w:rsidP="00D87661">
      <w:pPr>
        <w:pStyle w:val="AnswerLineL50"/>
      </w:pPr>
      <w:r w:rsidRPr="00D41144">
        <w:rPr>
          <w:color w:val="auto"/>
          <w:shd w:val="clear" w:color="auto" w:fill="D99594" w:themeFill="accent2" w:themeFillTint="99"/>
        </w:rPr>
        <w:t xml:space="preserve">Type </w:t>
      </w:r>
      <w:r w:rsidR="00D41144" w:rsidRPr="00D41144">
        <w:rPr>
          <w:color w:val="auto"/>
          <w:shd w:val="clear" w:color="auto" w:fill="D99594" w:themeFill="accent2" w:themeFillTint="99"/>
        </w:rPr>
        <w:t>There may be multiple MAC addresses recorded in the MAC address table, especially MAC addresses learned through S1’s F0/1 switch port. In the example output above, the S1 F0/1 MAC address and PC-A MAC address are mapped to S2 F0/1.</w:t>
      </w:r>
    </w:p>
    <w:p w14:paraId="6DC85E08" w14:textId="63A46107" w:rsidR="00D87661" w:rsidRDefault="00D815E5" w:rsidP="00D41144">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342B3E35" w14:textId="6D27A52D" w:rsidR="00D41144" w:rsidRPr="00D41144" w:rsidRDefault="00D41144" w:rsidP="00D41144">
      <w:pPr>
        <w:pStyle w:val="BodyTextL50"/>
        <w:shd w:val="clear" w:color="auto" w:fill="D99594" w:themeFill="accent2" w:themeFillTint="99"/>
        <w:rPr>
          <w:b/>
          <w:i/>
        </w:rPr>
      </w:pPr>
      <w:r w:rsidRPr="00D41144">
        <w:rPr>
          <w:b/>
          <w:i/>
        </w:rPr>
        <w:t>The output of the show mac address-table command shows the port that the MAC address was learned on. In most cases this would identify which network device the MAC address belongs to, except in the case of multiple MAC addresses associated to the same port. This happens when switches are connected to other switches and record all of the MAC addresses for devices connected to the other switch.</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4606DBE1" w14:textId="2F2CE045" w:rsidR="00D87661" w:rsidRDefault="00D815E5" w:rsidP="00D41144">
      <w:pPr>
        <w:pStyle w:val="BodyTextL50"/>
        <w:spacing w:before="0"/>
      </w:pPr>
      <w:r>
        <w:t>Does the MAC address table have any addresses in it for VLAN 1? Are there other MAC addresses listed?</w:t>
      </w:r>
    </w:p>
    <w:p w14:paraId="67A48943" w14:textId="6A0F6A2E" w:rsidR="00D41144" w:rsidRPr="00D334EF" w:rsidRDefault="00D41144" w:rsidP="00D41144">
      <w:pPr>
        <w:pStyle w:val="BodyTextL50"/>
        <w:shd w:val="clear" w:color="auto" w:fill="D99594" w:themeFill="accent2" w:themeFillTint="99"/>
        <w:spacing w:before="0"/>
        <w:rPr>
          <w:b/>
        </w:rPr>
      </w:pPr>
      <w:r w:rsidRPr="00D334EF">
        <w:rPr>
          <w:b/>
        </w:rPr>
        <w:t>No. The student will most likely discover that the MAC address for the other switch’s F0/1 switch port has been quickly reinserted in the MAC address table.</w:t>
      </w:r>
    </w:p>
    <w:p w14:paraId="550F641A" w14:textId="77777777" w:rsidR="00D41144" w:rsidRPr="00D41144" w:rsidRDefault="00D41144" w:rsidP="00D41144">
      <w:pPr>
        <w:pStyle w:val="CMDOutputRed"/>
        <w:rPr>
          <w:color w:val="7030A0"/>
          <w:sz w:val="20"/>
        </w:rPr>
      </w:pPr>
      <w:r w:rsidRPr="00D41144">
        <w:rPr>
          <w:color w:val="7030A0"/>
          <w:sz w:val="20"/>
        </w:rPr>
        <w:t>s2#show mac address-table</w:t>
      </w:r>
    </w:p>
    <w:p w14:paraId="4A802E8F" w14:textId="77777777" w:rsidR="00D41144" w:rsidRPr="00D41144" w:rsidRDefault="00D41144" w:rsidP="00D41144">
      <w:pPr>
        <w:pStyle w:val="CMDOutputRed"/>
        <w:rPr>
          <w:color w:val="7030A0"/>
          <w:sz w:val="20"/>
        </w:rPr>
      </w:pPr>
      <w:r w:rsidRPr="00D41144">
        <w:rPr>
          <w:color w:val="7030A0"/>
          <w:sz w:val="20"/>
        </w:rPr>
        <w:t xml:space="preserve">          Mac Address Table</w:t>
      </w:r>
    </w:p>
    <w:p w14:paraId="3286FA1E" w14:textId="77777777" w:rsidR="00D41144" w:rsidRPr="00D41144" w:rsidRDefault="00D41144" w:rsidP="00D41144">
      <w:pPr>
        <w:pStyle w:val="CMDOutputRed"/>
        <w:rPr>
          <w:color w:val="7030A0"/>
          <w:sz w:val="20"/>
        </w:rPr>
      </w:pPr>
      <w:r w:rsidRPr="00D41144">
        <w:rPr>
          <w:color w:val="7030A0"/>
          <w:sz w:val="20"/>
        </w:rPr>
        <w:t>-------------------------------------------</w:t>
      </w:r>
    </w:p>
    <w:p w14:paraId="7F362663" w14:textId="77777777" w:rsidR="00D41144" w:rsidRPr="00D41144" w:rsidRDefault="00D41144" w:rsidP="00D41144">
      <w:pPr>
        <w:pStyle w:val="CMDOutputRed"/>
        <w:rPr>
          <w:color w:val="7030A0"/>
          <w:sz w:val="20"/>
        </w:rPr>
      </w:pPr>
    </w:p>
    <w:p w14:paraId="5B6BADD5" w14:textId="77777777" w:rsidR="00D41144" w:rsidRPr="00D41144" w:rsidRDefault="00D41144" w:rsidP="00D41144">
      <w:pPr>
        <w:pStyle w:val="CMDOutputRed"/>
        <w:rPr>
          <w:color w:val="7030A0"/>
          <w:sz w:val="20"/>
        </w:rPr>
      </w:pPr>
      <w:proofErr w:type="spellStart"/>
      <w:r w:rsidRPr="00D41144">
        <w:rPr>
          <w:color w:val="7030A0"/>
          <w:sz w:val="20"/>
        </w:rPr>
        <w:t>Vlan</w:t>
      </w:r>
      <w:proofErr w:type="spellEnd"/>
      <w:r w:rsidRPr="00D41144">
        <w:rPr>
          <w:color w:val="7030A0"/>
          <w:sz w:val="20"/>
        </w:rPr>
        <w:t xml:space="preserve">    Mac Address       Type        Ports</w:t>
      </w:r>
    </w:p>
    <w:p w14:paraId="4CF8A69C" w14:textId="77777777" w:rsidR="00D41144" w:rsidRPr="00D41144" w:rsidRDefault="00D41144" w:rsidP="00D41144">
      <w:pPr>
        <w:pStyle w:val="CMDOutputRed"/>
        <w:rPr>
          <w:color w:val="7030A0"/>
          <w:sz w:val="20"/>
        </w:rPr>
      </w:pPr>
      <w:r w:rsidRPr="00D41144">
        <w:rPr>
          <w:color w:val="7030A0"/>
          <w:sz w:val="20"/>
        </w:rPr>
        <w:t>----    -----------       --------    -----</w:t>
      </w:r>
    </w:p>
    <w:p w14:paraId="7A1C8D87" w14:textId="77777777" w:rsidR="00D41144" w:rsidRPr="00D41144" w:rsidRDefault="00D41144" w:rsidP="00D41144">
      <w:pPr>
        <w:pStyle w:val="CMDOutputRed"/>
        <w:rPr>
          <w:color w:val="7030A0"/>
          <w:sz w:val="20"/>
        </w:rPr>
      </w:pPr>
    </w:p>
    <w:p w14:paraId="4CC5F15E" w14:textId="346E7299" w:rsidR="00D815E5" w:rsidRPr="00D41144" w:rsidRDefault="00D41144" w:rsidP="00D41144">
      <w:pPr>
        <w:pStyle w:val="CMDOutputRed"/>
        <w:rPr>
          <w:color w:val="7030A0"/>
        </w:rPr>
      </w:pPr>
      <w:r w:rsidRPr="00D41144">
        <w:rPr>
          <w:color w:val="7030A0"/>
          <w:sz w:val="20"/>
        </w:rPr>
        <w:t xml:space="preserve">   1    000b.be1e.7401    DYNAMIC     Fa0/1</w:t>
      </w:r>
    </w:p>
    <w:p w14:paraId="60C97E8F" w14:textId="5C7973A0"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3A55B6FD" w14:textId="629B46EA" w:rsidR="006575E2" w:rsidRPr="00D334EF" w:rsidRDefault="006575E2" w:rsidP="006575E2">
      <w:pPr>
        <w:pStyle w:val="BodyTextL50"/>
        <w:shd w:val="clear" w:color="auto" w:fill="D99594" w:themeFill="accent2" w:themeFillTint="99"/>
        <w:rPr>
          <w:b/>
        </w:rPr>
      </w:pPr>
      <w:r w:rsidRPr="00D334EF">
        <w:rPr>
          <w:b/>
        </w:rPr>
        <w:t>There may be more MAC addresses in the table.</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Not including multicast or broadcast addresses, how many device IP-to-MAC address pairs have been learned by ARP?</w:t>
      </w:r>
    </w:p>
    <w:p w14:paraId="75603A10" w14:textId="3A35BA4D" w:rsidR="00D87661" w:rsidRDefault="00D334EF" w:rsidP="00D334EF">
      <w:pPr>
        <w:pStyle w:val="AnswerLineL50"/>
        <w:shd w:val="clear" w:color="auto" w:fill="D99594" w:themeFill="accent2" w:themeFillTint="99"/>
      </w:pPr>
      <w:r w:rsidRPr="00D334EF">
        <w:rPr>
          <w:color w:val="auto"/>
        </w:rPr>
        <w:t>The ARP cache may have no entries in it, or it may have the gateway IP address to MAC address mapping.</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F6491A1" w:rsidR="00D87661" w:rsidRPr="00B01E95" w:rsidRDefault="00B01E95" w:rsidP="00B01E95">
      <w:pPr>
        <w:pStyle w:val="AnswerLineL50"/>
        <w:shd w:val="clear" w:color="auto" w:fill="D99594" w:themeFill="accent2" w:themeFillTint="99"/>
      </w:pPr>
      <w:r w:rsidRPr="00B01E95">
        <w:rPr>
          <w:color w:val="auto"/>
        </w:rPr>
        <w:t>If the network was cabled and configured correctly the answer should be yes.</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lastRenderedPageBreak/>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4D253990" w:rsidR="00D87661" w:rsidRPr="00B01E95" w:rsidRDefault="00B01E95" w:rsidP="00D87661">
      <w:pPr>
        <w:pStyle w:val="AnswerLineL50"/>
        <w:rPr>
          <w:color w:val="auto"/>
        </w:rPr>
      </w:pPr>
      <w:r w:rsidRPr="00B01E95">
        <w:rPr>
          <w:color w:val="auto"/>
          <w:shd w:val="clear" w:color="auto" w:fill="D99594" w:themeFill="accent2" w:themeFillTint="99"/>
        </w:rPr>
        <w:t>There may only be one additional MAC address mapping added to the table, most likely the MAC address of PC-A.</w:t>
      </w:r>
    </w:p>
    <w:p w14:paraId="59AB24C0" w14:textId="77777777" w:rsidR="00B01E95" w:rsidRPr="00B01E95" w:rsidRDefault="00B01E95" w:rsidP="00B01E95">
      <w:pPr>
        <w:pStyle w:val="CMDOutputRed"/>
        <w:rPr>
          <w:b/>
          <w:color w:val="7030A0"/>
          <w:sz w:val="20"/>
        </w:rPr>
      </w:pPr>
      <w:r w:rsidRPr="00B01E95">
        <w:rPr>
          <w:b/>
          <w:color w:val="7030A0"/>
          <w:sz w:val="20"/>
        </w:rPr>
        <w:t>s2&gt;show mac address-table</w:t>
      </w:r>
    </w:p>
    <w:p w14:paraId="15ADB0F8" w14:textId="77777777" w:rsidR="00B01E95" w:rsidRPr="00B01E95" w:rsidRDefault="00B01E95" w:rsidP="00B01E95">
      <w:pPr>
        <w:pStyle w:val="CMDOutputRed"/>
        <w:rPr>
          <w:b/>
          <w:color w:val="7030A0"/>
          <w:sz w:val="20"/>
        </w:rPr>
      </w:pPr>
      <w:r w:rsidRPr="00B01E95">
        <w:rPr>
          <w:b/>
          <w:color w:val="7030A0"/>
          <w:sz w:val="20"/>
        </w:rPr>
        <w:t xml:space="preserve">          Mac Address Table</w:t>
      </w:r>
    </w:p>
    <w:p w14:paraId="436ADE0E" w14:textId="77777777" w:rsidR="00B01E95" w:rsidRPr="00B01E95" w:rsidRDefault="00B01E95" w:rsidP="00B01E95">
      <w:pPr>
        <w:pStyle w:val="CMDOutputRed"/>
        <w:rPr>
          <w:b/>
          <w:color w:val="7030A0"/>
          <w:sz w:val="20"/>
        </w:rPr>
      </w:pPr>
      <w:r w:rsidRPr="00B01E95">
        <w:rPr>
          <w:b/>
          <w:color w:val="7030A0"/>
          <w:sz w:val="20"/>
        </w:rPr>
        <w:t>-------------------------------------------</w:t>
      </w:r>
    </w:p>
    <w:p w14:paraId="75D58F42" w14:textId="77777777" w:rsidR="00B01E95" w:rsidRPr="00B01E95" w:rsidRDefault="00B01E95" w:rsidP="00B01E95">
      <w:pPr>
        <w:pStyle w:val="CMDOutputRed"/>
        <w:rPr>
          <w:b/>
          <w:color w:val="7030A0"/>
          <w:sz w:val="20"/>
        </w:rPr>
      </w:pPr>
    </w:p>
    <w:p w14:paraId="1CE5BE74" w14:textId="77777777" w:rsidR="00B01E95" w:rsidRPr="00B01E95" w:rsidRDefault="00B01E95" w:rsidP="00B01E95">
      <w:pPr>
        <w:pStyle w:val="CMDOutputRed"/>
        <w:rPr>
          <w:b/>
          <w:color w:val="7030A0"/>
          <w:sz w:val="20"/>
        </w:rPr>
      </w:pPr>
      <w:proofErr w:type="spellStart"/>
      <w:r w:rsidRPr="00B01E95">
        <w:rPr>
          <w:b/>
          <w:color w:val="7030A0"/>
          <w:sz w:val="20"/>
        </w:rPr>
        <w:t>Vlan</w:t>
      </w:r>
      <w:proofErr w:type="spellEnd"/>
      <w:r w:rsidRPr="00B01E95">
        <w:rPr>
          <w:b/>
          <w:color w:val="7030A0"/>
          <w:sz w:val="20"/>
        </w:rPr>
        <w:t xml:space="preserve">    Mac Address       Type        Ports</w:t>
      </w:r>
    </w:p>
    <w:p w14:paraId="34C83C23" w14:textId="77777777" w:rsidR="00B01E95" w:rsidRPr="00B01E95" w:rsidRDefault="00B01E95" w:rsidP="00B01E95">
      <w:pPr>
        <w:pStyle w:val="CMDOutputRed"/>
        <w:rPr>
          <w:b/>
          <w:color w:val="7030A0"/>
          <w:sz w:val="20"/>
        </w:rPr>
      </w:pPr>
      <w:r w:rsidRPr="00B01E95">
        <w:rPr>
          <w:b/>
          <w:color w:val="7030A0"/>
          <w:sz w:val="20"/>
        </w:rPr>
        <w:t>----    -----------       --------    -----</w:t>
      </w:r>
    </w:p>
    <w:p w14:paraId="00B7D5F2" w14:textId="77777777" w:rsidR="00B01E95" w:rsidRPr="00B01E95" w:rsidRDefault="00B01E95" w:rsidP="00B01E95">
      <w:pPr>
        <w:pStyle w:val="CMDOutputRed"/>
        <w:rPr>
          <w:b/>
          <w:color w:val="7030A0"/>
          <w:sz w:val="20"/>
        </w:rPr>
      </w:pPr>
    </w:p>
    <w:p w14:paraId="2797667A" w14:textId="77777777" w:rsidR="00B01E95" w:rsidRPr="00B01E95" w:rsidRDefault="00B01E95" w:rsidP="00B01E95">
      <w:pPr>
        <w:pStyle w:val="CMDOutputRed"/>
        <w:rPr>
          <w:b/>
          <w:color w:val="7030A0"/>
          <w:sz w:val="20"/>
        </w:rPr>
      </w:pPr>
      <w:r w:rsidRPr="00B01E95">
        <w:rPr>
          <w:b/>
          <w:color w:val="7030A0"/>
          <w:sz w:val="20"/>
        </w:rPr>
        <w:t xml:space="preserve">   1    0002.1731.0720    DYNAMIC     Fa0/1</w:t>
      </w:r>
    </w:p>
    <w:p w14:paraId="76432DAF" w14:textId="77777777" w:rsidR="00B01E95" w:rsidRPr="00B01E95" w:rsidRDefault="00B01E95" w:rsidP="00B01E95">
      <w:pPr>
        <w:pStyle w:val="CMDOutputRed"/>
        <w:rPr>
          <w:b/>
          <w:color w:val="7030A0"/>
          <w:sz w:val="20"/>
        </w:rPr>
      </w:pPr>
      <w:r w:rsidRPr="00B01E95">
        <w:rPr>
          <w:b/>
          <w:color w:val="7030A0"/>
          <w:sz w:val="20"/>
        </w:rPr>
        <w:t xml:space="preserve">   1    000b.be1e.7401    DYNAMIC     Fa0/1</w:t>
      </w:r>
    </w:p>
    <w:p w14:paraId="0A3C9657" w14:textId="77777777" w:rsidR="00B01E95" w:rsidRPr="00B01E95" w:rsidRDefault="00B01E95" w:rsidP="00B01E95">
      <w:pPr>
        <w:pStyle w:val="CMDOutputRed"/>
        <w:rPr>
          <w:b/>
          <w:color w:val="7030A0"/>
          <w:sz w:val="20"/>
        </w:rPr>
      </w:pPr>
      <w:r w:rsidRPr="00B01E95">
        <w:rPr>
          <w:b/>
          <w:color w:val="7030A0"/>
          <w:sz w:val="20"/>
        </w:rPr>
        <w:t xml:space="preserve">   1    000d.bd41.37d2    DYNAMIC     Fa0/1</w:t>
      </w:r>
    </w:p>
    <w:p w14:paraId="036D331D" w14:textId="516037EF" w:rsidR="00D815E5" w:rsidRPr="00B01E95" w:rsidRDefault="00B01E95" w:rsidP="00B01E95">
      <w:pPr>
        <w:pStyle w:val="CMDOutputRed"/>
        <w:rPr>
          <w:b/>
          <w:color w:val="7030A0"/>
        </w:rPr>
      </w:pPr>
      <w:r w:rsidRPr="00B01E95">
        <w:rPr>
          <w:b/>
          <w:color w:val="7030A0"/>
          <w:sz w:val="20"/>
        </w:rPr>
        <w:t xml:space="preserve">   1    00d0.d3d8.bb93    DYNAMIC     Fa0/18</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01624D68" w14:textId="5E006CD9" w:rsidR="00E274A3" w:rsidRPr="00E274A3" w:rsidRDefault="00E274A3" w:rsidP="00E274A3">
      <w:pPr>
        <w:pStyle w:val="ConfigWindow"/>
        <w:shd w:val="clear" w:color="auto" w:fill="D99594" w:themeFill="accent2" w:themeFillTint="99"/>
        <w:rPr>
          <w:rFonts w:ascii="Courier New" w:eastAsia="Calibri" w:hAnsi="Courier New"/>
          <w:b/>
          <w:i w:val="0"/>
          <w:color w:val="auto"/>
          <w:sz w:val="20"/>
          <w:szCs w:val="22"/>
        </w:rPr>
      </w:pPr>
      <w:r w:rsidRPr="00E274A3">
        <w:rPr>
          <w:rFonts w:ascii="Courier New" w:eastAsia="Calibri" w:hAnsi="Courier New"/>
          <w:b/>
          <w:i w:val="0"/>
          <w:color w:val="auto"/>
          <w:sz w:val="20"/>
          <w:szCs w:val="22"/>
        </w:rPr>
        <w:t>Answers may vary, but the ARP cache on PC-B should have more entries.</w:t>
      </w:r>
    </w:p>
    <w:p w14:paraId="33403BD0" w14:textId="77777777" w:rsidR="00E274A3" w:rsidRPr="00E274A3" w:rsidRDefault="00E274A3" w:rsidP="00E274A3">
      <w:pPr>
        <w:pStyle w:val="ConfigWindow"/>
        <w:rPr>
          <w:rFonts w:ascii="Courier New" w:eastAsia="Calibri" w:hAnsi="Courier New"/>
          <w:i w:val="0"/>
          <w:color w:val="7030A0"/>
          <w:sz w:val="20"/>
          <w:szCs w:val="22"/>
        </w:rPr>
      </w:pPr>
      <w:r w:rsidRPr="00E274A3">
        <w:rPr>
          <w:rFonts w:ascii="Courier New" w:eastAsia="Calibri" w:hAnsi="Courier New"/>
          <w:i w:val="0"/>
          <w:color w:val="EE0000"/>
          <w:sz w:val="20"/>
          <w:szCs w:val="22"/>
        </w:rPr>
        <w:t xml:space="preserve"> </w:t>
      </w:r>
      <w:r w:rsidRPr="00E274A3">
        <w:rPr>
          <w:rFonts w:ascii="Courier New" w:eastAsia="Calibri" w:hAnsi="Courier New"/>
          <w:i w:val="0"/>
          <w:color w:val="7030A0"/>
          <w:sz w:val="20"/>
          <w:szCs w:val="22"/>
        </w:rPr>
        <w:t xml:space="preserve"> Internet Address      Physical Address      Type</w:t>
      </w:r>
    </w:p>
    <w:p w14:paraId="42437AC6" w14:textId="77777777" w:rsidR="00E274A3" w:rsidRPr="00E274A3" w:rsidRDefault="00E274A3" w:rsidP="00E274A3">
      <w:pPr>
        <w:pStyle w:val="ConfigWindow"/>
        <w:rPr>
          <w:rFonts w:ascii="Courier New" w:eastAsia="Calibri" w:hAnsi="Courier New"/>
          <w:i w:val="0"/>
          <w:color w:val="7030A0"/>
          <w:sz w:val="20"/>
          <w:szCs w:val="22"/>
        </w:rPr>
      </w:pPr>
      <w:r w:rsidRPr="00E274A3">
        <w:rPr>
          <w:rFonts w:ascii="Courier New" w:eastAsia="Calibri" w:hAnsi="Courier New"/>
          <w:i w:val="0"/>
          <w:color w:val="7030A0"/>
          <w:sz w:val="20"/>
          <w:szCs w:val="22"/>
        </w:rPr>
        <w:t xml:space="preserve">  192.168.1.1           0002.1731.0720        dynamic</w:t>
      </w:r>
    </w:p>
    <w:p w14:paraId="31C9C59A" w14:textId="77777777" w:rsidR="00E274A3" w:rsidRPr="00E274A3" w:rsidRDefault="00E274A3" w:rsidP="00E274A3">
      <w:pPr>
        <w:pStyle w:val="ConfigWindow"/>
        <w:rPr>
          <w:rFonts w:ascii="Courier New" w:eastAsia="Calibri" w:hAnsi="Courier New"/>
          <w:i w:val="0"/>
          <w:color w:val="7030A0"/>
          <w:sz w:val="20"/>
          <w:szCs w:val="22"/>
        </w:rPr>
      </w:pPr>
      <w:r w:rsidRPr="00E274A3">
        <w:rPr>
          <w:rFonts w:ascii="Courier New" w:eastAsia="Calibri" w:hAnsi="Courier New"/>
          <w:i w:val="0"/>
          <w:color w:val="7030A0"/>
          <w:sz w:val="20"/>
          <w:szCs w:val="22"/>
        </w:rPr>
        <w:t xml:space="preserve">  192.168.1.11          000d.bd41.37d2        dynamic</w:t>
      </w:r>
    </w:p>
    <w:p w14:paraId="704B4C2D" w14:textId="34214FB0" w:rsidR="00D450B3" w:rsidRPr="00E274A3" w:rsidRDefault="00E274A3" w:rsidP="00E274A3">
      <w:pPr>
        <w:pStyle w:val="ConfigWindow"/>
        <w:rPr>
          <w:color w:val="7030A0"/>
        </w:rPr>
      </w:pPr>
      <w:r w:rsidRPr="00E274A3">
        <w:rPr>
          <w:rFonts w:ascii="Courier New" w:eastAsia="Calibri" w:hAnsi="Courier New"/>
          <w:i w:val="0"/>
          <w:color w:val="7030A0"/>
          <w:sz w:val="20"/>
          <w:szCs w:val="22"/>
        </w:rPr>
        <w:t xml:space="preserve">  192.168.1.12          00e0.f974.0c1d        dynamic</w:t>
      </w:r>
    </w:p>
    <w:p w14:paraId="13B65C80" w14:textId="77777777" w:rsidR="00D815E5" w:rsidRDefault="00D815E5" w:rsidP="00D815E5">
      <w:pPr>
        <w:pStyle w:val="Heading1"/>
        <w:numPr>
          <w:ilvl w:val="0"/>
          <w:numId w:val="3"/>
        </w:numPr>
      </w:pPr>
      <w:r>
        <w:t>Reflection</w:t>
      </w:r>
      <w:r w:rsidR="00D87661">
        <w:t xml:space="preserve"> Question</w:t>
      </w:r>
    </w:p>
    <w:p w14:paraId="4E3C275C" w14:textId="56F801FE" w:rsidR="00E274A3" w:rsidRDefault="00D815E5" w:rsidP="00E274A3">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27321F08" w14:textId="77777777" w:rsidR="00E274A3" w:rsidRDefault="00E274A3" w:rsidP="00E274A3">
      <w:pPr>
        <w:pStyle w:val="BodyTextL25"/>
      </w:pPr>
      <w:r w:rsidRPr="00E274A3">
        <w:rPr>
          <w:shd w:val="clear" w:color="auto" w:fill="D99594" w:themeFill="accent2" w:themeFillTint="99"/>
        </w:rPr>
        <w:t>ARP broadcasts could cause broadcast storms. Because ARP and switch MAC tables do not authenticate or validate the IP addresses to MAC addresses it would be easy to spoof a device on the network</w:t>
      </w:r>
      <w:r>
        <w:t>.</w:t>
      </w:r>
      <w:r>
        <w:tab/>
      </w:r>
    </w:p>
    <w:p w14:paraId="48DD4302" w14:textId="77777777" w:rsidR="00E274A3" w:rsidRPr="00E274A3" w:rsidRDefault="00E274A3" w:rsidP="00E274A3">
      <w:pPr>
        <w:pStyle w:val="BodyTextL25"/>
        <w:rPr>
          <w:color w:val="7030A0"/>
        </w:rPr>
      </w:pPr>
      <w:r w:rsidRPr="00E274A3">
        <w:rPr>
          <w:color w:val="7030A0"/>
        </w:rPr>
        <w:t>Device Configs</w:t>
      </w:r>
    </w:p>
    <w:p w14:paraId="6B607A0B" w14:textId="77777777" w:rsidR="00E274A3" w:rsidRPr="00E274A3" w:rsidRDefault="00E274A3" w:rsidP="00E274A3">
      <w:pPr>
        <w:pStyle w:val="BodyTextL25"/>
        <w:rPr>
          <w:color w:val="7030A0"/>
        </w:rPr>
      </w:pPr>
      <w:r w:rsidRPr="00E274A3">
        <w:rPr>
          <w:color w:val="7030A0"/>
        </w:rPr>
        <w:tab/>
        <w:t>Switch S1</w:t>
      </w:r>
    </w:p>
    <w:p w14:paraId="6F36DB6C" w14:textId="77777777" w:rsidR="00E274A3" w:rsidRPr="00E274A3" w:rsidRDefault="00E274A3" w:rsidP="00E274A3">
      <w:pPr>
        <w:pStyle w:val="BodyTextL25"/>
        <w:rPr>
          <w:color w:val="7030A0"/>
        </w:rPr>
      </w:pPr>
      <w:r w:rsidRPr="00E274A3">
        <w:rPr>
          <w:color w:val="7030A0"/>
        </w:rPr>
        <w:t>S1# show running-config</w:t>
      </w:r>
    </w:p>
    <w:p w14:paraId="268CBFF0" w14:textId="77777777" w:rsidR="00E274A3" w:rsidRPr="00E274A3" w:rsidRDefault="00E274A3" w:rsidP="00E274A3">
      <w:pPr>
        <w:pStyle w:val="BodyTextL25"/>
        <w:rPr>
          <w:color w:val="7030A0"/>
        </w:rPr>
      </w:pPr>
      <w:r w:rsidRPr="00E274A3">
        <w:rPr>
          <w:color w:val="7030A0"/>
        </w:rPr>
        <w:t>Building configuration...</w:t>
      </w:r>
    </w:p>
    <w:p w14:paraId="00AC1DDA" w14:textId="77777777" w:rsidR="00E274A3" w:rsidRPr="00E274A3" w:rsidRDefault="00E274A3" w:rsidP="00E274A3">
      <w:pPr>
        <w:pStyle w:val="BodyTextL25"/>
        <w:rPr>
          <w:color w:val="7030A0"/>
        </w:rPr>
      </w:pPr>
    </w:p>
    <w:p w14:paraId="6601E87E" w14:textId="77777777" w:rsidR="00E274A3" w:rsidRPr="00E274A3" w:rsidRDefault="00E274A3" w:rsidP="00E274A3">
      <w:pPr>
        <w:pStyle w:val="BodyTextL25"/>
        <w:rPr>
          <w:color w:val="7030A0"/>
        </w:rPr>
      </w:pPr>
      <w:r w:rsidRPr="00E274A3">
        <w:rPr>
          <w:color w:val="7030A0"/>
        </w:rPr>
        <w:t>version 15.0</w:t>
      </w:r>
    </w:p>
    <w:p w14:paraId="724121BB" w14:textId="77777777" w:rsidR="00E274A3" w:rsidRPr="00E274A3" w:rsidRDefault="00E274A3" w:rsidP="00E274A3">
      <w:pPr>
        <w:pStyle w:val="BodyTextL25"/>
        <w:rPr>
          <w:color w:val="7030A0"/>
        </w:rPr>
      </w:pPr>
      <w:r w:rsidRPr="00E274A3">
        <w:rPr>
          <w:color w:val="7030A0"/>
        </w:rPr>
        <w:t xml:space="preserve">no service </w:t>
      </w:r>
      <w:proofErr w:type="gramStart"/>
      <w:r w:rsidRPr="00E274A3">
        <w:rPr>
          <w:color w:val="7030A0"/>
        </w:rPr>
        <w:t>pad</w:t>
      </w:r>
      <w:proofErr w:type="gramEnd"/>
    </w:p>
    <w:p w14:paraId="47B8072F" w14:textId="77777777" w:rsidR="00E274A3" w:rsidRPr="00E274A3" w:rsidRDefault="00E274A3" w:rsidP="00E274A3">
      <w:pPr>
        <w:pStyle w:val="BodyTextL25"/>
        <w:rPr>
          <w:color w:val="7030A0"/>
        </w:rPr>
      </w:pPr>
      <w:r w:rsidRPr="00E274A3">
        <w:rPr>
          <w:color w:val="7030A0"/>
        </w:rPr>
        <w:t xml:space="preserve">service timestamps debug datetime </w:t>
      </w:r>
      <w:proofErr w:type="spellStart"/>
      <w:r w:rsidRPr="00E274A3">
        <w:rPr>
          <w:color w:val="7030A0"/>
        </w:rPr>
        <w:t>msec</w:t>
      </w:r>
      <w:proofErr w:type="spellEnd"/>
    </w:p>
    <w:p w14:paraId="79F8607A" w14:textId="77777777" w:rsidR="00E274A3" w:rsidRPr="00E274A3" w:rsidRDefault="00E274A3" w:rsidP="00E274A3">
      <w:pPr>
        <w:pStyle w:val="BodyTextL25"/>
        <w:rPr>
          <w:color w:val="7030A0"/>
        </w:rPr>
      </w:pPr>
      <w:r w:rsidRPr="00E274A3">
        <w:rPr>
          <w:color w:val="7030A0"/>
        </w:rPr>
        <w:t xml:space="preserve">service timestamps log datetime </w:t>
      </w:r>
      <w:proofErr w:type="spellStart"/>
      <w:r w:rsidRPr="00E274A3">
        <w:rPr>
          <w:color w:val="7030A0"/>
        </w:rPr>
        <w:t>msec</w:t>
      </w:r>
      <w:proofErr w:type="spellEnd"/>
    </w:p>
    <w:p w14:paraId="489A1052" w14:textId="77777777" w:rsidR="00E274A3" w:rsidRPr="00E274A3" w:rsidRDefault="00E274A3" w:rsidP="00E274A3">
      <w:pPr>
        <w:pStyle w:val="BodyTextL25"/>
        <w:rPr>
          <w:color w:val="7030A0"/>
        </w:rPr>
      </w:pPr>
      <w:r w:rsidRPr="00E274A3">
        <w:rPr>
          <w:color w:val="7030A0"/>
        </w:rPr>
        <w:t>no service password-encryption</w:t>
      </w:r>
    </w:p>
    <w:p w14:paraId="5970F81F" w14:textId="77777777" w:rsidR="00E274A3" w:rsidRPr="00E274A3" w:rsidRDefault="00E274A3" w:rsidP="00E274A3">
      <w:pPr>
        <w:pStyle w:val="BodyTextL25"/>
        <w:rPr>
          <w:color w:val="7030A0"/>
        </w:rPr>
      </w:pPr>
      <w:r w:rsidRPr="00E274A3">
        <w:rPr>
          <w:color w:val="7030A0"/>
        </w:rPr>
        <w:t>!</w:t>
      </w:r>
    </w:p>
    <w:p w14:paraId="5DEBB166" w14:textId="77777777" w:rsidR="00E274A3" w:rsidRPr="00E274A3" w:rsidRDefault="00E274A3" w:rsidP="00E274A3">
      <w:pPr>
        <w:pStyle w:val="BodyTextL25"/>
        <w:rPr>
          <w:color w:val="7030A0"/>
        </w:rPr>
      </w:pPr>
      <w:r w:rsidRPr="00E274A3">
        <w:rPr>
          <w:color w:val="7030A0"/>
        </w:rPr>
        <w:lastRenderedPageBreak/>
        <w:t>hostname S1</w:t>
      </w:r>
    </w:p>
    <w:p w14:paraId="360184BA" w14:textId="77777777" w:rsidR="00E274A3" w:rsidRPr="00E274A3" w:rsidRDefault="00E274A3" w:rsidP="00E274A3">
      <w:pPr>
        <w:pStyle w:val="BodyTextL25"/>
        <w:rPr>
          <w:color w:val="7030A0"/>
        </w:rPr>
      </w:pPr>
      <w:r w:rsidRPr="00E274A3">
        <w:rPr>
          <w:color w:val="7030A0"/>
        </w:rPr>
        <w:t>!</w:t>
      </w:r>
    </w:p>
    <w:p w14:paraId="734D91E8" w14:textId="77777777" w:rsidR="00E274A3" w:rsidRPr="00E274A3" w:rsidRDefault="00E274A3" w:rsidP="00E274A3">
      <w:pPr>
        <w:pStyle w:val="BodyTextL25"/>
        <w:rPr>
          <w:color w:val="7030A0"/>
        </w:rPr>
      </w:pPr>
      <w:r w:rsidRPr="00E274A3">
        <w:rPr>
          <w:color w:val="7030A0"/>
        </w:rPr>
        <w:t>boot-start-marker</w:t>
      </w:r>
    </w:p>
    <w:p w14:paraId="01E37648" w14:textId="77777777" w:rsidR="00E274A3" w:rsidRPr="00E274A3" w:rsidRDefault="00E274A3" w:rsidP="00E274A3">
      <w:pPr>
        <w:pStyle w:val="BodyTextL25"/>
        <w:rPr>
          <w:color w:val="7030A0"/>
        </w:rPr>
      </w:pPr>
      <w:r w:rsidRPr="00E274A3">
        <w:rPr>
          <w:color w:val="7030A0"/>
        </w:rPr>
        <w:t>boot-end-marker</w:t>
      </w:r>
    </w:p>
    <w:p w14:paraId="0E3D6B85" w14:textId="77777777" w:rsidR="00E274A3" w:rsidRPr="00E274A3" w:rsidRDefault="00E274A3" w:rsidP="00E274A3">
      <w:pPr>
        <w:pStyle w:val="BodyTextL25"/>
        <w:rPr>
          <w:color w:val="7030A0"/>
        </w:rPr>
      </w:pPr>
      <w:r w:rsidRPr="00E274A3">
        <w:rPr>
          <w:color w:val="7030A0"/>
        </w:rPr>
        <w:t>!</w:t>
      </w:r>
    </w:p>
    <w:p w14:paraId="65528C1B" w14:textId="77777777" w:rsidR="00E274A3" w:rsidRPr="00E274A3" w:rsidRDefault="00E274A3" w:rsidP="00E274A3">
      <w:pPr>
        <w:pStyle w:val="BodyTextL25"/>
        <w:rPr>
          <w:color w:val="7030A0"/>
        </w:rPr>
      </w:pPr>
      <w:r w:rsidRPr="00E274A3">
        <w:rPr>
          <w:color w:val="7030A0"/>
        </w:rPr>
        <w:t>enable secret 5 $1$lRkm$DFlxhlhb6FCHl4J.ux4Fb/</w:t>
      </w:r>
    </w:p>
    <w:p w14:paraId="2AD5E0E5" w14:textId="77777777" w:rsidR="00E274A3" w:rsidRPr="00E274A3" w:rsidRDefault="00E274A3" w:rsidP="00E274A3">
      <w:pPr>
        <w:pStyle w:val="BodyTextL25"/>
        <w:rPr>
          <w:color w:val="7030A0"/>
        </w:rPr>
      </w:pPr>
      <w:r w:rsidRPr="00E274A3">
        <w:rPr>
          <w:color w:val="7030A0"/>
        </w:rPr>
        <w:t>!</w:t>
      </w:r>
    </w:p>
    <w:p w14:paraId="6A21790C" w14:textId="77777777" w:rsidR="00E274A3" w:rsidRPr="00E274A3" w:rsidRDefault="00E274A3" w:rsidP="00E274A3">
      <w:pPr>
        <w:pStyle w:val="BodyTextL25"/>
        <w:rPr>
          <w:color w:val="7030A0"/>
        </w:rPr>
      </w:pPr>
      <w:r w:rsidRPr="00E274A3">
        <w:rPr>
          <w:color w:val="7030A0"/>
        </w:rPr>
        <w:t xml:space="preserve">no </w:t>
      </w:r>
      <w:proofErr w:type="spellStart"/>
      <w:r w:rsidRPr="00E274A3">
        <w:rPr>
          <w:color w:val="7030A0"/>
        </w:rPr>
        <w:t>aaa</w:t>
      </w:r>
      <w:proofErr w:type="spellEnd"/>
      <w:r w:rsidRPr="00E274A3">
        <w:rPr>
          <w:color w:val="7030A0"/>
        </w:rPr>
        <w:t xml:space="preserve"> new-model</w:t>
      </w:r>
    </w:p>
    <w:p w14:paraId="212DA29E" w14:textId="77777777" w:rsidR="00E274A3" w:rsidRPr="00E274A3" w:rsidRDefault="00E274A3" w:rsidP="00E274A3">
      <w:pPr>
        <w:pStyle w:val="BodyTextL25"/>
        <w:rPr>
          <w:color w:val="7030A0"/>
        </w:rPr>
      </w:pPr>
      <w:r w:rsidRPr="00E274A3">
        <w:rPr>
          <w:color w:val="7030A0"/>
        </w:rPr>
        <w:t xml:space="preserve">system </w:t>
      </w:r>
      <w:proofErr w:type="spellStart"/>
      <w:r w:rsidRPr="00E274A3">
        <w:rPr>
          <w:color w:val="7030A0"/>
        </w:rPr>
        <w:t>mtu</w:t>
      </w:r>
      <w:proofErr w:type="spellEnd"/>
      <w:r w:rsidRPr="00E274A3">
        <w:rPr>
          <w:color w:val="7030A0"/>
        </w:rPr>
        <w:t xml:space="preserve"> routing 1500</w:t>
      </w:r>
    </w:p>
    <w:p w14:paraId="6EC45865" w14:textId="77777777" w:rsidR="00E274A3" w:rsidRPr="00E274A3" w:rsidRDefault="00E274A3" w:rsidP="00E274A3">
      <w:pPr>
        <w:pStyle w:val="BodyTextL25"/>
        <w:rPr>
          <w:color w:val="7030A0"/>
        </w:rPr>
      </w:pPr>
      <w:r w:rsidRPr="00E274A3">
        <w:rPr>
          <w:color w:val="7030A0"/>
        </w:rPr>
        <w:t>!</w:t>
      </w:r>
    </w:p>
    <w:p w14:paraId="7D800217" w14:textId="77777777" w:rsidR="00E274A3" w:rsidRPr="00E274A3" w:rsidRDefault="00E274A3" w:rsidP="00E274A3">
      <w:pPr>
        <w:pStyle w:val="BodyTextL25"/>
        <w:rPr>
          <w:color w:val="7030A0"/>
        </w:rPr>
      </w:pPr>
      <w:r w:rsidRPr="00E274A3">
        <w:rPr>
          <w:color w:val="7030A0"/>
        </w:rPr>
        <w:t xml:space="preserve">spanning-tree mode </w:t>
      </w:r>
      <w:proofErr w:type="spellStart"/>
      <w:r w:rsidRPr="00E274A3">
        <w:rPr>
          <w:color w:val="7030A0"/>
        </w:rPr>
        <w:t>pvst</w:t>
      </w:r>
      <w:proofErr w:type="spellEnd"/>
    </w:p>
    <w:p w14:paraId="32DD1FAC" w14:textId="77777777" w:rsidR="00E274A3" w:rsidRPr="00E274A3" w:rsidRDefault="00E274A3" w:rsidP="00E274A3">
      <w:pPr>
        <w:pStyle w:val="BodyTextL25"/>
        <w:rPr>
          <w:color w:val="7030A0"/>
        </w:rPr>
      </w:pPr>
      <w:r w:rsidRPr="00E274A3">
        <w:rPr>
          <w:color w:val="7030A0"/>
        </w:rPr>
        <w:t>spanning-tree extend system-id</w:t>
      </w:r>
    </w:p>
    <w:p w14:paraId="6814D1F0" w14:textId="77777777" w:rsidR="00E274A3" w:rsidRPr="00E274A3" w:rsidRDefault="00E274A3" w:rsidP="00E274A3">
      <w:pPr>
        <w:pStyle w:val="BodyTextL25"/>
        <w:rPr>
          <w:color w:val="7030A0"/>
        </w:rPr>
      </w:pPr>
      <w:r w:rsidRPr="00E274A3">
        <w:rPr>
          <w:color w:val="7030A0"/>
        </w:rPr>
        <w:t>!</w:t>
      </w:r>
    </w:p>
    <w:p w14:paraId="01C6D6D5" w14:textId="77777777" w:rsidR="00E274A3" w:rsidRPr="00E274A3" w:rsidRDefault="00E274A3" w:rsidP="00E274A3">
      <w:pPr>
        <w:pStyle w:val="BodyTextL25"/>
        <w:rPr>
          <w:color w:val="7030A0"/>
        </w:rPr>
      </w:pPr>
      <w:proofErr w:type="spellStart"/>
      <w:r w:rsidRPr="00E274A3">
        <w:rPr>
          <w:color w:val="7030A0"/>
        </w:rPr>
        <w:t>vlan</w:t>
      </w:r>
      <w:proofErr w:type="spellEnd"/>
      <w:r w:rsidRPr="00E274A3">
        <w:rPr>
          <w:color w:val="7030A0"/>
        </w:rPr>
        <w:t xml:space="preserve"> internal allocation policy ascending</w:t>
      </w:r>
    </w:p>
    <w:p w14:paraId="442C5968" w14:textId="77777777" w:rsidR="00E274A3" w:rsidRPr="00E274A3" w:rsidRDefault="00E274A3" w:rsidP="00E274A3">
      <w:pPr>
        <w:pStyle w:val="BodyTextL25"/>
        <w:rPr>
          <w:color w:val="7030A0"/>
        </w:rPr>
      </w:pPr>
      <w:r w:rsidRPr="00E274A3">
        <w:rPr>
          <w:color w:val="7030A0"/>
        </w:rPr>
        <w:t>!</w:t>
      </w:r>
    </w:p>
    <w:p w14:paraId="746ED52E" w14:textId="77777777" w:rsidR="00E274A3" w:rsidRPr="00E274A3" w:rsidRDefault="00E274A3" w:rsidP="00E274A3">
      <w:pPr>
        <w:pStyle w:val="BodyTextL25"/>
        <w:rPr>
          <w:color w:val="7030A0"/>
        </w:rPr>
      </w:pPr>
      <w:r w:rsidRPr="00E274A3">
        <w:rPr>
          <w:color w:val="7030A0"/>
        </w:rPr>
        <w:t>!</w:t>
      </w:r>
    </w:p>
    <w:p w14:paraId="5AF533DB" w14:textId="77777777" w:rsidR="00E274A3" w:rsidRPr="00E274A3" w:rsidRDefault="00E274A3" w:rsidP="00E274A3">
      <w:pPr>
        <w:pStyle w:val="BodyTextL25"/>
        <w:rPr>
          <w:color w:val="7030A0"/>
        </w:rPr>
      </w:pPr>
      <w:r w:rsidRPr="00E274A3">
        <w:rPr>
          <w:color w:val="7030A0"/>
        </w:rPr>
        <w:t>!</w:t>
      </w:r>
    </w:p>
    <w:p w14:paraId="0BD33300" w14:textId="77777777" w:rsidR="00E274A3" w:rsidRPr="00E274A3" w:rsidRDefault="00E274A3" w:rsidP="00E274A3">
      <w:pPr>
        <w:pStyle w:val="BodyTextL25"/>
        <w:rPr>
          <w:color w:val="7030A0"/>
        </w:rPr>
      </w:pPr>
      <w:r w:rsidRPr="00E274A3">
        <w:rPr>
          <w:color w:val="7030A0"/>
        </w:rPr>
        <w:t>interface FastEthernet0/1</w:t>
      </w:r>
    </w:p>
    <w:p w14:paraId="405843B1" w14:textId="77777777" w:rsidR="00E274A3" w:rsidRPr="00E274A3" w:rsidRDefault="00E274A3" w:rsidP="00E274A3">
      <w:pPr>
        <w:pStyle w:val="BodyTextL25"/>
        <w:rPr>
          <w:color w:val="7030A0"/>
        </w:rPr>
      </w:pPr>
      <w:r w:rsidRPr="00E274A3">
        <w:rPr>
          <w:color w:val="7030A0"/>
        </w:rPr>
        <w:t>!</w:t>
      </w:r>
    </w:p>
    <w:p w14:paraId="1529BC17" w14:textId="77777777" w:rsidR="00E274A3" w:rsidRPr="00E274A3" w:rsidRDefault="00E274A3" w:rsidP="00E274A3">
      <w:pPr>
        <w:pStyle w:val="BodyTextL25"/>
        <w:rPr>
          <w:color w:val="7030A0"/>
        </w:rPr>
      </w:pPr>
      <w:r w:rsidRPr="00E274A3">
        <w:rPr>
          <w:color w:val="7030A0"/>
        </w:rPr>
        <w:t>interface FastEthernet0/2</w:t>
      </w:r>
    </w:p>
    <w:p w14:paraId="7D216936" w14:textId="77777777" w:rsidR="00E274A3" w:rsidRPr="00E274A3" w:rsidRDefault="00E274A3" w:rsidP="00E274A3">
      <w:pPr>
        <w:pStyle w:val="BodyTextL25"/>
        <w:rPr>
          <w:color w:val="7030A0"/>
        </w:rPr>
      </w:pPr>
      <w:r w:rsidRPr="00E274A3">
        <w:rPr>
          <w:color w:val="7030A0"/>
        </w:rPr>
        <w:t>!</w:t>
      </w:r>
    </w:p>
    <w:p w14:paraId="05CE38ED" w14:textId="77777777" w:rsidR="00E274A3" w:rsidRPr="00E274A3" w:rsidRDefault="00E274A3" w:rsidP="00E274A3">
      <w:pPr>
        <w:pStyle w:val="BodyTextL25"/>
        <w:rPr>
          <w:color w:val="7030A0"/>
        </w:rPr>
      </w:pPr>
      <w:r w:rsidRPr="00E274A3">
        <w:rPr>
          <w:color w:val="7030A0"/>
        </w:rPr>
        <w:t>interface FastEthernet0/3</w:t>
      </w:r>
    </w:p>
    <w:p w14:paraId="536A9CC3" w14:textId="77777777" w:rsidR="00E274A3" w:rsidRPr="00E274A3" w:rsidRDefault="00E274A3" w:rsidP="00E274A3">
      <w:pPr>
        <w:pStyle w:val="BodyTextL25"/>
        <w:rPr>
          <w:color w:val="7030A0"/>
        </w:rPr>
      </w:pPr>
      <w:r w:rsidRPr="00E274A3">
        <w:rPr>
          <w:color w:val="7030A0"/>
        </w:rPr>
        <w:t>!</w:t>
      </w:r>
    </w:p>
    <w:p w14:paraId="3C0CB550" w14:textId="77777777" w:rsidR="00E274A3" w:rsidRPr="00E274A3" w:rsidRDefault="00E274A3" w:rsidP="00E274A3">
      <w:pPr>
        <w:pStyle w:val="BodyTextL25"/>
        <w:rPr>
          <w:color w:val="7030A0"/>
        </w:rPr>
      </w:pPr>
      <w:r w:rsidRPr="00E274A3">
        <w:rPr>
          <w:color w:val="7030A0"/>
        </w:rPr>
        <w:t>interface FastEthernet0/4</w:t>
      </w:r>
    </w:p>
    <w:p w14:paraId="4E949B0C" w14:textId="77777777" w:rsidR="00E274A3" w:rsidRPr="00E274A3" w:rsidRDefault="00E274A3" w:rsidP="00E274A3">
      <w:pPr>
        <w:pStyle w:val="BodyTextL25"/>
        <w:rPr>
          <w:color w:val="7030A0"/>
        </w:rPr>
      </w:pPr>
      <w:r w:rsidRPr="00E274A3">
        <w:rPr>
          <w:color w:val="7030A0"/>
        </w:rPr>
        <w:t>!</w:t>
      </w:r>
    </w:p>
    <w:p w14:paraId="360D0529" w14:textId="77777777" w:rsidR="00E274A3" w:rsidRPr="00E274A3" w:rsidRDefault="00E274A3" w:rsidP="00E274A3">
      <w:pPr>
        <w:pStyle w:val="BodyTextL25"/>
        <w:rPr>
          <w:color w:val="7030A0"/>
        </w:rPr>
      </w:pPr>
      <w:r w:rsidRPr="00E274A3">
        <w:rPr>
          <w:color w:val="7030A0"/>
        </w:rPr>
        <w:t>interface FastEthernet0/5</w:t>
      </w:r>
    </w:p>
    <w:p w14:paraId="2C8BBBA7" w14:textId="77777777" w:rsidR="00E274A3" w:rsidRPr="00E274A3" w:rsidRDefault="00E274A3" w:rsidP="00E274A3">
      <w:pPr>
        <w:pStyle w:val="BodyTextL25"/>
        <w:rPr>
          <w:color w:val="7030A0"/>
        </w:rPr>
      </w:pPr>
      <w:r w:rsidRPr="00E274A3">
        <w:rPr>
          <w:color w:val="7030A0"/>
        </w:rPr>
        <w:t>!</w:t>
      </w:r>
    </w:p>
    <w:p w14:paraId="07AAD3A2" w14:textId="77777777" w:rsidR="00E274A3" w:rsidRPr="00E274A3" w:rsidRDefault="00E274A3" w:rsidP="00E274A3">
      <w:pPr>
        <w:pStyle w:val="BodyTextL25"/>
        <w:rPr>
          <w:color w:val="7030A0"/>
        </w:rPr>
      </w:pPr>
      <w:r w:rsidRPr="00E274A3">
        <w:rPr>
          <w:color w:val="7030A0"/>
        </w:rPr>
        <w:t>interface FastEthernet0/6</w:t>
      </w:r>
    </w:p>
    <w:p w14:paraId="3F8598C9" w14:textId="77777777" w:rsidR="00E274A3" w:rsidRPr="00E274A3" w:rsidRDefault="00E274A3" w:rsidP="00E274A3">
      <w:pPr>
        <w:pStyle w:val="BodyTextL25"/>
        <w:rPr>
          <w:color w:val="7030A0"/>
        </w:rPr>
      </w:pPr>
      <w:r w:rsidRPr="00E274A3">
        <w:rPr>
          <w:color w:val="7030A0"/>
        </w:rPr>
        <w:t>!</w:t>
      </w:r>
    </w:p>
    <w:p w14:paraId="034333EF" w14:textId="77777777" w:rsidR="00E274A3" w:rsidRPr="00E274A3" w:rsidRDefault="00E274A3" w:rsidP="00E274A3">
      <w:pPr>
        <w:pStyle w:val="BodyTextL25"/>
        <w:rPr>
          <w:color w:val="7030A0"/>
        </w:rPr>
      </w:pPr>
      <w:r w:rsidRPr="00E274A3">
        <w:rPr>
          <w:color w:val="7030A0"/>
        </w:rPr>
        <w:t>interface FastEthernet0/7</w:t>
      </w:r>
    </w:p>
    <w:p w14:paraId="442C144B" w14:textId="77777777" w:rsidR="00E274A3" w:rsidRPr="00E274A3" w:rsidRDefault="00E274A3" w:rsidP="00E274A3">
      <w:pPr>
        <w:pStyle w:val="BodyTextL25"/>
        <w:rPr>
          <w:color w:val="7030A0"/>
        </w:rPr>
      </w:pPr>
      <w:r w:rsidRPr="00E274A3">
        <w:rPr>
          <w:color w:val="7030A0"/>
        </w:rPr>
        <w:t>!</w:t>
      </w:r>
    </w:p>
    <w:p w14:paraId="6A134B20" w14:textId="77777777" w:rsidR="00E274A3" w:rsidRPr="00E274A3" w:rsidRDefault="00E274A3" w:rsidP="00E274A3">
      <w:pPr>
        <w:pStyle w:val="BodyTextL25"/>
        <w:rPr>
          <w:color w:val="7030A0"/>
        </w:rPr>
      </w:pPr>
      <w:r w:rsidRPr="00E274A3">
        <w:rPr>
          <w:color w:val="7030A0"/>
        </w:rPr>
        <w:t>interface FastEthernet0/8</w:t>
      </w:r>
    </w:p>
    <w:p w14:paraId="0135FF38" w14:textId="77777777" w:rsidR="00E274A3" w:rsidRPr="00E274A3" w:rsidRDefault="00E274A3" w:rsidP="00E274A3">
      <w:pPr>
        <w:pStyle w:val="BodyTextL25"/>
        <w:rPr>
          <w:color w:val="7030A0"/>
        </w:rPr>
      </w:pPr>
      <w:r w:rsidRPr="00E274A3">
        <w:rPr>
          <w:color w:val="7030A0"/>
        </w:rPr>
        <w:t>!</w:t>
      </w:r>
    </w:p>
    <w:p w14:paraId="0F8CACBC" w14:textId="77777777" w:rsidR="00E274A3" w:rsidRPr="00E274A3" w:rsidRDefault="00E274A3" w:rsidP="00E274A3">
      <w:pPr>
        <w:pStyle w:val="BodyTextL25"/>
        <w:rPr>
          <w:color w:val="7030A0"/>
        </w:rPr>
      </w:pPr>
      <w:r w:rsidRPr="00E274A3">
        <w:rPr>
          <w:color w:val="7030A0"/>
        </w:rPr>
        <w:t>interface FastEthernet0/9</w:t>
      </w:r>
    </w:p>
    <w:p w14:paraId="22CB7447" w14:textId="77777777" w:rsidR="00E274A3" w:rsidRPr="00E274A3" w:rsidRDefault="00E274A3" w:rsidP="00E274A3">
      <w:pPr>
        <w:pStyle w:val="BodyTextL25"/>
        <w:rPr>
          <w:color w:val="7030A0"/>
        </w:rPr>
      </w:pPr>
      <w:r w:rsidRPr="00E274A3">
        <w:rPr>
          <w:color w:val="7030A0"/>
        </w:rPr>
        <w:t>!</w:t>
      </w:r>
    </w:p>
    <w:p w14:paraId="72388DD0" w14:textId="77777777" w:rsidR="00E274A3" w:rsidRPr="00E274A3" w:rsidRDefault="00E274A3" w:rsidP="00E274A3">
      <w:pPr>
        <w:pStyle w:val="BodyTextL25"/>
        <w:rPr>
          <w:color w:val="7030A0"/>
        </w:rPr>
      </w:pPr>
      <w:r w:rsidRPr="00E274A3">
        <w:rPr>
          <w:color w:val="7030A0"/>
        </w:rPr>
        <w:t>interface FastEthernet0/10</w:t>
      </w:r>
    </w:p>
    <w:p w14:paraId="7EA547BA" w14:textId="77777777" w:rsidR="00E274A3" w:rsidRPr="00E274A3" w:rsidRDefault="00E274A3" w:rsidP="00E274A3">
      <w:pPr>
        <w:pStyle w:val="BodyTextL25"/>
        <w:rPr>
          <w:color w:val="7030A0"/>
        </w:rPr>
      </w:pPr>
      <w:r w:rsidRPr="00E274A3">
        <w:rPr>
          <w:color w:val="7030A0"/>
        </w:rPr>
        <w:t>!</w:t>
      </w:r>
    </w:p>
    <w:p w14:paraId="25BDA707" w14:textId="77777777" w:rsidR="00E274A3" w:rsidRPr="00E274A3" w:rsidRDefault="00E274A3" w:rsidP="00E274A3">
      <w:pPr>
        <w:pStyle w:val="BodyTextL25"/>
        <w:rPr>
          <w:color w:val="7030A0"/>
        </w:rPr>
      </w:pPr>
      <w:r w:rsidRPr="00E274A3">
        <w:rPr>
          <w:color w:val="7030A0"/>
        </w:rPr>
        <w:lastRenderedPageBreak/>
        <w:t>interface FastEthernet0/11</w:t>
      </w:r>
    </w:p>
    <w:p w14:paraId="77BD8624" w14:textId="77777777" w:rsidR="00E274A3" w:rsidRPr="00E274A3" w:rsidRDefault="00E274A3" w:rsidP="00E274A3">
      <w:pPr>
        <w:pStyle w:val="BodyTextL25"/>
        <w:rPr>
          <w:color w:val="7030A0"/>
        </w:rPr>
      </w:pPr>
      <w:r w:rsidRPr="00E274A3">
        <w:rPr>
          <w:color w:val="7030A0"/>
        </w:rPr>
        <w:t>!</w:t>
      </w:r>
    </w:p>
    <w:p w14:paraId="3CD001AC" w14:textId="77777777" w:rsidR="00E274A3" w:rsidRPr="00E274A3" w:rsidRDefault="00E274A3" w:rsidP="00E274A3">
      <w:pPr>
        <w:pStyle w:val="BodyTextL25"/>
        <w:rPr>
          <w:color w:val="7030A0"/>
        </w:rPr>
      </w:pPr>
      <w:r w:rsidRPr="00E274A3">
        <w:rPr>
          <w:color w:val="7030A0"/>
        </w:rPr>
        <w:t>interface FastEthernet0/12</w:t>
      </w:r>
    </w:p>
    <w:p w14:paraId="12DD0139" w14:textId="77777777" w:rsidR="00E274A3" w:rsidRPr="00E274A3" w:rsidRDefault="00E274A3" w:rsidP="00E274A3">
      <w:pPr>
        <w:pStyle w:val="BodyTextL25"/>
        <w:rPr>
          <w:color w:val="7030A0"/>
        </w:rPr>
      </w:pPr>
      <w:r w:rsidRPr="00E274A3">
        <w:rPr>
          <w:color w:val="7030A0"/>
        </w:rPr>
        <w:t>!</w:t>
      </w:r>
    </w:p>
    <w:p w14:paraId="4384A419" w14:textId="77777777" w:rsidR="00E274A3" w:rsidRPr="00E274A3" w:rsidRDefault="00E274A3" w:rsidP="00E274A3">
      <w:pPr>
        <w:pStyle w:val="BodyTextL25"/>
        <w:rPr>
          <w:color w:val="7030A0"/>
        </w:rPr>
      </w:pPr>
      <w:r w:rsidRPr="00E274A3">
        <w:rPr>
          <w:color w:val="7030A0"/>
        </w:rPr>
        <w:t>interface FastEthernet0/13</w:t>
      </w:r>
    </w:p>
    <w:p w14:paraId="52983C5B" w14:textId="77777777" w:rsidR="00E274A3" w:rsidRPr="00E274A3" w:rsidRDefault="00E274A3" w:rsidP="00E274A3">
      <w:pPr>
        <w:pStyle w:val="BodyTextL25"/>
        <w:rPr>
          <w:color w:val="7030A0"/>
        </w:rPr>
      </w:pPr>
      <w:r w:rsidRPr="00E274A3">
        <w:rPr>
          <w:color w:val="7030A0"/>
        </w:rPr>
        <w:t>!</w:t>
      </w:r>
    </w:p>
    <w:p w14:paraId="355050C4" w14:textId="77777777" w:rsidR="00E274A3" w:rsidRPr="00E274A3" w:rsidRDefault="00E274A3" w:rsidP="00E274A3">
      <w:pPr>
        <w:pStyle w:val="BodyTextL25"/>
        <w:rPr>
          <w:color w:val="7030A0"/>
        </w:rPr>
      </w:pPr>
      <w:r w:rsidRPr="00E274A3">
        <w:rPr>
          <w:color w:val="7030A0"/>
        </w:rPr>
        <w:t>interface FastEthernet0/14</w:t>
      </w:r>
    </w:p>
    <w:p w14:paraId="653743A5" w14:textId="77777777" w:rsidR="00E274A3" w:rsidRPr="00E274A3" w:rsidRDefault="00E274A3" w:rsidP="00E274A3">
      <w:pPr>
        <w:pStyle w:val="BodyTextL25"/>
        <w:rPr>
          <w:color w:val="7030A0"/>
        </w:rPr>
      </w:pPr>
      <w:r w:rsidRPr="00E274A3">
        <w:rPr>
          <w:color w:val="7030A0"/>
        </w:rPr>
        <w:t>!</w:t>
      </w:r>
    </w:p>
    <w:p w14:paraId="142B05FB" w14:textId="77777777" w:rsidR="00E274A3" w:rsidRPr="00E274A3" w:rsidRDefault="00E274A3" w:rsidP="00E274A3">
      <w:pPr>
        <w:pStyle w:val="BodyTextL25"/>
        <w:rPr>
          <w:color w:val="7030A0"/>
        </w:rPr>
      </w:pPr>
      <w:r w:rsidRPr="00E274A3">
        <w:rPr>
          <w:color w:val="7030A0"/>
        </w:rPr>
        <w:t>interface FastEthernet0/15</w:t>
      </w:r>
    </w:p>
    <w:p w14:paraId="51913D62" w14:textId="77777777" w:rsidR="00E274A3" w:rsidRPr="00E274A3" w:rsidRDefault="00E274A3" w:rsidP="00E274A3">
      <w:pPr>
        <w:pStyle w:val="BodyTextL25"/>
        <w:rPr>
          <w:color w:val="7030A0"/>
        </w:rPr>
      </w:pPr>
      <w:r w:rsidRPr="00E274A3">
        <w:rPr>
          <w:color w:val="7030A0"/>
        </w:rPr>
        <w:t>!</w:t>
      </w:r>
    </w:p>
    <w:p w14:paraId="4BECB237" w14:textId="77777777" w:rsidR="00E274A3" w:rsidRPr="00E274A3" w:rsidRDefault="00E274A3" w:rsidP="00E274A3">
      <w:pPr>
        <w:pStyle w:val="BodyTextL25"/>
        <w:rPr>
          <w:color w:val="7030A0"/>
        </w:rPr>
      </w:pPr>
      <w:r w:rsidRPr="00E274A3">
        <w:rPr>
          <w:color w:val="7030A0"/>
        </w:rPr>
        <w:t>interface FastEthernet0/16</w:t>
      </w:r>
    </w:p>
    <w:p w14:paraId="527DCB1C" w14:textId="77777777" w:rsidR="00E274A3" w:rsidRPr="00E274A3" w:rsidRDefault="00E274A3" w:rsidP="00E274A3">
      <w:pPr>
        <w:pStyle w:val="BodyTextL25"/>
        <w:rPr>
          <w:color w:val="7030A0"/>
        </w:rPr>
      </w:pPr>
      <w:r w:rsidRPr="00E274A3">
        <w:rPr>
          <w:color w:val="7030A0"/>
        </w:rPr>
        <w:t>!</w:t>
      </w:r>
    </w:p>
    <w:p w14:paraId="3EE5D6ED" w14:textId="77777777" w:rsidR="00E274A3" w:rsidRPr="00E274A3" w:rsidRDefault="00E274A3" w:rsidP="00E274A3">
      <w:pPr>
        <w:pStyle w:val="BodyTextL25"/>
        <w:rPr>
          <w:color w:val="7030A0"/>
        </w:rPr>
      </w:pPr>
      <w:r w:rsidRPr="00E274A3">
        <w:rPr>
          <w:color w:val="7030A0"/>
        </w:rPr>
        <w:t>interface FastEthernet0/17</w:t>
      </w:r>
    </w:p>
    <w:p w14:paraId="12730F34" w14:textId="77777777" w:rsidR="00E274A3" w:rsidRPr="00E274A3" w:rsidRDefault="00E274A3" w:rsidP="00E274A3">
      <w:pPr>
        <w:pStyle w:val="BodyTextL25"/>
        <w:rPr>
          <w:color w:val="7030A0"/>
        </w:rPr>
      </w:pPr>
      <w:r w:rsidRPr="00E274A3">
        <w:rPr>
          <w:color w:val="7030A0"/>
        </w:rPr>
        <w:t>!</w:t>
      </w:r>
    </w:p>
    <w:p w14:paraId="631AEDD8" w14:textId="77777777" w:rsidR="00E274A3" w:rsidRPr="00E274A3" w:rsidRDefault="00E274A3" w:rsidP="00E274A3">
      <w:pPr>
        <w:pStyle w:val="BodyTextL25"/>
        <w:rPr>
          <w:color w:val="7030A0"/>
        </w:rPr>
      </w:pPr>
      <w:r w:rsidRPr="00E274A3">
        <w:rPr>
          <w:color w:val="7030A0"/>
        </w:rPr>
        <w:t>interface FastEthernet0/18</w:t>
      </w:r>
    </w:p>
    <w:p w14:paraId="1B235AE7" w14:textId="77777777" w:rsidR="00E274A3" w:rsidRPr="00E274A3" w:rsidRDefault="00E274A3" w:rsidP="00E274A3">
      <w:pPr>
        <w:pStyle w:val="BodyTextL25"/>
        <w:rPr>
          <w:color w:val="7030A0"/>
        </w:rPr>
      </w:pPr>
      <w:r w:rsidRPr="00E274A3">
        <w:rPr>
          <w:color w:val="7030A0"/>
        </w:rPr>
        <w:t>!</w:t>
      </w:r>
    </w:p>
    <w:p w14:paraId="366304D1" w14:textId="77777777" w:rsidR="00E274A3" w:rsidRPr="00E274A3" w:rsidRDefault="00E274A3" w:rsidP="00E274A3">
      <w:pPr>
        <w:pStyle w:val="BodyTextL25"/>
        <w:rPr>
          <w:color w:val="7030A0"/>
        </w:rPr>
      </w:pPr>
      <w:r w:rsidRPr="00E274A3">
        <w:rPr>
          <w:color w:val="7030A0"/>
        </w:rPr>
        <w:t>interface FastEthernet0/19</w:t>
      </w:r>
    </w:p>
    <w:p w14:paraId="0FBCA8E9" w14:textId="77777777" w:rsidR="00E274A3" w:rsidRPr="00E274A3" w:rsidRDefault="00E274A3" w:rsidP="00E274A3">
      <w:pPr>
        <w:pStyle w:val="BodyTextL25"/>
        <w:rPr>
          <w:color w:val="7030A0"/>
        </w:rPr>
      </w:pPr>
      <w:r w:rsidRPr="00E274A3">
        <w:rPr>
          <w:color w:val="7030A0"/>
        </w:rPr>
        <w:t>!</w:t>
      </w:r>
    </w:p>
    <w:p w14:paraId="53A8A419" w14:textId="77777777" w:rsidR="00E274A3" w:rsidRPr="00E274A3" w:rsidRDefault="00E274A3" w:rsidP="00E274A3">
      <w:pPr>
        <w:pStyle w:val="BodyTextL25"/>
        <w:rPr>
          <w:color w:val="7030A0"/>
        </w:rPr>
      </w:pPr>
      <w:r w:rsidRPr="00E274A3">
        <w:rPr>
          <w:color w:val="7030A0"/>
        </w:rPr>
        <w:t>interface FastEthernet0/20</w:t>
      </w:r>
    </w:p>
    <w:p w14:paraId="07AC286E" w14:textId="77777777" w:rsidR="00E274A3" w:rsidRPr="00E274A3" w:rsidRDefault="00E274A3" w:rsidP="00E274A3">
      <w:pPr>
        <w:pStyle w:val="BodyTextL25"/>
        <w:rPr>
          <w:color w:val="7030A0"/>
        </w:rPr>
      </w:pPr>
      <w:r w:rsidRPr="00E274A3">
        <w:rPr>
          <w:color w:val="7030A0"/>
        </w:rPr>
        <w:t>!</w:t>
      </w:r>
    </w:p>
    <w:p w14:paraId="7297B32A" w14:textId="77777777" w:rsidR="00E274A3" w:rsidRPr="00E274A3" w:rsidRDefault="00E274A3" w:rsidP="00E274A3">
      <w:pPr>
        <w:pStyle w:val="BodyTextL25"/>
        <w:rPr>
          <w:color w:val="7030A0"/>
        </w:rPr>
      </w:pPr>
      <w:r w:rsidRPr="00E274A3">
        <w:rPr>
          <w:color w:val="7030A0"/>
        </w:rPr>
        <w:t>interface FastEthernet0/21</w:t>
      </w:r>
    </w:p>
    <w:p w14:paraId="40C13CBB" w14:textId="77777777" w:rsidR="00E274A3" w:rsidRPr="00E274A3" w:rsidRDefault="00E274A3" w:rsidP="00E274A3">
      <w:pPr>
        <w:pStyle w:val="BodyTextL25"/>
        <w:rPr>
          <w:color w:val="7030A0"/>
        </w:rPr>
      </w:pPr>
      <w:r w:rsidRPr="00E274A3">
        <w:rPr>
          <w:color w:val="7030A0"/>
        </w:rPr>
        <w:t>!</w:t>
      </w:r>
    </w:p>
    <w:p w14:paraId="5043B01E" w14:textId="77777777" w:rsidR="00E274A3" w:rsidRPr="00E274A3" w:rsidRDefault="00E274A3" w:rsidP="00E274A3">
      <w:pPr>
        <w:pStyle w:val="BodyTextL25"/>
        <w:rPr>
          <w:color w:val="7030A0"/>
        </w:rPr>
      </w:pPr>
      <w:r w:rsidRPr="00E274A3">
        <w:rPr>
          <w:color w:val="7030A0"/>
        </w:rPr>
        <w:t>interface FastEthernet0/22</w:t>
      </w:r>
    </w:p>
    <w:p w14:paraId="4FC8551A" w14:textId="77777777" w:rsidR="00E274A3" w:rsidRPr="00E274A3" w:rsidRDefault="00E274A3" w:rsidP="00E274A3">
      <w:pPr>
        <w:pStyle w:val="BodyTextL25"/>
        <w:rPr>
          <w:color w:val="7030A0"/>
        </w:rPr>
      </w:pPr>
      <w:r w:rsidRPr="00E274A3">
        <w:rPr>
          <w:color w:val="7030A0"/>
        </w:rPr>
        <w:t>!</w:t>
      </w:r>
    </w:p>
    <w:p w14:paraId="537596FE" w14:textId="77777777" w:rsidR="00E274A3" w:rsidRPr="00E274A3" w:rsidRDefault="00E274A3" w:rsidP="00E274A3">
      <w:pPr>
        <w:pStyle w:val="BodyTextL25"/>
        <w:rPr>
          <w:color w:val="7030A0"/>
        </w:rPr>
      </w:pPr>
      <w:r w:rsidRPr="00E274A3">
        <w:rPr>
          <w:color w:val="7030A0"/>
        </w:rPr>
        <w:t>interface FastEthernet0/23</w:t>
      </w:r>
    </w:p>
    <w:p w14:paraId="612E723A" w14:textId="77777777" w:rsidR="00E274A3" w:rsidRPr="00E274A3" w:rsidRDefault="00E274A3" w:rsidP="00E274A3">
      <w:pPr>
        <w:pStyle w:val="BodyTextL25"/>
        <w:rPr>
          <w:color w:val="7030A0"/>
        </w:rPr>
      </w:pPr>
      <w:r w:rsidRPr="00E274A3">
        <w:rPr>
          <w:color w:val="7030A0"/>
        </w:rPr>
        <w:t>!</w:t>
      </w:r>
    </w:p>
    <w:p w14:paraId="4DE100BF" w14:textId="77777777" w:rsidR="00E274A3" w:rsidRPr="00E274A3" w:rsidRDefault="00E274A3" w:rsidP="00E274A3">
      <w:pPr>
        <w:pStyle w:val="BodyTextL25"/>
        <w:rPr>
          <w:color w:val="7030A0"/>
        </w:rPr>
      </w:pPr>
      <w:r w:rsidRPr="00E274A3">
        <w:rPr>
          <w:color w:val="7030A0"/>
        </w:rPr>
        <w:t>interface FastEthernet0/24</w:t>
      </w:r>
    </w:p>
    <w:p w14:paraId="4BE68BE2" w14:textId="77777777" w:rsidR="00E274A3" w:rsidRPr="00E274A3" w:rsidRDefault="00E274A3" w:rsidP="00E274A3">
      <w:pPr>
        <w:pStyle w:val="BodyTextL25"/>
        <w:rPr>
          <w:color w:val="7030A0"/>
        </w:rPr>
      </w:pPr>
      <w:r w:rsidRPr="00E274A3">
        <w:rPr>
          <w:color w:val="7030A0"/>
        </w:rPr>
        <w:t>!</w:t>
      </w:r>
    </w:p>
    <w:p w14:paraId="6691378A" w14:textId="77777777" w:rsidR="00E274A3" w:rsidRPr="00E274A3" w:rsidRDefault="00E274A3" w:rsidP="00E274A3">
      <w:pPr>
        <w:pStyle w:val="BodyTextL25"/>
        <w:rPr>
          <w:color w:val="7030A0"/>
        </w:rPr>
      </w:pPr>
      <w:r w:rsidRPr="00E274A3">
        <w:rPr>
          <w:color w:val="7030A0"/>
        </w:rPr>
        <w:t>interface GigabitEthernet0/1</w:t>
      </w:r>
    </w:p>
    <w:p w14:paraId="6C0C8C30" w14:textId="77777777" w:rsidR="00E274A3" w:rsidRPr="00E274A3" w:rsidRDefault="00E274A3" w:rsidP="00E274A3">
      <w:pPr>
        <w:pStyle w:val="BodyTextL25"/>
        <w:rPr>
          <w:color w:val="7030A0"/>
        </w:rPr>
      </w:pPr>
      <w:r w:rsidRPr="00E274A3">
        <w:rPr>
          <w:color w:val="7030A0"/>
        </w:rPr>
        <w:t>!</w:t>
      </w:r>
    </w:p>
    <w:p w14:paraId="386AEC39" w14:textId="77777777" w:rsidR="00E274A3" w:rsidRPr="00E274A3" w:rsidRDefault="00E274A3" w:rsidP="00E274A3">
      <w:pPr>
        <w:pStyle w:val="BodyTextL25"/>
        <w:rPr>
          <w:color w:val="7030A0"/>
        </w:rPr>
      </w:pPr>
      <w:r w:rsidRPr="00E274A3">
        <w:rPr>
          <w:color w:val="7030A0"/>
        </w:rPr>
        <w:t>interface GigabitEthernet0/2</w:t>
      </w:r>
    </w:p>
    <w:p w14:paraId="78F51800" w14:textId="77777777" w:rsidR="00E274A3" w:rsidRPr="00E274A3" w:rsidRDefault="00E274A3" w:rsidP="00E274A3">
      <w:pPr>
        <w:pStyle w:val="BodyTextL25"/>
        <w:rPr>
          <w:color w:val="7030A0"/>
        </w:rPr>
      </w:pPr>
      <w:r w:rsidRPr="00E274A3">
        <w:rPr>
          <w:color w:val="7030A0"/>
        </w:rPr>
        <w:t>!</w:t>
      </w:r>
    </w:p>
    <w:p w14:paraId="6DA6BB46" w14:textId="77777777" w:rsidR="00E274A3" w:rsidRPr="00E274A3" w:rsidRDefault="00E274A3" w:rsidP="00E274A3">
      <w:pPr>
        <w:pStyle w:val="BodyTextL25"/>
        <w:rPr>
          <w:color w:val="7030A0"/>
        </w:rPr>
      </w:pPr>
      <w:r w:rsidRPr="00E274A3">
        <w:rPr>
          <w:color w:val="7030A0"/>
        </w:rPr>
        <w:t>interface Vlan1</w:t>
      </w:r>
    </w:p>
    <w:p w14:paraId="306B4F43" w14:textId="77777777" w:rsidR="00E274A3" w:rsidRPr="00E274A3" w:rsidRDefault="00E274A3" w:rsidP="00E274A3">
      <w:pPr>
        <w:pStyle w:val="BodyTextL25"/>
        <w:rPr>
          <w:color w:val="7030A0"/>
        </w:rPr>
      </w:pPr>
      <w:r w:rsidRPr="00E274A3">
        <w:rPr>
          <w:color w:val="7030A0"/>
        </w:rPr>
        <w:t xml:space="preserve"> </w:t>
      </w:r>
      <w:proofErr w:type="spellStart"/>
      <w:r w:rsidRPr="00E274A3">
        <w:rPr>
          <w:color w:val="7030A0"/>
        </w:rPr>
        <w:t>ip</w:t>
      </w:r>
      <w:proofErr w:type="spellEnd"/>
      <w:r w:rsidRPr="00E274A3">
        <w:rPr>
          <w:color w:val="7030A0"/>
        </w:rPr>
        <w:t xml:space="preserve"> address 192.168.1.11 255.255.255.0</w:t>
      </w:r>
    </w:p>
    <w:p w14:paraId="1FCC874C" w14:textId="77777777" w:rsidR="00E274A3" w:rsidRPr="00E274A3" w:rsidRDefault="00E274A3" w:rsidP="00E274A3">
      <w:pPr>
        <w:pStyle w:val="BodyTextL25"/>
        <w:rPr>
          <w:color w:val="7030A0"/>
        </w:rPr>
      </w:pPr>
      <w:r w:rsidRPr="00E274A3">
        <w:rPr>
          <w:color w:val="7030A0"/>
        </w:rPr>
        <w:t>!</w:t>
      </w:r>
    </w:p>
    <w:p w14:paraId="046F2CCE" w14:textId="77777777" w:rsidR="00E274A3" w:rsidRPr="00E274A3" w:rsidRDefault="00E274A3" w:rsidP="00E274A3">
      <w:pPr>
        <w:pStyle w:val="BodyTextL25"/>
        <w:rPr>
          <w:color w:val="7030A0"/>
        </w:rPr>
      </w:pPr>
      <w:proofErr w:type="spellStart"/>
      <w:r w:rsidRPr="00E274A3">
        <w:rPr>
          <w:color w:val="7030A0"/>
        </w:rPr>
        <w:t>ip</w:t>
      </w:r>
      <w:proofErr w:type="spellEnd"/>
      <w:r w:rsidRPr="00E274A3">
        <w:rPr>
          <w:color w:val="7030A0"/>
        </w:rPr>
        <w:t xml:space="preserve"> http server</w:t>
      </w:r>
    </w:p>
    <w:p w14:paraId="3816852C" w14:textId="77777777" w:rsidR="00E274A3" w:rsidRPr="00E274A3" w:rsidRDefault="00E274A3" w:rsidP="00E274A3">
      <w:pPr>
        <w:pStyle w:val="BodyTextL25"/>
        <w:rPr>
          <w:color w:val="7030A0"/>
        </w:rPr>
      </w:pPr>
      <w:proofErr w:type="spellStart"/>
      <w:r w:rsidRPr="00E274A3">
        <w:rPr>
          <w:color w:val="7030A0"/>
        </w:rPr>
        <w:t>ip</w:t>
      </w:r>
      <w:proofErr w:type="spellEnd"/>
      <w:r w:rsidRPr="00E274A3">
        <w:rPr>
          <w:color w:val="7030A0"/>
        </w:rPr>
        <w:t xml:space="preserve"> http secure-server</w:t>
      </w:r>
    </w:p>
    <w:p w14:paraId="52FFB483" w14:textId="77777777" w:rsidR="00E274A3" w:rsidRPr="00E274A3" w:rsidRDefault="00E274A3" w:rsidP="00E274A3">
      <w:pPr>
        <w:pStyle w:val="BodyTextL25"/>
        <w:rPr>
          <w:color w:val="7030A0"/>
        </w:rPr>
      </w:pPr>
      <w:r w:rsidRPr="00E274A3">
        <w:rPr>
          <w:color w:val="7030A0"/>
        </w:rPr>
        <w:lastRenderedPageBreak/>
        <w:t>!</w:t>
      </w:r>
    </w:p>
    <w:p w14:paraId="36BCE307" w14:textId="77777777" w:rsidR="00E274A3" w:rsidRPr="00E274A3" w:rsidRDefault="00E274A3" w:rsidP="00E274A3">
      <w:pPr>
        <w:pStyle w:val="BodyTextL25"/>
        <w:rPr>
          <w:color w:val="7030A0"/>
        </w:rPr>
      </w:pPr>
      <w:r w:rsidRPr="00E274A3">
        <w:rPr>
          <w:color w:val="7030A0"/>
        </w:rPr>
        <w:t>line con 0</w:t>
      </w:r>
    </w:p>
    <w:p w14:paraId="075E4A6E" w14:textId="77777777" w:rsidR="00E274A3" w:rsidRPr="00E274A3" w:rsidRDefault="00E274A3" w:rsidP="00E274A3">
      <w:pPr>
        <w:pStyle w:val="BodyTextL25"/>
        <w:rPr>
          <w:color w:val="7030A0"/>
        </w:rPr>
      </w:pPr>
      <w:r w:rsidRPr="00E274A3">
        <w:rPr>
          <w:color w:val="7030A0"/>
        </w:rPr>
        <w:t xml:space="preserve">line </w:t>
      </w:r>
      <w:proofErr w:type="spellStart"/>
      <w:r w:rsidRPr="00E274A3">
        <w:rPr>
          <w:color w:val="7030A0"/>
        </w:rPr>
        <w:t>vty</w:t>
      </w:r>
      <w:proofErr w:type="spellEnd"/>
      <w:r w:rsidRPr="00E274A3">
        <w:rPr>
          <w:color w:val="7030A0"/>
        </w:rPr>
        <w:t xml:space="preserve"> 0 4</w:t>
      </w:r>
    </w:p>
    <w:p w14:paraId="475A0AFE" w14:textId="77777777" w:rsidR="00E274A3" w:rsidRPr="00E274A3" w:rsidRDefault="00E274A3" w:rsidP="00E274A3">
      <w:pPr>
        <w:pStyle w:val="BodyTextL25"/>
        <w:rPr>
          <w:color w:val="7030A0"/>
        </w:rPr>
      </w:pPr>
      <w:r w:rsidRPr="00E274A3">
        <w:rPr>
          <w:color w:val="7030A0"/>
        </w:rPr>
        <w:t xml:space="preserve"> password cisco</w:t>
      </w:r>
    </w:p>
    <w:p w14:paraId="6464927B" w14:textId="77777777" w:rsidR="00E274A3" w:rsidRPr="00E274A3" w:rsidRDefault="00E274A3" w:rsidP="00E274A3">
      <w:pPr>
        <w:pStyle w:val="BodyTextL25"/>
        <w:rPr>
          <w:color w:val="7030A0"/>
        </w:rPr>
      </w:pPr>
      <w:r w:rsidRPr="00E274A3">
        <w:rPr>
          <w:color w:val="7030A0"/>
        </w:rPr>
        <w:t xml:space="preserve"> login</w:t>
      </w:r>
    </w:p>
    <w:p w14:paraId="01545B38" w14:textId="77777777" w:rsidR="00E274A3" w:rsidRPr="00E274A3" w:rsidRDefault="00E274A3" w:rsidP="00E274A3">
      <w:pPr>
        <w:pStyle w:val="BodyTextL25"/>
        <w:rPr>
          <w:color w:val="7030A0"/>
        </w:rPr>
      </w:pPr>
      <w:r w:rsidRPr="00E274A3">
        <w:rPr>
          <w:color w:val="7030A0"/>
        </w:rPr>
        <w:t xml:space="preserve">line </w:t>
      </w:r>
      <w:proofErr w:type="spellStart"/>
      <w:r w:rsidRPr="00E274A3">
        <w:rPr>
          <w:color w:val="7030A0"/>
        </w:rPr>
        <w:t>vty</w:t>
      </w:r>
      <w:proofErr w:type="spellEnd"/>
      <w:r w:rsidRPr="00E274A3">
        <w:rPr>
          <w:color w:val="7030A0"/>
        </w:rPr>
        <w:t xml:space="preserve"> 5 15</w:t>
      </w:r>
    </w:p>
    <w:p w14:paraId="1C3C215A" w14:textId="77777777" w:rsidR="00E274A3" w:rsidRPr="00E274A3" w:rsidRDefault="00E274A3" w:rsidP="00E274A3">
      <w:pPr>
        <w:pStyle w:val="BodyTextL25"/>
        <w:rPr>
          <w:color w:val="7030A0"/>
        </w:rPr>
      </w:pPr>
      <w:r w:rsidRPr="00E274A3">
        <w:rPr>
          <w:color w:val="7030A0"/>
        </w:rPr>
        <w:t xml:space="preserve"> login</w:t>
      </w:r>
    </w:p>
    <w:p w14:paraId="49D84167" w14:textId="77777777" w:rsidR="00E274A3" w:rsidRPr="00E274A3" w:rsidRDefault="00E274A3" w:rsidP="00E274A3">
      <w:pPr>
        <w:pStyle w:val="BodyTextL25"/>
        <w:rPr>
          <w:color w:val="7030A0"/>
        </w:rPr>
      </w:pPr>
      <w:r w:rsidRPr="00E274A3">
        <w:rPr>
          <w:color w:val="7030A0"/>
        </w:rPr>
        <w:t>!</w:t>
      </w:r>
    </w:p>
    <w:p w14:paraId="0851EB3E" w14:textId="77777777" w:rsidR="00E274A3" w:rsidRPr="00E274A3" w:rsidRDefault="00E274A3" w:rsidP="00E274A3">
      <w:pPr>
        <w:pStyle w:val="BodyTextL25"/>
        <w:rPr>
          <w:color w:val="7030A0"/>
        </w:rPr>
      </w:pPr>
      <w:r w:rsidRPr="00E274A3">
        <w:rPr>
          <w:color w:val="7030A0"/>
        </w:rPr>
        <w:t>end</w:t>
      </w:r>
    </w:p>
    <w:p w14:paraId="49BA6B03" w14:textId="77777777" w:rsidR="00E274A3" w:rsidRPr="00E274A3" w:rsidRDefault="00E274A3" w:rsidP="00E274A3">
      <w:pPr>
        <w:pStyle w:val="BodyTextL25"/>
        <w:rPr>
          <w:color w:val="7030A0"/>
        </w:rPr>
      </w:pPr>
      <w:r w:rsidRPr="00E274A3">
        <w:rPr>
          <w:color w:val="7030A0"/>
        </w:rPr>
        <w:tab/>
        <w:t>Switch S2</w:t>
      </w:r>
    </w:p>
    <w:p w14:paraId="0FA8227E" w14:textId="77777777" w:rsidR="00E274A3" w:rsidRPr="00E274A3" w:rsidRDefault="00E274A3" w:rsidP="00E274A3">
      <w:pPr>
        <w:pStyle w:val="BodyTextL25"/>
        <w:rPr>
          <w:color w:val="7030A0"/>
        </w:rPr>
      </w:pPr>
      <w:r w:rsidRPr="00E274A3">
        <w:rPr>
          <w:color w:val="7030A0"/>
        </w:rPr>
        <w:t>S2#show running-config</w:t>
      </w:r>
    </w:p>
    <w:p w14:paraId="403FEB6E" w14:textId="77777777" w:rsidR="00E274A3" w:rsidRPr="00E274A3" w:rsidRDefault="00E274A3" w:rsidP="00E274A3">
      <w:pPr>
        <w:pStyle w:val="BodyTextL25"/>
        <w:rPr>
          <w:color w:val="7030A0"/>
        </w:rPr>
      </w:pPr>
      <w:r w:rsidRPr="00E274A3">
        <w:rPr>
          <w:color w:val="7030A0"/>
        </w:rPr>
        <w:t>Building configuration...</w:t>
      </w:r>
    </w:p>
    <w:p w14:paraId="6F37A284" w14:textId="77777777" w:rsidR="00E274A3" w:rsidRPr="00E274A3" w:rsidRDefault="00E274A3" w:rsidP="00E274A3">
      <w:pPr>
        <w:pStyle w:val="BodyTextL25"/>
        <w:rPr>
          <w:color w:val="7030A0"/>
        </w:rPr>
      </w:pPr>
    </w:p>
    <w:p w14:paraId="44628DB3" w14:textId="77777777" w:rsidR="00E274A3" w:rsidRPr="00E274A3" w:rsidRDefault="00E274A3" w:rsidP="00E274A3">
      <w:pPr>
        <w:pStyle w:val="BodyTextL25"/>
        <w:rPr>
          <w:color w:val="7030A0"/>
        </w:rPr>
      </w:pPr>
      <w:r w:rsidRPr="00E274A3">
        <w:rPr>
          <w:color w:val="7030A0"/>
        </w:rPr>
        <w:t>version 15.0</w:t>
      </w:r>
    </w:p>
    <w:p w14:paraId="13E2EDA9" w14:textId="77777777" w:rsidR="00E274A3" w:rsidRPr="00E274A3" w:rsidRDefault="00E274A3" w:rsidP="00E274A3">
      <w:pPr>
        <w:pStyle w:val="BodyTextL25"/>
        <w:rPr>
          <w:color w:val="7030A0"/>
        </w:rPr>
      </w:pPr>
      <w:r w:rsidRPr="00E274A3">
        <w:rPr>
          <w:color w:val="7030A0"/>
        </w:rPr>
        <w:t xml:space="preserve">no service </w:t>
      </w:r>
      <w:proofErr w:type="gramStart"/>
      <w:r w:rsidRPr="00E274A3">
        <w:rPr>
          <w:color w:val="7030A0"/>
        </w:rPr>
        <w:t>pad</w:t>
      </w:r>
      <w:proofErr w:type="gramEnd"/>
    </w:p>
    <w:p w14:paraId="03C439E0" w14:textId="77777777" w:rsidR="00E274A3" w:rsidRPr="00E274A3" w:rsidRDefault="00E274A3" w:rsidP="00E274A3">
      <w:pPr>
        <w:pStyle w:val="BodyTextL25"/>
        <w:rPr>
          <w:color w:val="7030A0"/>
        </w:rPr>
      </w:pPr>
      <w:r w:rsidRPr="00E274A3">
        <w:rPr>
          <w:color w:val="7030A0"/>
        </w:rPr>
        <w:t xml:space="preserve">service timestamps debug datetime </w:t>
      </w:r>
      <w:proofErr w:type="spellStart"/>
      <w:r w:rsidRPr="00E274A3">
        <w:rPr>
          <w:color w:val="7030A0"/>
        </w:rPr>
        <w:t>msec</w:t>
      </w:r>
      <w:proofErr w:type="spellEnd"/>
    </w:p>
    <w:p w14:paraId="19ECF2CF" w14:textId="77777777" w:rsidR="00E274A3" w:rsidRPr="00E274A3" w:rsidRDefault="00E274A3" w:rsidP="00E274A3">
      <w:pPr>
        <w:pStyle w:val="BodyTextL25"/>
        <w:rPr>
          <w:color w:val="7030A0"/>
        </w:rPr>
      </w:pPr>
      <w:r w:rsidRPr="00E274A3">
        <w:rPr>
          <w:color w:val="7030A0"/>
        </w:rPr>
        <w:t xml:space="preserve">service timestamps log datetime </w:t>
      </w:r>
      <w:proofErr w:type="spellStart"/>
      <w:r w:rsidRPr="00E274A3">
        <w:rPr>
          <w:color w:val="7030A0"/>
        </w:rPr>
        <w:t>msec</w:t>
      </w:r>
      <w:proofErr w:type="spellEnd"/>
    </w:p>
    <w:p w14:paraId="322BBE06" w14:textId="77777777" w:rsidR="00E274A3" w:rsidRPr="00E274A3" w:rsidRDefault="00E274A3" w:rsidP="00E274A3">
      <w:pPr>
        <w:pStyle w:val="BodyTextL25"/>
        <w:rPr>
          <w:color w:val="7030A0"/>
        </w:rPr>
      </w:pPr>
      <w:r w:rsidRPr="00E274A3">
        <w:rPr>
          <w:color w:val="7030A0"/>
        </w:rPr>
        <w:t>no service password-encryption</w:t>
      </w:r>
    </w:p>
    <w:p w14:paraId="5325C951" w14:textId="77777777" w:rsidR="00E274A3" w:rsidRPr="00E274A3" w:rsidRDefault="00E274A3" w:rsidP="00E274A3">
      <w:pPr>
        <w:pStyle w:val="BodyTextL25"/>
        <w:rPr>
          <w:color w:val="7030A0"/>
        </w:rPr>
      </w:pPr>
      <w:r w:rsidRPr="00E274A3">
        <w:rPr>
          <w:color w:val="7030A0"/>
        </w:rPr>
        <w:t>!</w:t>
      </w:r>
    </w:p>
    <w:p w14:paraId="6BA8F9CC" w14:textId="77777777" w:rsidR="00E274A3" w:rsidRPr="00E274A3" w:rsidRDefault="00E274A3" w:rsidP="00E274A3">
      <w:pPr>
        <w:pStyle w:val="BodyTextL25"/>
        <w:rPr>
          <w:color w:val="7030A0"/>
        </w:rPr>
      </w:pPr>
      <w:r w:rsidRPr="00E274A3">
        <w:rPr>
          <w:color w:val="7030A0"/>
        </w:rPr>
        <w:t>hostname S2</w:t>
      </w:r>
    </w:p>
    <w:p w14:paraId="4C83EAFD" w14:textId="77777777" w:rsidR="00E274A3" w:rsidRPr="00E274A3" w:rsidRDefault="00E274A3" w:rsidP="00E274A3">
      <w:pPr>
        <w:pStyle w:val="BodyTextL25"/>
        <w:rPr>
          <w:color w:val="7030A0"/>
        </w:rPr>
      </w:pPr>
      <w:r w:rsidRPr="00E274A3">
        <w:rPr>
          <w:color w:val="7030A0"/>
        </w:rPr>
        <w:t>!</w:t>
      </w:r>
    </w:p>
    <w:p w14:paraId="7BDACAB1" w14:textId="77777777" w:rsidR="00E274A3" w:rsidRPr="00E274A3" w:rsidRDefault="00E274A3" w:rsidP="00E274A3">
      <w:pPr>
        <w:pStyle w:val="BodyTextL25"/>
        <w:rPr>
          <w:color w:val="7030A0"/>
        </w:rPr>
      </w:pPr>
      <w:r w:rsidRPr="00E274A3">
        <w:rPr>
          <w:color w:val="7030A0"/>
        </w:rPr>
        <w:t>boot-start-marker</w:t>
      </w:r>
    </w:p>
    <w:p w14:paraId="139EDFE4" w14:textId="77777777" w:rsidR="00E274A3" w:rsidRPr="00E274A3" w:rsidRDefault="00E274A3" w:rsidP="00E274A3">
      <w:pPr>
        <w:pStyle w:val="BodyTextL25"/>
        <w:rPr>
          <w:color w:val="7030A0"/>
        </w:rPr>
      </w:pPr>
      <w:r w:rsidRPr="00E274A3">
        <w:rPr>
          <w:color w:val="7030A0"/>
        </w:rPr>
        <w:t>boot-end-marker</w:t>
      </w:r>
    </w:p>
    <w:p w14:paraId="50FFDD68" w14:textId="77777777" w:rsidR="00E274A3" w:rsidRPr="00E274A3" w:rsidRDefault="00E274A3" w:rsidP="00E274A3">
      <w:pPr>
        <w:pStyle w:val="BodyTextL25"/>
        <w:rPr>
          <w:color w:val="7030A0"/>
        </w:rPr>
      </w:pPr>
      <w:r w:rsidRPr="00E274A3">
        <w:rPr>
          <w:color w:val="7030A0"/>
        </w:rPr>
        <w:t>!</w:t>
      </w:r>
    </w:p>
    <w:p w14:paraId="02DDC5BD" w14:textId="77777777" w:rsidR="00E274A3" w:rsidRPr="00E274A3" w:rsidRDefault="00E274A3" w:rsidP="00E274A3">
      <w:pPr>
        <w:pStyle w:val="BodyTextL25"/>
        <w:rPr>
          <w:color w:val="7030A0"/>
        </w:rPr>
      </w:pPr>
      <w:r w:rsidRPr="00E274A3">
        <w:rPr>
          <w:color w:val="7030A0"/>
        </w:rPr>
        <w:t>enable secret 5 $1$lRkm$DFlxhlhb6FCHl4J.ux4Fb/</w:t>
      </w:r>
    </w:p>
    <w:p w14:paraId="10F786CE" w14:textId="77777777" w:rsidR="00E274A3" w:rsidRPr="00E274A3" w:rsidRDefault="00E274A3" w:rsidP="00E274A3">
      <w:pPr>
        <w:pStyle w:val="BodyTextL25"/>
        <w:rPr>
          <w:color w:val="7030A0"/>
        </w:rPr>
      </w:pPr>
      <w:r w:rsidRPr="00E274A3">
        <w:rPr>
          <w:color w:val="7030A0"/>
        </w:rPr>
        <w:t>!</w:t>
      </w:r>
    </w:p>
    <w:p w14:paraId="02FB4796" w14:textId="77777777" w:rsidR="00E274A3" w:rsidRPr="00E274A3" w:rsidRDefault="00E274A3" w:rsidP="00E274A3">
      <w:pPr>
        <w:pStyle w:val="BodyTextL25"/>
        <w:rPr>
          <w:color w:val="7030A0"/>
        </w:rPr>
      </w:pPr>
      <w:r w:rsidRPr="00E274A3">
        <w:rPr>
          <w:color w:val="7030A0"/>
        </w:rPr>
        <w:t xml:space="preserve">no </w:t>
      </w:r>
      <w:proofErr w:type="spellStart"/>
      <w:r w:rsidRPr="00E274A3">
        <w:rPr>
          <w:color w:val="7030A0"/>
        </w:rPr>
        <w:t>aaa</w:t>
      </w:r>
      <w:proofErr w:type="spellEnd"/>
      <w:r w:rsidRPr="00E274A3">
        <w:rPr>
          <w:color w:val="7030A0"/>
        </w:rPr>
        <w:t xml:space="preserve"> new-model</w:t>
      </w:r>
    </w:p>
    <w:p w14:paraId="7CF5F930" w14:textId="77777777" w:rsidR="00E274A3" w:rsidRPr="00E274A3" w:rsidRDefault="00E274A3" w:rsidP="00E274A3">
      <w:pPr>
        <w:pStyle w:val="BodyTextL25"/>
        <w:rPr>
          <w:color w:val="7030A0"/>
        </w:rPr>
      </w:pPr>
      <w:r w:rsidRPr="00E274A3">
        <w:rPr>
          <w:color w:val="7030A0"/>
        </w:rPr>
        <w:t xml:space="preserve">system </w:t>
      </w:r>
      <w:proofErr w:type="spellStart"/>
      <w:r w:rsidRPr="00E274A3">
        <w:rPr>
          <w:color w:val="7030A0"/>
        </w:rPr>
        <w:t>mtu</w:t>
      </w:r>
      <w:proofErr w:type="spellEnd"/>
      <w:r w:rsidRPr="00E274A3">
        <w:rPr>
          <w:color w:val="7030A0"/>
        </w:rPr>
        <w:t xml:space="preserve"> routing 1500</w:t>
      </w:r>
    </w:p>
    <w:p w14:paraId="0365B362" w14:textId="77777777" w:rsidR="00E274A3" w:rsidRPr="00E274A3" w:rsidRDefault="00E274A3" w:rsidP="00E274A3">
      <w:pPr>
        <w:pStyle w:val="BodyTextL25"/>
        <w:rPr>
          <w:color w:val="7030A0"/>
        </w:rPr>
      </w:pPr>
      <w:r w:rsidRPr="00E274A3">
        <w:rPr>
          <w:color w:val="7030A0"/>
        </w:rPr>
        <w:t>!</w:t>
      </w:r>
    </w:p>
    <w:p w14:paraId="6F9F7444" w14:textId="77777777" w:rsidR="00E274A3" w:rsidRPr="00E274A3" w:rsidRDefault="00E274A3" w:rsidP="00E274A3">
      <w:pPr>
        <w:pStyle w:val="BodyTextL25"/>
        <w:rPr>
          <w:color w:val="7030A0"/>
        </w:rPr>
      </w:pPr>
      <w:r w:rsidRPr="00E274A3">
        <w:rPr>
          <w:color w:val="7030A0"/>
        </w:rPr>
        <w:t xml:space="preserve">spanning-tree mode </w:t>
      </w:r>
      <w:proofErr w:type="spellStart"/>
      <w:r w:rsidRPr="00E274A3">
        <w:rPr>
          <w:color w:val="7030A0"/>
        </w:rPr>
        <w:t>pvst</w:t>
      </w:r>
      <w:proofErr w:type="spellEnd"/>
    </w:p>
    <w:p w14:paraId="533C4159" w14:textId="77777777" w:rsidR="00E274A3" w:rsidRPr="00E274A3" w:rsidRDefault="00E274A3" w:rsidP="00E274A3">
      <w:pPr>
        <w:pStyle w:val="BodyTextL25"/>
        <w:rPr>
          <w:color w:val="7030A0"/>
        </w:rPr>
      </w:pPr>
      <w:r w:rsidRPr="00E274A3">
        <w:rPr>
          <w:color w:val="7030A0"/>
        </w:rPr>
        <w:t>spanning-tree extend system-id</w:t>
      </w:r>
    </w:p>
    <w:p w14:paraId="49A3DBDB" w14:textId="77777777" w:rsidR="00E274A3" w:rsidRPr="00E274A3" w:rsidRDefault="00E274A3" w:rsidP="00E274A3">
      <w:pPr>
        <w:pStyle w:val="BodyTextL25"/>
        <w:rPr>
          <w:color w:val="7030A0"/>
        </w:rPr>
      </w:pPr>
      <w:r w:rsidRPr="00E274A3">
        <w:rPr>
          <w:color w:val="7030A0"/>
        </w:rPr>
        <w:t>!</w:t>
      </w:r>
    </w:p>
    <w:p w14:paraId="2E36494F" w14:textId="77777777" w:rsidR="00E274A3" w:rsidRPr="00E274A3" w:rsidRDefault="00E274A3" w:rsidP="00E274A3">
      <w:pPr>
        <w:pStyle w:val="BodyTextL25"/>
        <w:rPr>
          <w:color w:val="7030A0"/>
        </w:rPr>
      </w:pPr>
      <w:proofErr w:type="spellStart"/>
      <w:r w:rsidRPr="00E274A3">
        <w:rPr>
          <w:color w:val="7030A0"/>
        </w:rPr>
        <w:t>vlan</w:t>
      </w:r>
      <w:proofErr w:type="spellEnd"/>
      <w:r w:rsidRPr="00E274A3">
        <w:rPr>
          <w:color w:val="7030A0"/>
        </w:rPr>
        <w:t xml:space="preserve"> internal allocation policy ascending</w:t>
      </w:r>
    </w:p>
    <w:p w14:paraId="73A732FD" w14:textId="77777777" w:rsidR="00E274A3" w:rsidRPr="00E274A3" w:rsidRDefault="00E274A3" w:rsidP="00E274A3">
      <w:pPr>
        <w:pStyle w:val="BodyTextL25"/>
        <w:rPr>
          <w:color w:val="7030A0"/>
        </w:rPr>
      </w:pPr>
      <w:r w:rsidRPr="00E274A3">
        <w:rPr>
          <w:color w:val="7030A0"/>
        </w:rPr>
        <w:t>!</w:t>
      </w:r>
    </w:p>
    <w:p w14:paraId="705C0533" w14:textId="77777777" w:rsidR="00E274A3" w:rsidRPr="00E274A3" w:rsidRDefault="00E274A3" w:rsidP="00E274A3">
      <w:pPr>
        <w:pStyle w:val="BodyTextL25"/>
        <w:rPr>
          <w:color w:val="7030A0"/>
        </w:rPr>
      </w:pPr>
      <w:r w:rsidRPr="00E274A3">
        <w:rPr>
          <w:color w:val="7030A0"/>
        </w:rPr>
        <w:t>interface FastEthernet0/1</w:t>
      </w:r>
    </w:p>
    <w:p w14:paraId="154067F2" w14:textId="77777777" w:rsidR="00E274A3" w:rsidRPr="00E274A3" w:rsidRDefault="00E274A3" w:rsidP="00E274A3">
      <w:pPr>
        <w:pStyle w:val="BodyTextL25"/>
        <w:rPr>
          <w:color w:val="7030A0"/>
        </w:rPr>
      </w:pPr>
      <w:r w:rsidRPr="00E274A3">
        <w:rPr>
          <w:color w:val="7030A0"/>
        </w:rPr>
        <w:t>!</w:t>
      </w:r>
    </w:p>
    <w:p w14:paraId="62E07079" w14:textId="77777777" w:rsidR="00E274A3" w:rsidRPr="00E274A3" w:rsidRDefault="00E274A3" w:rsidP="00E274A3">
      <w:pPr>
        <w:pStyle w:val="BodyTextL25"/>
        <w:rPr>
          <w:color w:val="7030A0"/>
        </w:rPr>
      </w:pPr>
      <w:r w:rsidRPr="00E274A3">
        <w:rPr>
          <w:color w:val="7030A0"/>
        </w:rPr>
        <w:t>interface FastEthernet0/2</w:t>
      </w:r>
    </w:p>
    <w:p w14:paraId="5747CFB0" w14:textId="77777777" w:rsidR="00E274A3" w:rsidRPr="00E274A3" w:rsidRDefault="00E274A3" w:rsidP="00E274A3">
      <w:pPr>
        <w:pStyle w:val="BodyTextL25"/>
        <w:rPr>
          <w:color w:val="7030A0"/>
        </w:rPr>
      </w:pPr>
      <w:r w:rsidRPr="00E274A3">
        <w:rPr>
          <w:color w:val="7030A0"/>
        </w:rPr>
        <w:lastRenderedPageBreak/>
        <w:t>!</w:t>
      </w:r>
    </w:p>
    <w:p w14:paraId="78F764D5" w14:textId="77777777" w:rsidR="00E274A3" w:rsidRPr="00E274A3" w:rsidRDefault="00E274A3" w:rsidP="00E274A3">
      <w:pPr>
        <w:pStyle w:val="BodyTextL25"/>
        <w:rPr>
          <w:color w:val="7030A0"/>
        </w:rPr>
      </w:pPr>
      <w:r w:rsidRPr="00E274A3">
        <w:rPr>
          <w:color w:val="7030A0"/>
        </w:rPr>
        <w:t>interface FastEthernet0/3</w:t>
      </w:r>
    </w:p>
    <w:p w14:paraId="45E42DAC" w14:textId="77777777" w:rsidR="00E274A3" w:rsidRPr="00E274A3" w:rsidRDefault="00E274A3" w:rsidP="00E274A3">
      <w:pPr>
        <w:pStyle w:val="BodyTextL25"/>
        <w:rPr>
          <w:color w:val="7030A0"/>
        </w:rPr>
      </w:pPr>
      <w:r w:rsidRPr="00E274A3">
        <w:rPr>
          <w:color w:val="7030A0"/>
        </w:rPr>
        <w:t>!</w:t>
      </w:r>
    </w:p>
    <w:p w14:paraId="5DB907B5" w14:textId="77777777" w:rsidR="00E274A3" w:rsidRPr="00E274A3" w:rsidRDefault="00E274A3" w:rsidP="00E274A3">
      <w:pPr>
        <w:pStyle w:val="BodyTextL25"/>
        <w:rPr>
          <w:color w:val="7030A0"/>
        </w:rPr>
      </w:pPr>
      <w:r w:rsidRPr="00E274A3">
        <w:rPr>
          <w:color w:val="7030A0"/>
        </w:rPr>
        <w:t>interface FastEthernet0/4</w:t>
      </w:r>
    </w:p>
    <w:p w14:paraId="1E699DFF" w14:textId="77777777" w:rsidR="00E274A3" w:rsidRPr="00E274A3" w:rsidRDefault="00E274A3" w:rsidP="00E274A3">
      <w:pPr>
        <w:pStyle w:val="BodyTextL25"/>
        <w:rPr>
          <w:color w:val="7030A0"/>
        </w:rPr>
      </w:pPr>
      <w:r w:rsidRPr="00E274A3">
        <w:rPr>
          <w:color w:val="7030A0"/>
        </w:rPr>
        <w:t>!</w:t>
      </w:r>
    </w:p>
    <w:p w14:paraId="54DF010C" w14:textId="77777777" w:rsidR="00E274A3" w:rsidRPr="00E274A3" w:rsidRDefault="00E274A3" w:rsidP="00E274A3">
      <w:pPr>
        <w:pStyle w:val="BodyTextL25"/>
        <w:rPr>
          <w:color w:val="7030A0"/>
        </w:rPr>
      </w:pPr>
      <w:r w:rsidRPr="00E274A3">
        <w:rPr>
          <w:color w:val="7030A0"/>
        </w:rPr>
        <w:t>interface FastEthernet0/5</w:t>
      </w:r>
    </w:p>
    <w:p w14:paraId="0A381928" w14:textId="77777777" w:rsidR="00E274A3" w:rsidRPr="00E274A3" w:rsidRDefault="00E274A3" w:rsidP="00E274A3">
      <w:pPr>
        <w:pStyle w:val="BodyTextL25"/>
        <w:rPr>
          <w:color w:val="7030A0"/>
        </w:rPr>
      </w:pPr>
      <w:r w:rsidRPr="00E274A3">
        <w:rPr>
          <w:color w:val="7030A0"/>
        </w:rPr>
        <w:t>!</w:t>
      </w:r>
    </w:p>
    <w:p w14:paraId="2529C74F" w14:textId="77777777" w:rsidR="00E274A3" w:rsidRPr="00E274A3" w:rsidRDefault="00E274A3" w:rsidP="00E274A3">
      <w:pPr>
        <w:pStyle w:val="BodyTextL25"/>
        <w:rPr>
          <w:color w:val="7030A0"/>
        </w:rPr>
      </w:pPr>
      <w:r w:rsidRPr="00E274A3">
        <w:rPr>
          <w:color w:val="7030A0"/>
        </w:rPr>
        <w:t>interface FastEthernet0/6</w:t>
      </w:r>
    </w:p>
    <w:p w14:paraId="4ECFE8E1" w14:textId="77777777" w:rsidR="00E274A3" w:rsidRPr="00E274A3" w:rsidRDefault="00E274A3" w:rsidP="00E274A3">
      <w:pPr>
        <w:pStyle w:val="BodyTextL25"/>
        <w:rPr>
          <w:color w:val="7030A0"/>
        </w:rPr>
      </w:pPr>
      <w:r w:rsidRPr="00E274A3">
        <w:rPr>
          <w:color w:val="7030A0"/>
        </w:rPr>
        <w:t>!</w:t>
      </w:r>
    </w:p>
    <w:p w14:paraId="1925EF02" w14:textId="77777777" w:rsidR="00E274A3" w:rsidRPr="00E274A3" w:rsidRDefault="00E274A3" w:rsidP="00E274A3">
      <w:pPr>
        <w:pStyle w:val="BodyTextL25"/>
        <w:rPr>
          <w:color w:val="7030A0"/>
        </w:rPr>
      </w:pPr>
      <w:r w:rsidRPr="00E274A3">
        <w:rPr>
          <w:color w:val="7030A0"/>
        </w:rPr>
        <w:t>interface FastEthernet0/7</w:t>
      </w:r>
    </w:p>
    <w:p w14:paraId="5F4EEF73" w14:textId="77777777" w:rsidR="00E274A3" w:rsidRPr="00E274A3" w:rsidRDefault="00E274A3" w:rsidP="00E274A3">
      <w:pPr>
        <w:pStyle w:val="BodyTextL25"/>
        <w:rPr>
          <w:color w:val="7030A0"/>
        </w:rPr>
      </w:pPr>
      <w:r w:rsidRPr="00E274A3">
        <w:rPr>
          <w:color w:val="7030A0"/>
        </w:rPr>
        <w:t>!</w:t>
      </w:r>
    </w:p>
    <w:p w14:paraId="7244F2CE" w14:textId="77777777" w:rsidR="00E274A3" w:rsidRPr="00E274A3" w:rsidRDefault="00E274A3" w:rsidP="00E274A3">
      <w:pPr>
        <w:pStyle w:val="BodyTextL25"/>
        <w:rPr>
          <w:color w:val="7030A0"/>
        </w:rPr>
      </w:pPr>
      <w:r w:rsidRPr="00E274A3">
        <w:rPr>
          <w:color w:val="7030A0"/>
        </w:rPr>
        <w:t>interface FastEthernet0/8</w:t>
      </w:r>
    </w:p>
    <w:p w14:paraId="5A23B57B" w14:textId="77777777" w:rsidR="00E274A3" w:rsidRPr="00E274A3" w:rsidRDefault="00E274A3" w:rsidP="00E274A3">
      <w:pPr>
        <w:pStyle w:val="BodyTextL25"/>
        <w:rPr>
          <w:color w:val="7030A0"/>
        </w:rPr>
      </w:pPr>
      <w:r w:rsidRPr="00E274A3">
        <w:rPr>
          <w:color w:val="7030A0"/>
        </w:rPr>
        <w:t>!</w:t>
      </w:r>
    </w:p>
    <w:p w14:paraId="26F61836" w14:textId="77777777" w:rsidR="00E274A3" w:rsidRPr="00E274A3" w:rsidRDefault="00E274A3" w:rsidP="00E274A3">
      <w:pPr>
        <w:pStyle w:val="BodyTextL25"/>
        <w:rPr>
          <w:color w:val="7030A0"/>
        </w:rPr>
      </w:pPr>
      <w:r w:rsidRPr="00E274A3">
        <w:rPr>
          <w:color w:val="7030A0"/>
        </w:rPr>
        <w:t>interface FastEthernet0/9</w:t>
      </w:r>
    </w:p>
    <w:p w14:paraId="4A0B9201" w14:textId="77777777" w:rsidR="00E274A3" w:rsidRPr="00E274A3" w:rsidRDefault="00E274A3" w:rsidP="00E274A3">
      <w:pPr>
        <w:pStyle w:val="BodyTextL25"/>
        <w:rPr>
          <w:color w:val="7030A0"/>
        </w:rPr>
      </w:pPr>
      <w:r w:rsidRPr="00E274A3">
        <w:rPr>
          <w:color w:val="7030A0"/>
        </w:rPr>
        <w:t>!</w:t>
      </w:r>
    </w:p>
    <w:p w14:paraId="38ED07A8" w14:textId="77777777" w:rsidR="00E274A3" w:rsidRPr="00E274A3" w:rsidRDefault="00E274A3" w:rsidP="00E274A3">
      <w:pPr>
        <w:pStyle w:val="BodyTextL25"/>
        <w:rPr>
          <w:color w:val="7030A0"/>
        </w:rPr>
      </w:pPr>
      <w:r w:rsidRPr="00E274A3">
        <w:rPr>
          <w:color w:val="7030A0"/>
        </w:rPr>
        <w:t>interface FastEthernet0/10</w:t>
      </w:r>
    </w:p>
    <w:p w14:paraId="784B82F5" w14:textId="77777777" w:rsidR="00E274A3" w:rsidRPr="00E274A3" w:rsidRDefault="00E274A3" w:rsidP="00E274A3">
      <w:pPr>
        <w:pStyle w:val="BodyTextL25"/>
        <w:rPr>
          <w:color w:val="7030A0"/>
        </w:rPr>
      </w:pPr>
      <w:r w:rsidRPr="00E274A3">
        <w:rPr>
          <w:color w:val="7030A0"/>
        </w:rPr>
        <w:t>!</w:t>
      </w:r>
    </w:p>
    <w:p w14:paraId="03EBE36C" w14:textId="77777777" w:rsidR="00E274A3" w:rsidRPr="00E274A3" w:rsidRDefault="00E274A3" w:rsidP="00E274A3">
      <w:pPr>
        <w:pStyle w:val="BodyTextL25"/>
        <w:rPr>
          <w:color w:val="7030A0"/>
        </w:rPr>
      </w:pPr>
      <w:r w:rsidRPr="00E274A3">
        <w:rPr>
          <w:color w:val="7030A0"/>
        </w:rPr>
        <w:t>interface FastEthernet0/11</w:t>
      </w:r>
    </w:p>
    <w:p w14:paraId="0B8067CD" w14:textId="77777777" w:rsidR="00E274A3" w:rsidRPr="00E274A3" w:rsidRDefault="00E274A3" w:rsidP="00E274A3">
      <w:pPr>
        <w:pStyle w:val="BodyTextL25"/>
        <w:rPr>
          <w:color w:val="7030A0"/>
        </w:rPr>
      </w:pPr>
      <w:r w:rsidRPr="00E274A3">
        <w:rPr>
          <w:color w:val="7030A0"/>
        </w:rPr>
        <w:t>!</w:t>
      </w:r>
    </w:p>
    <w:p w14:paraId="581AD47A" w14:textId="77777777" w:rsidR="00E274A3" w:rsidRPr="00E274A3" w:rsidRDefault="00E274A3" w:rsidP="00E274A3">
      <w:pPr>
        <w:pStyle w:val="BodyTextL25"/>
        <w:rPr>
          <w:color w:val="7030A0"/>
        </w:rPr>
      </w:pPr>
      <w:r w:rsidRPr="00E274A3">
        <w:rPr>
          <w:color w:val="7030A0"/>
        </w:rPr>
        <w:t>interface FastEthernet0/12</w:t>
      </w:r>
    </w:p>
    <w:p w14:paraId="18561E38" w14:textId="77777777" w:rsidR="00E274A3" w:rsidRPr="00E274A3" w:rsidRDefault="00E274A3" w:rsidP="00E274A3">
      <w:pPr>
        <w:pStyle w:val="BodyTextL25"/>
        <w:rPr>
          <w:color w:val="7030A0"/>
        </w:rPr>
      </w:pPr>
      <w:r w:rsidRPr="00E274A3">
        <w:rPr>
          <w:color w:val="7030A0"/>
        </w:rPr>
        <w:t>!</w:t>
      </w:r>
    </w:p>
    <w:p w14:paraId="3AD21247" w14:textId="77777777" w:rsidR="00E274A3" w:rsidRPr="00E274A3" w:rsidRDefault="00E274A3" w:rsidP="00E274A3">
      <w:pPr>
        <w:pStyle w:val="BodyTextL25"/>
        <w:rPr>
          <w:color w:val="7030A0"/>
        </w:rPr>
      </w:pPr>
      <w:r w:rsidRPr="00E274A3">
        <w:rPr>
          <w:color w:val="7030A0"/>
        </w:rPr>
        <w:t>interface FastEthernet0/13</w:t>
      </w:r>
    </w:p>
    <w:p w14:paraId="2813EFA8" w14:textId="77777777" w:rsidR="00E274A3" w:rsidRPr="00E274A3" w:rsidRDefault="00E274A3" w:rsidP="00E274A3">
      <w:pPr>
        <w:pStyle w:val="BodyTextL25"/>
        <w:rPr>
          <w:color w:val="7030A0"/>
        </w:rPr>
      </w:pPr>
      <w:r w:rsidRPr="00E274A3">
        <w:rPr>
          <w:color w:val="7030A0"/>
        </w:rPr>
        <w:t>!</w:t>
      </w:r>
    </w:p>
    <w:p w14:paraId="1FDDCCE9" w14:textId="77777777" w:rsidR="00E274A3" w:rsidRPr="00E274A3" w:rsidRDefault="00E274A3" w:rsidP="00E274A3">
      <w:pPr>
        <w:pStyle w:val="BodyTextL25"/>
        <w:rPr>
          <w:color w:val="7030A0"/>
        </w:rPr>
      </w:pPr>
      <w:r w:rsidRPr="00E274A3">
        <w:rPr>
          <w:color w:val="7030A0"/>
        </w:rPr>
        <w:t>interface FastEthernet0/14</w:t>
      </w:r>
    </w:p>
    <w:p w14:paraId="1B0AC80F" w14:textId="77777777" w:rsidR="00E274A3" w:rsidRPr="00E274A3" w:rsidRDefault="00E274A3" w:rsidP="00E274A3">
      <w:pPr>
        <w:pStyle w:val="BodyTextL25"/>
        <w:rPr>
          <w:color w:val="7030A0"/>
        </w:rPr>
      </w:pPr>
      <w:r w:rsidRPr="00E274A3">
        <w:rPr>
          <w:color w:val="7030A0"/>
        </w:rPr>
        <w:t>!</w:t>
      </w:r>
    </w:p>
    <w:p w14:paraId="07A9B0E2" w14:textId="77777777" w:rsidR="00E274A3" w:rsidRPr="00E274A3" w:rsidRDefault="00E274A3" w:rsidP="00E274A3">
      <w:pPr>
        <w:pStyle w:val="BodyTextL25"/>
        <w:rPr>
          <w:color w:val="7030A0"/>
        </w:rPr>
      </w:pPr>
      <w:r w:rsidRPr="00E274A3">
        <w:rPr>
          <w:color w:val="7030A0"/>
        </w:rPr>
        <w:t>interface FastEthernet0/15</w:t>
      </w:r>
    </w:p>
    <w:p w14:paraId="13F381E1" w14:textId="77777777" w:rsidR="00E274A3" w:rsidRPr="00E274A3" w:rsidRDefault="00E274A3" w:rsidP="00E274A3">
      <w:pPr>
        <w:pStyle w:val="BodyTextL25"/>
        <w:rPr>
          <w:color w:val="7030A0"/>
        </w:rPr>
      </w:pPr>
      <w:r w:rsidRPr="00E274A3">
        <w:rPr>
          <w:color w:val="7030A0"/>
        </w:rPr>
        <w:t>!</w:t>
      </w:r>
    </w:p>
    <w:p w14:paraId="7FCA5BEB" w14:textId="77777777" w:rsidR="00E274A3" w:rsidRPr="00E274A3" w:rsidRDefault="00E274A3" w:rsidP="00E274A3">
      <w:pPr>
        <w:pStyle w:val="BodyTextL25"/>
        <w:rPr>
          <w:color w:val="7030A0"/>
        </w:rPr>
      </w:pPr>
      <w:r w:rsidRPr="00E274A3">
        <w:rPr>
          <w:color w:val="7030A0"/>
        </w:rPr>
        <w:t>interface FastEthernet0/16</w:t>
      </w:r>
    </w:p>
    <w:p w14:paraId="113535A5" w14:textId="77777777" w:rsidR="00E274A3" w:rsidRPr="00E274A3" w:rsidRDefault="00E274A3" w:rsidP="00E274A3">
      <w:pPr>
        <w:pStyle w:val="BodyTextL25"/>
        <w:rPr>
          <w:color w:val="7030A0"/>
        </w:rPr>
      </w:pPr>
      <w:r w:rsidRPr="00E274A3">
        <w:rPr>
          <w:color w:val="7030A0"/>
        </w:rPr>
        <w:t>!</w:t>
      </w:r>
    </w:p>
    <w:p w14:paraId="4157A461" w14:textId="77777777" w:rsidR="00E274A3" w:rsidRPr="00E274A3" w:rsidRDefault="00E274A3" w:rsidP="00E274A3">
      <w:pPr>
        <w:pStyle w:val="BodyTextL25"/>
        <w:rPr>
          <w:color w:val="7030A0"/>
        </w:rPr>
      </w:pPr>
      <w:r w:rsidRPr="00E274A3">
        <w:rPr>
          <w:color w:val="7030A0"/>
        </w:rPr>
        <w:t>interface FastEthernet0/17</w:t>
      </w:r>
    </w:p>
    <w:p w14:paraId="5A49E1DF" w14:textId="77777777" w:rsidR="00E274A3" w:rsidRPr="00E274A3" w:rsidRDefault="00E274A3" w:rsidP="00E274A3">
      <w:pPr>
        <w:pStyle w:val="BodyTextL25"/>
        <w:rPr>
          <w:color w:val="7030A0"/>
        </w:rPr>
      </w:pPr>
      <w:r w:rsidRPr="00E274A3">
        <w:rPr>
          <w:color w:val="7030A0"/>
        </w:rPr>
        <w:t>!</w:t>
      </w:r>
    </w:p>
    <w:p w14:paraId="5F6B1089" w14:textId="77777777" w:rsidR="00E274A3" w:rsidRPr="00E274A3" w:rsidRDefault="00E274A3" w:rsidP="00E274A3">
      <w:pPr>
        <w:pStyle w:val="BodyTextL25"/>
        <w:rPr>
          <w:color w:val="7030A0"/>
        </w:rPr>
      </w:pPr>
      <w:r w:rsidRPr="00E274A3">
        <w:rPr>
          <w:color w:val="7030A0"/>
        </w:rPr>
        <w:t>interface FastEthernet0/18</w:t>
      </w:r>
    </w:p>
    <w:p w14:paraId="29664085" w14:textId="77777777" w:rsidR="00E274A3" w:rsidRPr="00E274A3" w:rsidRDefault="00E274A3" w:rsidP="00E274A3">
      <w:pPr>
        <w:pStyle w:val="BodyTextL25"/>
        <w:rPr>
          <w:color w:val="7030A0"/>
        </w:rPr>
      </w:pPr>
      <w:r w:rsidRPr="00E274A3">
        <w:rPr>
          <w:color w:val="7030A0"/>
        </w:rPr>
        <w:t>!</w:t>
      </w:r>
    </w:p>
    <w:p w14:paraId="52C6059B" w14:textId="77777777" w:rsidR="00E274A3" w:rsidRPr="00E274A3" w:rsidRDefault="00E274A3" w:rsidP="00E274A3">
      <w:pPr>
        <w:pStyle w:val="BodyTextL25"/>
        <w:rPr>
          <w:color w:val="7030A0"/>
        </w:rPr>
      </w:pPr>
      <w:r w:rsidRPr="00E274A3">
        <w:rPr>
          <w:color w:val="7030A0"/>
        </w:rPr>
        <w:t>interface FastEthernet0/19</w:t>
      </w:r>
    </w:p>
    <w:p w14:paraId="11D1FC9A" w14:textId="77777777" w:rsidR="00E274A3" w:rsidRPr="00E274A3" w:rsidRDefault="00E274A3" w:rsidP="00E274A3">
      <w:pPr>
        <w:pStyle w:val="BodyTextL25"/>
        <w:rPr>
          <w:color w:val="7030A0"/>
        </w:rPr>
      </w:pPr>
      <w:r w:rsidRPr="00E274A3">
        <w:rPr>
          <w:color w:val="7030A0"/>
        </w:rPr>
        <w:t>!</w:t>
      </w:r>
    </w:p>
    <w:p w14:paraId="3FD46BFF" w14:textId="77777777" w:rsidR="00E274A3" w:rsidRPr="00E274A3" w:rsidRDefault="00E274A3" w:rsidP="00E274A3">
      <w:pPr>
        <w:pStyle w:val="BodyTextL25"/>
        <w:rPr>
          <w:color w:val="7030A0"/>
        </w:rPr>
      </w:pPr>
      <w:r w:rsidRPr="00E274A3">
        <w:rPr>
          <w:color w:val="7030A0"/>
        </w:rPr>
        <w:t>interface FastEthernet0/20</w:t>
      </w:r>
    </w:p>
    <w:p w14:paraId="533FFD7D" w14:textId="77777777" w:rsidR="00E274A3" w:rsidRPr="00E274A3" w:rsidRDefault="00E274A3" w:rsidP="00E274A3">
      <w:pPr>
        <w:pStyle w:val="BodyTextL25"/>
        <w:rPr>
          <w:color w:val="7030A0"/>
        </w:rPr>
      </w:pPr>
      <w:r w:rsidRPr="00E274A3">
        <w:rPr>
          <w:color w:val="7030A0"/>
        </w:rPr>
        <w:t>!</w:t>
      </w:r>
    </w:p>
    <w:p w14:paraId="58EC74CF" w14:textId="77777777" w:rsidR="00E274A3" w:rsidRPr="00E274A3" w:rsidRDefault="00E274A3" w:rsidP="00E274A3">
      <w:pPr>
        <w:pStyle w:val="BodyTextL25"/>
        <w:rPr>
          <w:color w:val="7030A0"/>
        </w:rPr>
      </w:pPr>
      <w:r w:rsidRPr="00E274A3">
        <w:rPr>
          <w:color w:val="7030A0"/>
        </w:rPr>
        <w:lastRenderedPageBreak/>
        <w:t>interface FastEthernet0/21</w:t>
      </w:r>
    </w:p>
    <w:p w14:paraId="0249FF39" w14:textId="77777777" w:rsidR="00E274A3" w:rsidRPr="00E274A3" w:rsidRDefault="00E274A3" w:rsidP="00E274A3">
      <w:pPr>
        <w:pStyle w:val="BodyTextL25"/>
        <w:rPr>
          <w:color w:val="7030A0"/>
        </w:rPr>
      </w:pPr>
      <w:r w:rsidRPr="00E274A3">
        <w:rPr>
          <w:color w:val="7030A0"/>
        </w:rPr>
        <w:t>!</w:t>
      </w:r>
    </w:p>
    <w:p w14:paraId="6BD0CEE6" w14:textId="77777777" w:rsidR="00E274A3" w:rsidRPr="00E274A3" w:rsidRDefault="00E274A3" w:rsidP="00E274A3">
      <w:pPr>
        <w:pStyle w:val="BodyTextL25"/>
        <w:rPr>
          <w:color w:val="7030A0"/>
        </w:rPr>
      </w:pPr>
      <w:r w:rsidRPr="00E274A3">
        <w:rPr>
          <w:color w:val="7030A0"/>
        </w:rPr>
        <w:t>interface FastEthernet0/22</w:t>
      </w:r>
    </w:p>
    <w:p w14:paraId="449E394E" w14:textId="77777777" w:rsidR="00E274A3" w:rsidRPr="00E274A3" w:rsidRDefault="00E274A3" w:rsidP="00E274A3">
      <w:pPr>
        <w:pStyle w:val="BodyTextL25"/>
        <w:rPr>
          <w:color w:val="7030A0"/>
        </w:rPr>
      </w:pPr>
      <w:r w:rsidRPr="00E274A3">
        <w:rPr>
          <w:color w:val="7030A0"/>
        </w:rPr>
        <w:t>!</w:t>
      </w:r>
    </w:p>
    <w:p w14:paraId="05093789" w14:textId="77777777" w:rsidR="00E274A3" w:rsidRPr="00E274A3" w:rsidRDefault="00E274A3" w:rsidP="00E274A3">
      <w:pPr>
        <w:pStyle w:val="BodyTextL25"/>
        <w:rPr>
          <w:color w:val="7030A0"/>
        </w:rPr>
      </w:pPr>
      <w:r w:rsidRPr="00E274A3">
        <w:rPr>
          <w:color w:val="7030A0"/>
        </w:rPr>
        <w:t>interface FastEthernet0/23</w:t>
      </w:r>
    </w:p>
    <w:p w14:paraId="4DA44036" w14:textId="77777777" w:rsidR="00E274A3" w:rsidRPr="00E274A3" w:rsidRDefault="00E274A3" w:rsidP="00E274A3">
      <w:pPr>
        <w:pStyle w:val="BodyTextL25"/>
        <w:rPr>
          <w:color w:val="7030A0"/>
        </w:rPr>
      </w:pPr>
      <w:r w:rsidRPr="00E274A3">
        <w:rPr>
          <w:color w:val="7030A0"/>
        </w:rPr>
        <w:t>!</w:t>
      </w:r>
    </w:p>
    <w:p w14:paraId="31402F5C" w14:textId="77777777" w:rsidR="00E274A3" w:rsidRPr="00E274A3" w:rsidRDefault="00E274A3" w:rsidP="00E274A3">
      <w:pPr>
        <w:pStyle w:val="BodyTextL25"/>
        <w:rPr>
          <w:color w:val="7030A0"/>
        </w:rPr>
      </w:pPr>
      <w:r w:rsidRPr="00E274A3">
        <w:rPr>
          <w:color w:val="7030A0"/>
        </w:rPr>
        <w:t>interface FastEthernet0/24</w:t>
      </w:r>
    </w:p>
    <w:p w14:paraId="0665AACD" w14:textId="77777777" w:rsidR="00E274A3" w:rsidRPr="00E274A3" w:rsidRDefault="00E274A3" w:rsidP="00E274A3">
      <w:pPr>
        <w:pStyle w:val="BodyTextL25"/>
        <w:rPr>
          <w:color w:val="7030A0"/>
        </w:rPr>
      </w:pPr>
      <w:r w:rsidRPr="00E274A3">
        <w:rPr>
          <w:color w:val="7030A0"/>
        </w:rPr>
        <w:t>!</w:t>
      </w:r>
    </w:p>
    <w:p w14:paraId="05562DCD" w14:textId="77777777" w:rsidR="00E274A3" w:rsidRPr="00E274A3" w:rsidRDefault="00E274A3" w:rsidP="00E274A3">
      <w:pPr>
        <w:pStyle w:val="BodyTextL25"/>
        <w:rPr>
          <w:color w:val="7030A0"/>
        </w:rPr>
      </w:pPr>
      <w:r w:rsidRPr="00E274A3">
        <w:rPr>
          <w:color w:val="7030A0"/>
        </w:rPr>
        <w:t>interface GigabitEthernet0/1</w:t>
      </w:r>
    </w:p>
    <w:p w14:paraId="5627D535" w14:textId="77777777" w:rsidR="00E274A3" w:rsidRPr="00E274A3" w:rsidRDefault="00E274A3" w:rsidP="00E274A3">
      <w:pPr>
        <w:pStyle w:val="BodyTextL25"/>
        <w:rPr>
          <w:color w:val="7030A0"/>
        </w:rPr>
      </w:pPr>
      <w:r w:rsidRPr="00E274A3">
        <w:rPr>
          <w:color w:val="7030A0"/>
        </w:rPr>
        <w:t>!</w:t>
      </w:r>
    </w:p>
    <w:p w14:paraId="512B33E2" w14:textId="77777777" w:rsidR="00E274A3" w:rsidRPr="00E274A3" w:rsidRDefault="00E274A3" w:rsidP="00E274A3">
      <w:pPr>
        <w:pStyle w:val="BodyTextL25"/>
        <w:rPr>
          <w:color w:val="7030A0"/>
        </w:rPr>
      </w:pPr>
      <w:r w:rsidRPr="00E274A3">
        <w:rPr>
          <w:color w:val="7030A0"/>
        </w:rPr>
        <w:t>interface GigabitEthernet0/2</w:t>
      </w:r>
    </w:p>
    <w:p w14:paraId="017258F2" w14:textId="77777777" w:rsidR="00E274A3" w:rsidRPr="00E274A3" w:rsidRDefault="00E274A3" w:rsidP="00E274A3">
      <w:pPr>
        <w:pStyle w:val="BodyTextL25"/>
        <w:rPr>
          <w:color w:val="7030A0"/>
        </w:rPr>
      </w:pPr>
      <w:r w:rsidRPr="00E274A3">
        <w:rPr>
          <w:color w:val="7030A0"/>
        </w:rPr>
        <w:t>!</w:t>
      </w:r>
    </w:p>
    <w:p w14:paraId="1ACAE859" w14:textId="77777777" w:rsidR="00E274A3" w:rsidRPr="00E274A3" w:rsidRDefault="00E274A3" w:rsidP="00E274A3">
      <w:pPr>
        <w:pStyle w:val="BodyTextL25"/>
        <w:rPr>
          <w:color w:val="7030A0"/>
        </w:rPr>
      </w:pPr>
      <w:r w:rsidRPr="00E274A3">
        <w:rPr>
          <w:color w:val="7030A0"/>
        </w:rPr>
        <w:t>interface Vlan1</w:t>
      </w:r>
    </w:p>
    <w:p w14:paraId="75406D28" w14:textId="77777777" w:rsidR="00E274A3" w:rsidRPr="00E274A3" w:rsidRDefault="00E274A3" w:rsidP="00E274A3">
      <w:pPr>
        <w:pStyle w:val="BodyTextL25"/>
        <w:rPr>
          <w:color w:val="7030A0"/>
        </w:rPr>
      </w:pPr>
      <w:r w:rsidRPr="00E274A3">
        <w:rPr>
          <w:color w:val="7030A0"/>
        </w:rPr>
        <w:t xml:space="preserve"> </w:t>
      </w:r>
      <w:proofErr w:type="spellStart"/>
      <w:r w:rsidRPr="00E274A3">
        <w:rPr>
          <w:color w:val="7030A0"/>
        </w:rPr>
        <w:t>ip</w:t>
      </w:r>
      <w:proofErr w:type="spellEnd"/>
      <w:r w:rsidRPr="00E274A3">
        <w:rPr>
          <w:color w:val="7030A0"/>
        </w:rPr>
        <w:t xml:space="preserve"> address 192.168.1.12 255.255.255.0</w:t>
      </w:r>
    </w:p>
    <w:p w14:paraId="43A8802B" w14:textId="77777777" w:rsidR="00E274A3" w:rsidRPr="00E274A3" w:rsidRDefault="00E274A3" w:rsidP="00E274A3">
      <w:pPr>
        <w:pStyle w:val="BodyTextL25"/>
        <w:rPr>
          <w:color w:val="7030A0"/>
        </w:rPr>
      </w:pPr>
      <w:r w:rsidRPr="00E274A3">
        <w:rPr>
          <w:color w:val="7030A0"/>
        </w:rPr>
        <w:t>!</w:t>
      </w:r>
    </w:p>
    <w:p w14:paraId="3249D1C1" w14:textId="77777777" w:rsidR="00E274A3" w:rsidRPr="00E274A3" w:rsidRDefault="00E274A3" w:rsidP="00E274A3">
      <w:pPr>
        <w:pStyle w:val="BodyTextL25"/>
        <w:rPr>
          <w:color w:val="7030A0"/>
        </w:rPr>
      </w:pPr>
      <w:proofErr w:type="spellStart"/>
      <w:r w:rsidRPr="00E274A3">
        <w:rPr>
          <w:color w:val="7030A0"/>
        </w:rPr>
        <w:t>ip</w:t>
      </w:r>
      <w:proofErr w:type="spellEnd"/>
      <w:r w:rsidRPr="00E274A3">
        <w:rPr>
          <w:color w:val="7030A0"/>
        </w:rPr>
        <w:t xml:space="preserve"> http server</w:t>
      </w:r>
    </w:p>
    <w:p w14:paraId="5500B4AD" w14:textId="77777777" w:rsidR="00E274A3" w:rsidRPr="00E274A3" w:rsidRDefault="00E274A3" w:rsidP="00E274A3">
      <w:pPr>
        <w:pStyle w:val="BodyTextL25"/>
        <w:rPr>
          <w:color w:val="7030A0"/>
        </w:rPr>
      </w:pPr>
      <w:proofErr w:type="spellStart"/>
      <w:r w:rsidRPr="00E274A3">
        <w:rPr>
          <w:color w:val="7030A0"/>
        </w:rPr>
        <w:t>ip</w:t>
      </w:r>
      <w:proofErr w:type="spellEnd"/>
      <w:r w:rsidRPr="00E274A3">
        <w:rPr>
          <w:color w:val="7030A0"/>
        </w:rPr>
        <w:t xml:space="preserve"> http secure-server</w:t>
      </w:r>
    </w:p>
    <w:p w14:paraId="17202957" w14:textId="77777777" w:rsidR="00E274A3" w:rsidRPr="00E274A3" w:rsidRDefault="00E274A3" w:rsidP="00E274A3">
      <w:pPr>
        <w:pStyle w:val="BodyTextL25"/>
        <w:rPr>
          <w:color w:val="7030A0"/>
        </w:rPr>
      </w:pPr>
      <w:r w:rsidRPr="00E274A3">
        <w:rPr>
          <w:color w:val="7030A0"/>
        </w:rPr>
        <w:t>!</w:t>
      </w:r>
    </w:p>
    <w:p w14:paraId="47DEB5F0" w14:textId="77777777" w:rsidR="00E274A3" w:rsidRPr="00E274A3" w:rsidRDefault="00E274A3" w:rsidP="00E274A3">
      <w:pPr>
        <w:pStyle w:val="BodyTextL25"/>
        <w:rPr>
          <w:color w:val="7030A0"/>
        </w:rPr>
      </w:pPr>
      <w:r w:rsidRPr="00E274A3">
        <w:rPr>
          <w:color w:val="7030A0"/>
        </w:rPr>
        <w:t>line con 0</w:t>
      </w:r>
    </w:p>
    <w:p w14:paraId="45F68F08" w14:textId="77777777" w:rsidR="00E274A3" w:rsidRPr="00E274A3" w:rsidRDefault="00E274A3" w:rsidP="00E274A3">
      <w:pPr>
        <w:pStyle w:val="BodyTextL25"/>
        <w:rPr>
          <w:color w:val="7030A0"/>
        </w:rPr>
      </w:pPr>
      <w:r w:rsidRPr="00E274A3">
        <w:rPr>
          <w:color w:val="7030A0"/>
        </w:rPr>
        <w:t xml:space="preserve">line </w:t>
      </w:r>
      <w:proofErr w:type="spellStart"/>
      <w:r w:rsidRPr="00E274A3">
        <w:rPr>
          <w:color w:val="7030A0"/>
        </w:rPr>
        <w:t>vty</w:t>
      </w:r>
      <w:proofErr w:type="spellEnd"/>
      <w:r w:rsidRPr="00E274A3">
        <w:rPr>
          <w:color w:val="7030A0"/>
        </w:rPr>
        <w:t xml:space="preserve"> 0 4</w:t>
      </w:r>
    </w:p>
    <w:p w14:paraId="1ED9ED64" w14:textId="77777777" w:rsidR="00E274A3" w:rsidRPr="00E274A3" w:rsidRDefault="00E274A3" w:rsidP="00E274A3">
      <w:pPr>
        <w:pStyle w:val="BodyTextL25"/>
        <w:rPr>
          <w:color w:val="7030A0"/>
        </w:rPr>
      </w:pPr>
      <w:r w:rsidRPr="00E274A3">
        <w:rPr>
          <w:color w:val="7030A0"/>
        </w:rPr>
        <w:t xml:space="preserve"> password cisco</w:t>
      </w:r>
    </w:p>
    <w:p w14:paraId="2974D3BF" w14:textId="77777777" w:rsidR="00E274A3" w:rsidRPr="00E274A3" w:rsidRDefault="00E274A3" w:rsidP="00E274A3">
      <w:pPr>
        <w:pStyle w:val="BodyTextL25"/>
        <w:rPr>
          <w:color w:val="7030A0"/>
        </w:rPr>
      </w:pPr>
      <w:r w:rsidRPr="00E274A3">
        <w:rPr>
          <w:color w:val="7030A0"/>
        </w:rPr>
        <w:t xml:space="preserve"> login</w:t>
      </w:r>
    </w:p>
    <w:p w14:paraId="01EC05A1" w14:textId="77777777" w:rsidR="00E274A3" w:rsidRPr="00E274A3" w:rsidRDefault="00E274A3" w:rsidP="00E274A3">
      <w:pPr>
        <w:pStyle w:val="BodyTextL25"/>
        <w:rPr>
          <w:color w:val="7030A0"/>
        </w:rPr>
      </w:pPr>
      <w:r w:rsidRPr="00E274A3">
        <w:rPr>
          <w:color w:val="7030A0"/>
        </w:rPr>
        <w:t xml:space="preserve">line </w:t>
      </w:r>
      <w:proofErr w:type="spellStart"/>
      <w:r w:rsidRPr="00E274A3">
        <w:rPr>
          <w:color w:val="7030A0"/>
        </w:rPr>
        <w:t>vty</w:t>
      </w:r>
      <w:proofErr w:type="spellEnd"/>
      <w:r w:rsidRPr="00E274A3">
        <w:rPr>
          <w:color w:val="7030A0"/>
        </w:rPr>
        <w:t xml:space="preserve"> 5 15</w:t>
      </w:r>
    </w:p>
    <w:p w14:paraId="56A0B0A7" w14:textId="77777777" w:rsidR="00E274A3" w:rsidRPr="00E274A3" w:rsidRDefault="00E274A3" w:rsidP="00E274A3">
      <w:pPr>
        <w:pStyle w:val="BodyTextL25"/>
        <w:rPr>
          <w:color w:val="7030A0"/>
        </w:rPr>
      </w:pPr>
      <w:r w:rsidRPr="00E274A3">
        <w:rPr>
          <w:color w:val="7030A0"/>
        </w:rPr>
        <w:t xml:space="preserve"> login</w:t>
      </w:r>
    </w:p>
    <w:p w14:paraId="6DA5D53A" w14:textId="77777777" w:rsidR="00E274A3" w:rsidRPr="00E274A3" w:rsidRDefault="00E274A3" w:rsidP="00E274A3">
      <w:pPr>
        <w:pStyle w:val="BodyTextL25"/>
        <w:rPr>
          <w:color w:val="7030A0"/>
        </w:rPr>
      </w:pPr>
      <w:r w:rsidRPr="00E274A3">
        <w:rPr>
          <w:color w:val="7030A0"/>
        </w:rPr>
        <w:t>!</w:t>
      </w:r>
    </w:p>
    <w:p w14:paraId="037147F1" w14:textId="0DF20BC2" w:rsidR="00E274A3" w:rsidRPr="00E274A3" w:rsidRDefault="00E274A3" w:rsidP="00E274A3">
      <w:pPr>
        <w:pStyle w:val="BodyTextL25"/>
        <w:rPr>
          <w:color w:val="7030A0"/>
        </w:rPr>
      </w:pPr>
      <w:r w:rsidRPr="00E274A3">
        <w:rPr>
          <w:color w:val="7030A0"/>
        </w:rPr>
        <w:t>end</w:t>
      </w:r>
    </w:p>
    <w:sectPr w:rsidR="00E274A3" w:rsidRPr="00E274A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8CEA1" w14:textId="77777777" w:rsidR="00E04768" w:rsidRDefault="00E04768" w:rsidP="00710659">
      <w:pPr>
        <w:spacing w:after="0" w:line="240" w:lineRule="auto"/>
      </w:pPr>
      <w:r>
        <w:separator/>
      </w:r>
    </w:p>
    <w:p w14:paraId="065BAACB" w14:textId="77777777" w:rsidR="00E04768" w:rsidRDefault="00E04768"/>
  </w:endnote>
  <w:endnote w:type="continuationSeparator" w:id="0">
    <w:p w14:paraId="5F97E79A" w14:textId="77777777" w:rsidR="00E04768" w:rsidRDefault="00E04768" w:rsidP="00710659">
      <w:pPr>
        <w:spacing w:after="0" w:line="240" w:lineRule="auto"/>
      </w:pPr>
      <w:r>
        <w:continuationSeparator/>
      </w:r>
    </w:p>
    <w:p w14:paraId="619CF7A7" w14:textId="77777777" w:rsidR="00E04768" w:rsidRDefault="00E04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D" w14:textId="32987351"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A2B0B">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D823" w14:textId="3F2FCD17"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A2B0B">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EBFC" w14:textId="77777777" w:rsidR="00E04768" w:rsidRDefault="00E04768" w:rsidP="00710659">
      <w:pPr>
        <w:spacing w:after="0" w:line="240" w:lineRule="auto"/>
      </w:pPr>
      <w:r>
        <w:separator/>
      </w:r>
    </w:p>
    <w:p w14:paraId="108DE396" w14:textId="77777777" w:rsidR="00E04768" w:rsidRDefault="00E04768"/>
  </w:footnote>
  <w:footnote w:type="continuationSeparator" w:id="0">
    <w:p w14:paraId="5076E3CB" w14:textId="77777777" w:rsidR="00E04768" w:rsidRDefault="00E04768" w:rsidP="00710659">
      <w:pPr>
        <w:spacing w:after="0" w:line="240" w:lineRule="auto"/>
      </w:pPr>
      <w:r>
        <w:continuationSeparator/>
      </w:r>
    </w:p>
    <w:p w14:paraId="7C0DCE6A" w14:textId="77777777" w:rsidR="00E04768" w:rsidRDefault="00E04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sdtContent>
      <w:p w14:paraId="621609B7" w14:textId="77777777" w:rsidR="0026483D" w:rsidRDefault="0026483D" w:rsidP="008402F2">
        <w:pPr>
          <w:pStyle w:val="PageHead"/>
        </w:pPr>
        <w:r>
          <w:t>Lab - View the Switch MAC Address Table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BA1"/>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5E2"/>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0CA"/>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6F4FF8"/>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993"/>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2993"/>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E95"/>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34EF"/>
    <w:rsid w:val="00D345AB"/>
    <w:rsid w:val="00D41144"/>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768"/>
    <w:rsid w:val="00E04927"/>
    <w:rsid w:val="00E11A48"/>
    <w:rsid w:val="00E130EB"/>
    <w:rsid w:val="00E162CD"/>
    <w:rsid w:val="00E1744E"/>
    <w:rsid w:val="00E17FA5"/>
    <w:rsid w:val="00E21BFE"/>
    <w:rsid w:val="00E21C88"/>
    <w:rsid w:val="00E223AC"/>
    <w:rsid w:val="00E26930"/>
    <w:rsid w:val="00E27257"/>
    <w:rsid w:val="00E274A3"/>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0109"/>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E56"/>
    <w:rsid w:val="00FE53F2"/>
    <w:rsid w:val="00FE5ED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styleId="NormalWeb">
    <w:name w:val="Normal (Web)"/>
    <w:basedOn w:val="Normal"/>
    <w:uiPriority w:val="99"/>
    <w:semiHidden/>
    <w:unhideWhenUsed/>
    <w:rsid w:val="00FE3E5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94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7253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4869E3"/>
    <w:rsid w:val="00493FF9"/>
    <w:rsid w:val="004D40CB"/>
    <w:rsid w:val="00531E88"/>
    <w:rsid w:val="007C403F"/>
    <w:rsid w:val="00A11B6B"/>
    <w:rsid w:val="00B01593"/>
    <w:rsid w:val="00BA5D62"/>
    <w:rsid w:val="00C46A08"/>
    <w:rsid w:val="00D46A4F"/>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896FA-0C3C-4369-B894-5EA4A5C3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10</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Hasan Ahammad</cp:lastModifiedBy>
  <cp:revision>3</cp:revision>
  <cp:lastPrinted>2019-10-04T14:40:00Z</cp:lastPrinted>
  <dcterms:created xsi:type="dcterms:W3CDTF">2023-11-01T14:34:00Z</dcterms:created>
  <dcterms:modified xsi:type="dcterms:W3CDTF">2023-11-01T17:44:00Z</dcterms:modified>
</cp:coreProperties>
</file>